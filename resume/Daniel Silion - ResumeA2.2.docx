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E8A47A6" w14:textId="77777777" w:rsidR="00457ADE" w:rsidRPr="002C4D08" w:rsidRDefault="004A1426" w:rsidP="00F71738">
      <w:pPr>
        <w:spacing w:before="120"/>
        <w:rPr>
          <w:color w:val="043D68"/>
        </w:rPr>
      </w:pPr>
      <w:r w:rsidRPr="002C4D08">
        <w:rPr>
          <w:noProof/>
          <w:color w:val="043D68"/>
          <w:lang w:val="en-AU" w:eastAsia="en-AU"/>
        </w:rPr>
        <mc:AlternateContent>
          <mc:Choice Requires="wps">
            <w:drawing>
              <wp:anchor distT="0" distB="0" distL="114300" distR="114300" simplePos="0" relativeHeight="251653120" behindDoc="1" locked="1" layoutInCell="1" allowOverlap="1" wp14:anchorId="6CEBAC76" wp14:editId="490E23EF">
                <wp:simplePos x="0" y="0"/>
                <wp:positionH relativeFrom="page">
                  <wp:posOffset>4965065</wp:posOffset>
                </wp:positionH>
                <wp:positionV relativeFrom="paragraph">
                  <wp:posOffset>-459105</wp:posOffset>
                </wp:positionV>
                <wp:extent cx="2806700" cy="10058400"/>
                <wp:effectExtent l="0" t="0" r="0" b="0"/>
                <wp:wrapNone/>
                <wp:docPr id="182941553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06700" cy="10058400"/>
                        </a:xfrm>
                        <a:prstGeom prst="rect">
                          <a:avLst/>
                        </a:prstGeom>
                        <a:solidFill>
                          <a:srgbClr val="D3EBFD">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AB4AF" id="Rectangle 1" o:spid="_x0000_s1026" alt="&quot;&quot;" style="position:absolute;margin-left:390.95pt;margin-top:-36.15pt;width:221pt;height:11in;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" fillcolor="#d3ebfd" stroked="f" strokeweight="1pt">
                <v:fill opacity="32896f"/>
                <w10:wrap anchorx="page"/>
                <w10:anchorlock/>
              </v:rect>
            </w:pict>
          </mc:Fallback>
        </mc:AlternateContent>
      </w:r>
    </w:p>
    <w:tbl>
      <w:tblPr>
        <w:tblW w:w="5003" w:type="pct"/>
        <w:tblLayout w:type="fixed"/>
        <w:tblCellMar>
          <w:left w:w="0" w:type="dxa"/>
          <w:right w:w="0" w:type="dxa"/>
        </w:tblCellMar>
        <w:tblLook w:val="0600" w:firstRow="0" w:lastRow="0" w:firstColumn="0" w:lastColumn="0" w:noHBand="1" w:noVBand="1"/>
      </w:tblPr>
      <w:tblGrid>
        <w:gridCol w:w="6389"/>
        <w:gridCol w:w="999"/>
        <w:gridCol w:w="3418"/>
      </w:tblGrid>
      <w:tr w:rsidR="00AB74C5" w:rsidRPr="007572E2" w14:paraId="0D59705F" w14:textId="77777777" w:rsidTr="00CC2018">
        <w:trPr>
          <w:trHeight w:val="1620"/>
        </w:trPr>
        <w:tc>
          <w:tcPr>
            <w:tcW w:w="6390" w:type="dxa"/>
            <w:tcBorders>
              <w:bottom w:val="single" w:sz="4" w:space="0" w:color="043D68" w:themeColor="text2"/>
            </w:tcBorders>
          </w:tcPr>
          <w:p w14:paraId="03746D8B" w14:textId="77777777" w:rsidR="00B35E48" w:rsidRPr="004871D7" w:rsidRDefault="00B35E48" w:rsidP="00494E04">
            <w:pPr>
              <w:pStyle w:val="Title"/>
              <w:rPr>
                <w:lang w:val="en-US"/>
              </w:rPr>
            </w:pPr>
            <w:r w:rsidRPr="004871D7">
              <w:rPr>
                <w:lang w:val="en-US"/>
              </w:rPr>
              <w:t>Daniel</w:t>
            </w:r>
            <w:r w:rsidRPr="004871D7">
              <w:rPr>
                <w:sz w:val="48"/>
                <w:lang w:val="en-US"/>
              </w:rPr>
              <w:t xml:space="preserve"> </w:t>
            </w:r>
            <w:r w:rsidRPr="004871D7">
              <w:rPr>
                <w:b w:val="0"/>
                <w:bCs w:val="0"/>
                <w:sz w:val="48"/>
                <w:lang w:val="en-US"/>
              </w:rPr>
              <w:t>Silion</w:t>
            </w:r>
          </w:p>
          <w:p w14:paraId="6CBB7E76" w14:textId="0CFBD43D" w:rsidR="00AB74C5" w:rsidRPr="00F71738" w:rsidRDefault="00F61B0E" w:rsidP="00C06346">
            <w:pPr>
              <w:pStyle w:val="Heading1"/>
              <w:rPr>
                <w:lang w:val="de-DE"/>
              </w:rPr>
            </w:pPr>
            <w:r w:rsidRPr="00F61B0E">
              <w:t>SENIOR SOFTWARE ENGINEERING MANAGER</w:t>
            </w:r>
          </w:p>
        </w:tc>
        <w:tc>
          <w:tcPr>
            <w:tcW w:w="999" w:type="dxa"/>
          </w:tcPr>
          <w:p w14:paraId="6FEF74B1" w14:textId="77777777" w:rsidR="00AB74C5" w:rsidRPr="00F71738" w:rsidRDefault="00AB74C5" w:rsidP="00084DEB">
            <w:pPr>
              <w:spacing w:before="360"/>
              <w:rPr>
                <w:color w:val="043D68"/>
                <w:lang w:val="de-DE"/>
              </w:rPr>
            </w:pPr>
          </w:p>
        </w:tc>
        <w:tc>
          <w:tcPr>
            <w:tcW w:w="3418" w:type="dxa"/>
          </w:tcPr>
          <w:p w14:paraId="505CA602" w14:textId="77777777" w:rsidR="00AB74C5" w:rsidRPr="00F71738" w:rsidRDefault="00AB74C5" w:rsidP="00084DEB">
            <w:pPr>
              <w:rPr>
                <w:color w:val="043D68"/>
                <w:szCs w:val="20"/>
                <w:lang w:val="de-DE"/>
              </w:rPr>
            </w:pPr>
          </w:p>
        </w:tc>
      </w:tr>
      <w:tr w:rsidR="00676B73" w:rsidRPr="002C4D08" w14:paraId="21618ECA" w14:textId="77777777" w:rsidTr="00CC2018">
        <w:trPr>
          <w:trHeight w:val="2340"/>
        </w:trPr>
        <w:tc>
          <w:tcPr>
            <w:tcW w:w="6390" w:type="dxa"/>
            <w:tcBorders>
              <w:top w:val="single" w:sz="4" w:space="0" w:color="043D68" w:themeColor="text2"/>
            </w:tcBorders>
          </w:tcPr>
          <w:p w14:paraId="09E7F5D9" w14:textId="661B6932" w:rsidR="00676B73" w:rsidRPr="00494E04" w:rsidRDefault="007127DA" w:rsidP="00C06346">
            <w:pPr>
              <w:pStyle w:val="Heading1"/>
            </w:pPr>
            <w:r w:rsidRPr="00C06346">
              <w:t>Summary</w:t>
            </w:r>
          </w:p>
          <w:p w14:paraId="5CD790E1" w14:textId="00828D8F" w:rsidR="007127DA" w:rsidRDefault="007127DA" w:rsidP="007127DA">
            <w:pPr>
              <w:ind w:right="437"/>
            </w:pPr>
            <w:r>
              <w:t xml:space="preserve">ScrumMaster, PMP, CUA, MCTS, AWS and Six Sigma Green Belt Professional </w:t>
            </w:r>
            <w:proofErr w:type="gramStart"/>
            <w:r>
              <w:t>certified</w:t>
            </w:r>
            <w:proofErr w:type="gramEnd"/>
            <w:r>
              <w:t xml:space="preserve"> R&amp;D, Sr Product and Development Manager, and Software Architect with extensive experience in the management, analysis, development and implementation of enterprise software solutions. Able to establish and sustain </w:t>
            </w:r>
            <w:r w:rsidR="00F61B0E">
              <w:t>mutually beneficial</w:t>
            </w:r>
            <w:r>
              <w:t xml:space="preserve"> cross-functional relationships with both internal and external project stakeholders.</w:t>
            </w:r>
          </w:p>
          <w:p w14:paraId="54DE029F" w14:textId="77777777" w:rsidR="007127DA" w:rsidRDefault="007127DA" w:rsidP="007127DA">
            <w:pPr>
              <w:spacing w:after="32" w:line="259" w:lineRule="auto"/>
            </w:pPr>
            <w:r>
              <w:t xml:space="preserve"> </w:t>
            </w:r>
          </w:p>
          <w:p w14:paraId="64176367" w14:textId="77777777" w:rsidR="007127DA" w:rsidRDefault="007127DA" w:rsidP="007127DA">
            <w:r>
              <w:t>Hands-on Cloud and On-Premise Solution Architect, Full Stack Software Engineer, Digital Transformation, Machine Learning Engineer with over 20 years of experience in architecting, designing and developing mobile, web and desktop solutions.</w:t>
            </w:r>
          </w:p>
          <w:p w14:paraId="704D57DB" w14:textId="77777777" w:rsidR="007127DA" w:rsidRDefault="007127DA" w:rsidP="007127DA">
            <w:r>
              <w:t xml:space="preserve">Focused on architecting, designing and implementing highly scalable cloud-native SaaS Healthcare solutions with microservice architecture and </w:t>
            </w:r>
            <w:proofErr w:type="gramStart"/>
            <w:r>
              <w:t>large scale</w:t>
            </w:r>
            <w:proofErr w:type="gramEnd"/>
            <w:r>
              <w:t xml:space="preserve"> on-premise projects ranging from Financial to Laboratory management systems.</w:t>
            </w:r>
          </w:p>
          <w:p w14:paraId="62306CE9" w14:textId="77777777" w:rsidR="007127DA" w:rsidRDefault="007127DA" w:rsidP="007127DA">
            <w:pPr>
              <w:spacing w:after="32" w:line="259" w:lineRule="auto"/>
            </w:pPr>
            <w:r>
              <w:t xml:space="preserve"> </w:t>
            </w:r>
          </w:p>
          <w:p w14:paraId="76CF0653" w14:textId="77777777" w:rsidR="007127DA" w:rsidRDefault="007127DA" w:rsidP="007127DA">
            <w:pPr>
              <w:ind w:right="437"/>
            </w:pPr>
            <w:r>
              <w:t>Certifications</w:t>
            </w:r>
          </w:p>
          <w:p w14:paraId="7F329CA1" w14:textId="77777777" w:rsidR="007127DA" w:rsidRDefault="007127DA" w:rsidP="007127DA">
            <w:r>
              <w:t xml:space="preserve">AWS, ScrumMaster, PMP, CUA, MCTS, AWS and Six Sigma Green Belt Professional </w:t>
            </w:r>
            <w:proofErr w:type="gramStart"/>
            <w:r>
              <w:t>certified</w:t>
            </w:r>
            <w:proofErr w:type="gramEnd"/>
            <w:r>
              <w:t xml:space="preserve"> Software Architect, and Product and Development Manager.</w:t>
            </w:r>
          </w:p>
          <w:p w14:paraId="53AFBDB4" w14:textId="77777777" w:rsidR="007127DA" w:rsidRDefault="007127DA" w:rsidP="007127DA">
            <w:pPr>
              <w:spacing w:after="32" w:line="259" w:lineRule="auto"/>
            </w:pPr>
            <w:r>
              <w:t xml:space="preserve"> </w:t>
            </w:r>
          </w:p>
          <w:p w14:paraId="180D8DEA" w14:textId="77777777" w:rsidR="007127DA" w:rsidRDefault="007127DA" w:rsidP="007127DA">
            <w:pPr>
              <w:ind w:right="437"/>
            </w:pPr>
            <w:r>
              <w:t>Technology Summary</w:t>
            </w:r>
          </w:p>
          <w:p w14:paraId="5B0A1695" w14:textId="77777777" w:rsidR="007127DA" w:rsidRDefault="007127DA" w:rsidP="007127DA">
            <w:r>
              <w:t xml:space="preserve">AWS, .Net Framework, .NET Core, ASP.NET Core, Entity Framework Core, </w:t>
            </w:r>
            <w:proofErr w:type="spellStart"/>
            <w:r>
              <w:t>SignalR</w:t>
            </w:r>
            <w:proofErr w:type="spellEnd"/>
            <w:r>
              <w:t xml:space="preserve">, C#, Xamarin, React JS, Angular, TypeScript, Microservices, Docker, Serverless computing, Continuous Integration/Continuous Delivery (CI/CD), HL7 FHIR, REST API, </w:t>
            </w:r>
            <w:proofErr w:type="spellStart"/>
            <w:r>
              <w:t>gRPC</w:t>
            </w:r>
            <w:proofErr w:type="spellEnd"/>
            <w:r>
              <w:t xml:space="preserve">, </w:t>
            </w:r>
            <w:proofErr w:type="spellStart"/>
            <w:r>
              <w:t>GraphQL</w:t>
            </w:r>
            <w:proofErr w:type="spellEnd"/>
            <w:r>
              <w:t>, Machine Learning.</w:t>
            </w:r>
          </w:p>
          <w:p w14:paraId="2D114465" w14:textId="77777777" w:rsidR="007127DA" w:rsidRDefault="007127DA" w:rsidP="007127DA">
            <w:pPr>
              <w:ind w:right="437"/>
            </w:pPr>
            <w:r>
              <w:t>Design Patterns: Repository, Unit of Work, Domain Driven Design (DDD), Command Query Responsibility Segregation/Event Sourcing (CQRS/ES).</w:t>
            </w:r>
          </w:p>
          <w:p w14:paraId="0A79B09C" w14:textId="77777777" w:rsidR="007127DA" w:rsidRDefault="007127DA" w:rsidP="007127DA">
            <w:pPr>
              <w:spacing w:after="32" w:line="259" w:lineRule="auto"/>
            </w:pPr>
            <w:r>
              <w:t xml:space="preserve"> </w:t>
            </w:r>
          </w:p>
          <w:p w14:paraId="797902F2" w14:textId="77777777" w:rsidR="007127DA" w:rsidRDefault="007127DA" w:rsidP="007127DA">
            <w:pPr>
              <w:ind w:right="437"/>
            </w:pPr>
            <w:r>
              <w:t>Product development in regulated environment, medical device industry.</w:t>
            </w:r>
          </w:p>
          <w:p w14:paraId="22CF3F14" w14:textId="3E97BFDD" w:rsidR="00676B73" w:rsidRPr="002C4D08" w:rsidRDefault="007127DA" w:rsidP="007127DA">
            <w:pPr>
              <w:spacing w:after="263"/>
              <w:ind w:right="239"/>
            </w:pPr>
            <w:r>
              <w:t xml:space="preserve">Compliance standards: ISO 13485:2016, ISO13485:2003, ISO27001:2013, ISO9001:2008, ISO 9001:2015, ISO 14971:2019, ISO 15189, CLIA, CAP, </w:t>
            </w:r>
            <w:proofErr w:type="spellStart"/>
            <w:r>
              <w:t>GxP</w:t>
            </w:r>
            <w:proofErr w:type="spellEnd"/>
            <w:r>
              <w:t xml:space="preserve">, ICH, HIPAA, GDPR, CFR 21 Part 11, 21 CFR Part 820, NATA, </w:t>
            </w:r>
            <w:proofErr w:type="spellStart"/>
            <w:r>
              <w:t>NeHTA</w:t>
            </w:r>
            <w:proofErr w:type="spellEnd"/>
            <w:r>
              <w:t>, IEC 62304.</w:t>
            </w:r>
          </w:p>
          <w:p w14:paraId="03B3B36B" w14:textId="77777777" w:rsidR="00F161C1" w:rsidRPr="002C4D08" w:rsidRDefault="00F161C1" w:rsidP="00F161C1"/>
        </w:tc>
        <w:tc>
          <w:tcPr>
            <w:tcW w:w="999" w:type="dxa"/>
          </w:tcPr>
          <w:p w14:paraId="1FF6B87C" w14:textId="77777777" w:rsidR="00676B73" w:rsidRPr="002C4D08" w:rsidRDefault="00676B73" w:rsidP="00084DEB">
            <w:pPr>
              <w:spacing w:before="360"/>
              <w:rPr>
                <w:color w:val="043D68"/>
              </w:rPr>
            </w:pPr>
          </w:p>
        </w:tc>
        <w:tc>
          <w:tcPr>
            <w:tcW w:w="3418" w:type="dxa"/>
          </w:tcPr>
          <w:p w14:paraId="2B86C7AE" w14:textId="77777777" w:rsidR="00C06346" w:rsidRDefault="00C06346" w:rsidP="00C06346"/>
          <w:p w14:paraId="64385240" w14:textId="77777777" w:rsidR="00C06346" w:rsidRPr="00C06346" w:rsidRDefault="00C06346" w:rsidP="00C06346"/>
          <w:p w14:paraId="5A350EE3" w14:textId="5BEFCF0A" w:rsidR="007306EB" w:rsidRPr="007306EB" w:rsidRDefault="00000000" w:rsidP="00A707EC">
            <w:pPr>
              <w:pStyle w:val="Subtitle"/>
            </w:pPr>
            <w:sdt>
              <w:sdtPr>
                <w:id w:val="-1704474398"/>
                <w:placeholder>
                  <w:docPart w:val="C5CB09BD4EE24507B7ADD5A53DE3A62B"/>
                </w:placeholder>
                <w:showingPlcHdr/>
                <w15:appearance w15:val="hidden"/>
              </w:sdtPr>
              <w:sdtContent>
                <w:r w:rsidR="00676B73" w:rsidRPr="00C06346">
                  <w:rPr>
                    <w:rStyle w:val="Heading1Char"/>
                    <w:b/>
                    <w:bCs/>
                  </w:rPr>
                  <w:t>Contact</w:t>
                </w:r>
              </w:sdtContent>
            </w:sdt>
          </w:p>
          <w:p w14:paraId="0EBE26F1" w14:textId="22F46EDA" w:rsidR="00676B73" w:rsidRPr="00676B73" w:rsidRDefault="000E0F55" w:rsidP="00676B73">
            <w:pPr>
              <w:rPr>
                <w:b/>
                <w:caps/>
              </w:rPr>
            </w:pPr>
            <w:r>
              <w:t>(954) 424-1593</w:t>
            </w:r>
          </w:p>
          <w:permStart w:id="2021142797" w:ed="silion.share@gmail.com"/>
          <w:permStart w:id="1282824072" w:ed="siliond@gmail.com"/>
          <w:permStart w:id="837946296" w:ed="theDanielSilion@gmail.com"/>
          <w:p w14:paraId="2FE89CDB" w14:textId="28EEBCDE" w:rsidR="00676B73" w:rsidRPr="002C4D08" w:rsidRDefault="00000000" w:rsidP="00676B73">
            <w:pPr>
              <w:rPr>
                <w:b/>
                <w:caps/>
              </w:rPr>
            </w:pPr>
            <w:r>
              <w:fldChar w:fldCharType="begin"/>
            </w:r>
            <w:r>
              <w:instrText>HYPERLINK "mailto:theDanielSilion@gmail.com"</w:instrText>
            </w:r>
            <w:r>
              <w:fldChar w:fldCharType="separate"/>
            </w:r>
            <w:r w:rsidR="000E0F55" w:rsidRPr="00F62C8D">
              <w:rPr>
                <w:rStyle w:val="Hyperlink"/>
              </w:rPr>
              <w:t>theDanielSilion@gmail.com</w:t>
            </w:r>
            <w:r>
              <w:rPr>
                <w:rStyle w:val="Hyperlink"/>
              </w:rPr>
              <w:fldChar w:fldCharType="end"/>
            </w:r>
            <w:permEnd w:id="2021142797"/>
            <w:permEnd w:id="1282824072"/>
            <w:permEnd w:id="837946296"/>
          </w:p>
          <w:p w14:paraId="3308F5E0" w14:textId="77777777" w:rsidR="007306EB" w:rsidRDefault="007306EB" w:rsidP="007127DA"/>
          <w:p w14:paraId="45418B8F" w14:textId="164D6ADA" w:rsidR="007127DA" w:rsidRPr="007127DA" w:rsidRDefault="007127DA" w:rsidP="007127DA">
            <w:r w:rsidRPr="007127DA">
              <w:t>401 Appalachian Way</w:t>
            </w:r>
          </w:p>
          <w:p w14:paraId="0915B8DC" w14:textId="318B2DC3" w:rsidR="007306EB" w:rsidRPr="00A707EC" w:rsidRDefault="007127DA" w:rsidP="00A707EC">
            <w:r w:rsidRPr="007127DA">
              <w:t>McKinney, TX 75071</w:t>
            </w:r>
          </w:p>
        </w:tc>
      </w:tr>
    </w:tbl>
    <w:p w14:paraId="7B03FD7B" w14:textId="77777777" w:rsidR="00054D68" w:rsidRDefault="00054D68" w:rsidP="006D0785">
      <w:pPr>
        <w:rPr>
          <w:color w:val="043D68"/>
        </w:rPr>
      </w:pPr>
    </w:p>
    <w:p w14:paraId="6ACA11EE" w14:textId="77777777" w:rsidR="00054D68" w:rsidRDefault="00054D68">
      <w:pPr>
        <w:rPr>
          <w:color w:val="043D68"/>
        </w:rPr>
      </w:pPr>
      <w:r>
        <w:rPr>
          <w:color w:val="043D68"/>
        </w:rPr>
        <w:br w:type="page"/>
      </w:r>
    </w:p>
    <w:p w14:paraId="3BA808B3" w14:textId="77777777" w:rsidR="00054D68" w:rsidRPr="00054D68" w:rsidRDefault="00054D68" w:rsidP="00C06346">
      <w:pPr>
        <w:pStyle w:val="Heading1"/>
        <w:rPr>
          <w:color w:val="043D68"/>
        </w:rPr>
      </w:pPr>
      <w:r w:rsidRPr="003354F5">
        <w:lastRenderedPageBreak/>
        <w:t>Experience</w:t>
      </w:r>
    </w:p>
    <w:p w14:paraId="38628030" w14:textId="77777777" w:rsidR="00054D68" w:rsidRPr="00054D68" w:rsidRDefault="00054D68" w:rsidP="00C06346">
      <w:pPr>
        <w:pStyle w:val="Heading2"/>
      </w:pPr>
      <w:r w:rsidRPr="00054D68">
        <w:rPr>
          <w:noProof/>
        </w:rPr>
        <w:drawing>
          <wp:inline distT="0" distB="0" distL="0" distR="0" wp14:anchorId="1993E7AE" wp14:editId="5FFC65D5">
            <wp:extent cx="228600" cy="228600"/>
            <wp:effectExtent l="0" t="0" r="0" b="0"/>
            <wp:docPr id="50" name="Picture 50" descr="Capital One&#10;"/>
            <wp:cNvGraphicFramePr/>
            <a:graphic xmlns:a="http://schemas.openxmlformats.org/drawingml/2006/main">
              <a:graphicData uri="http://schemas.openxmlformats.org/drawingml/2006/picture">
                <pic:pic xmlns:pic="http://schemas.openxmlformats.org/drawingml/2006/picture">
                  <pic:nvPicPr>
                    <pic:cNvPr id="50" name="Picture 50" descr="Capital One&#10;"/>
                    <pic:cNvPicPr/>
                  </pic:nvPicPr>
                  <pic:blipFill>
                    <a:blip r:embed="rId11"/>
                    <a:stretch>
                      <a:fillRect/>
                    </a:stretch>
                  </pic:blipFill>
                  <pic:spPr>
                    <a:xfrm>
                      <a:off x="0" y="0"/>
                      <a:ext cx="228600" cy="228600"/>
                    </a:xfrm>
                    <a:prstGeom prst="rect">
                      <a:avLst/>
                    </a:prstGeom>
                  </pic:spPr>
                </pic:pic>
              </a:graphicData>
            </a:graphic>
          </wp:inline>
        </w:drawing>
      </w:r>
      <w:r w:rsidRPr="00054D68">
        <w:t xml:space="preserve"> Sr. </w:t>
      </w:r>
      <w:r w:rsidRPr="00C06346">
        <w:t>Manager</w:t>
      </w:r>
      <w:r w:rsidRPr="00054D68">
        <w:t>, Software Engineering</w:t>
      </w:r>
    </w:p>
    <w:p w14:paraId="35DC7E04" w14:textId="77777777" w:rsidR="00054D68" w:rsidRPr="00054D68" w:rsidRDefault="00054D68" w:rsidP="00054D68">
      <w:pPr>
        <w:rPr>
          <w:color w:val="043D68"/>
        </w:rPr>
      </w:pPr>
      <w:r w:rsidRPr="00054D68">
        <w:rPr>
          <w:color w:val="043D68"/>
        </w:rPr>
        <w:t>Capital One</w:t>
      </w:r>
    </w:p>
    <w:p w14:paraId="66DB2B5A" w14:textId="77777777" w:rsidR="00054D68" w:rsidRPr="00054D68" w:rsidRDefault="00054D68" w:rsidP="00054D68">
      <w:pPr>
        <w:rPr>
          <w:color w:val="043D68"/>
        </w:rPr>
      </w:pPr>
      <w:r w:rsidRPr="00054D68">
        <w:rPr>
          <w:color w:val="043D68"/>
        </w:rPr>
        <w:t>May 2022 - Present (1 year 3 months)</w:t>
      </w:r>
    </w:p>
    <w:p w14:paraId="011B1BFA" w14:textId="77777777" w:rsidR="00054D68" w:rsidRPr="00054D68" w:rsidRDefault="00054D68" w:rsidP="00054D68">
      <w:pPr>
        <w:rPr>
          <w:color w:val="043D68"/>
        </w:rPr>
      </w:pPr>
      <w:r w:rsidRPr="00054D68">
        <w:rPr>
          <w:color w:val="043D68"/>
        </w:rPr>
        <w:t>Manage software development teams within Developer Navigator enterprise solution - standardized and automated SDLC experience that optimizes simplicity, accelerates development and drives quality.</w:t>
      </w:r>
    </w:p>
    <w:p w14:paraId="080CF81A" w14:textId="77777777" w:rsidR="00054D68" w:rsidRPr="00054D68" w:rsidRDefault="00054D68" w:rsidP="00054D68">
      <w:pPr>
        <w:rPr>
          <w:color w:val="043D68"/>
        </w:rPr>
      </w:pPr>
      <w:r w:rsidRPr="00054D68">
        <w:rPr>
          <w:color w:val="043D68"/>
        </w:rPr>
        <w:t xml:space="preserve"> </w:t>
      </w:r>
    </w:p>
    <w:p w14:paraId="7496AC59" w14:textId="77777777" w:rsidR="00054D68" w:rsidRPr="00054D68" w:rsidRDefault="00054D68" w:rsidP="00054D68">
      <w:pPr>
        <w:rPr>
          <w:color w:val="043D68"/>
        </w:rPr>
      </w:pPr>
      <w:proofErr w:type="spellStart"/>
      <w:r w:rsidRPr="00054D68">
        <w:rPr>
          <w:color w:val="043D68"/>
        </w:rPr>
        <w:t>DevNav</w:t>
      </w:r>
      <w:proofErr w:type="spellEnd"/>
      <w:r w:rsidRPr="00054D68">
        <w:rPr>
          <w:color w:val="043D68"/>
        </w:rPr>
        <w:t xml:space="preserve"> empowers developers to design, setup, develop, test, deploy, maintain and monitor their app with minimum effort so they can maximize their time delivering their customers an awesome experience.</w:t>
      </w:r>
    </w:p>
    <w:p w14:paraId="535ED2CC" w14:textId="77777777" w:rsidR="00054D68" w:rsidRPr="00054D68" w:rsidRDefault="00054D68" w:rsidP="00054D68">
      <w:pPr>
        <w:rPr>
          <w:color w:val="043D68"/>
        </w:rPr>
      </w:pPr>
      <w:r w:rsidRPr="00054D68">
        <w:rPr>
          <w:color w:val="043D68"/>
        </w:rPr>
        <w:t xml:space="preserve">Creates a managed pipeline for both non-prod and prod to build and deploy assets to AWS with full orchestration of CI/CD leveraging GitHub Enterprise, Standardized branching strategy, Enterprise Jenkins, JPL, </w:t>
      </w:r>
      <w:proofErr w:type="spellStart"/>
      <w:r w:rsidRPr="00054D68">
        <w:rPr>
          <w:color w:val="043D68"/>
        </w:rPr>
        <w:t>Bogiefile</w:t>
      </w:r>
      <w:proofErr w:type="spellEnd"/>
      <w:r w:rsidRPr="00054D68">
        <w:rPr>
          <w:color w:val="043D68"/>
        </w:rPr>
        <w:t xml:space="preserve">, Gears file, Artifactory, Docker, ECS, </w:t>
      </w:r>
      <w:proofErr w:type="spellStart"/>
      <w:r w:rsidRPr="00054D68">
        <w:rPr>
          <w:color w:val="043D68"/>
        </w:rPr>
        <w:t>Fargate</w:t>
      </w:r>
      <w:proofErr w:type="spellEnd"/>
      <w:r w:rsidRPr="00054D68">
        <w:rPr>
          <w:color w:val="043D68"/>
        </w:rPr>
        <w:t xml:space="preserve">, TD file, 7PS, Distributed tracing (New Relic), Application logging (Splunk), Alerting (PagerDuty), </w:t>
      </w:r>
      <w:proofErr w:type="spellStart"/>
      <w:r w:rsidRPr="00054D68">
        <w:rPr>
          <w:color w:val="043D68"/>
        </w:rPr>
        <w:t>Assett</w:t>
      </w:r>
      <w:proofErr w:type="spellEnd"/>
      <w:r w:rsidRPr="00054D68">
        <w:rPr>
          <w:color w:val="043D68"/>
        </w:rPr>
        <w:t xml:space="preserve"> Registry.</w:t>
      </w:r>
    </w:p>
    <w:p w14:paraId="77C9B319" w14:textId="77777777" w:rsidR="00054D68" w:rsidRPr="00054D68" w:rsidRDefault="00054D68" w:rsidP="00054D68">
      <w:pPr>
        <w:rPr>
          <w:color w:val="043D68"/>
        </w:rPr>
      </w:pPr>
      <w:r w:rsidRPr="00054D68">
        <w:rPr>
          <w:color w:val="043D68"/>
        </w:rPr>
        <w:t xml:space="preserve"> </w:t>
      </w:r>
    </w:p>
    <w:p w14:paraId="0FE8C1DE" w14:textId="77777777" w:rsidR="00054D68" w:rsidRPr="00054D68" w:rsidRDefault="00054D68" w:rsidP="00054D68">
      <w:pPr>
        <w:rPr>
          <w:color w:val="043D68"/>
        </w:rPr>
      </w:pPr>
      <w:r w:rsidRPr="00054D68">
        <w:rPr>
          <w:color w:val="043D68"/>
        </w:rPr>
        <w:t>Skills/Tools:</w:t>
      </w:r>
    </w:p>
    <w:p w14:paraId="6F6217D2" w14:textId="77777777" w:rsidR="00054D68" w:rsidRPr="00054D68" w:rsidRDefault="00054D68" w:rsidP="00054D68">
      <w:pPr>
        <w:rPr>
          <w:color w:val="043D68"/>
        </w:rPr>
      </w:pPr>
      <w:r w:rsidRPr="00054D68">
        <w:rPr>
          <w:color w:val="043D68"/>
        </w:rPr>
        <w:t>AWS services: ECS, EC2, S3, RDS, VPC, Route53, ELB, IAM, CloudFront, CloudFormation,</w:t>
      </w:r>
    </w:p>
    <w:p w14:paraId="2138B9A5" w14:textId="77777777" w:rsidR="00054D68" w:rsidRPr="00054D68" w:rsidRDefault="00054D68" w:rsidP="00054D68">
      <w:pPr>
        <w:rPr>
          <w:color w:val="043D68"/>
        </w:rPr>
      </w:pPr>
      <w:r w:rsidRPr="00054D68">
        <w:rPr>
          <w:color w:val="043D68"/>
        </w:rPr>
        <w:t xml:space="preserve">CloudWatch, Lambda, SQS, SNS, </w:t>
      </w:r>
      <w:proofErr w:type="spellStart"/>
      <w:r w:rsidRPr="00054D68">
        <w:rPr>
          <w:color w:val="043D68"/>
        </w:rPr>
        <w:t>EventBridge</w:t>
      </w:r>
      <w:proofErr w:type="spellEnd"/>
    </w:p>
    <w:p w14:paraId="1836A737" w14:textId="77777777" w:rsidR="00054D68" w:rsidRDefault="00054D68" w:rsidP="00054D68">
      <w:pPr>
        <w:rPr>
          <w:color w:val="043D68"/>
        </w:rPr>
      </w:pPr>
      <w:r w:rsidRPr="00054D68">
        <w:rPr>
          <w:color w:val="043D68"/>
        </w:rPr>
        <w:t xml:space="preserve">CI/CD Pipeline, Jenkins, </w:t>
      </w:r>
      <w:proofErr w:type="spellStart"/>
      <w:r w:rsidRPr="00054D68">
        <w:rPr>
          <w:color w:val="043D68"/>
        </w:rPr>
        <w:t>TerraForm</w:t>
      </w:r>
      <w:proofErr w:type="spellEnd"/>
      <w:r w:rsidRPr="00054D68">
        <w:rPr>
          <w:color w:val="043D68"/>
        </w:rPr>
        <w:t>, Git</w:t>
      </w:r>
    </w:p>
    <w:p w14:paraId="1826323C" w14:textId="0B57A3C9" w:rsidR="00147C06" w:rsidRPr="00054D68" w:rsidRDefault="00147C06" w:rsidP="00054D68">
      <w:pPr>
        <w:rPr>
          <w:color w:val="043D68"/>
        </w:rPr>
      </w:pPr>
      <w:r w:rsidRPr="00147C06">
        <w:rPr>
          <w:color w:val="043D68"/>
        </w:rPr>
        <w:t>Monitoring/Logging: New Relic, Prometheus, Pager Duty, Splunk</w:t>
      </w:r>
    </w:p>
    <w:p w14:paraId="03B9AC45" w14:textId="77777777" w:rsidR="00054D68" w:rsidRPr="00054D68" w:rsidRDefault="00054D68" w:rsidP="00054D68">
      <w:pPr>
        <w:rPr>
          <w:color w:val="043D68"/>
        </w:rPr>
      </w:pPr>
      <w:r w:rsidRPr="00054D68">
        <w:rPr>
          <w:color w:val="043D68"/>
        </w:rPr>
        <w:t>JAVA, Python</w:t>
      </w:r>
    </w:p>
    <w:p w14:paraId="05128AE4" w14:textId="77777777" w:rsidR="00054D68" w:rsidRDefault="00054D68" w:rsidP="00054D68">
      <w:pPr>
        <w:rPr>
          <w:color w:val="043D68"/>
        </w:rPr>
      </w:pPr>
      <w:r w:rsidRPr="00054D68">
        <w:rPr>
          <w:color w:val="043D68"/>
        </w:rPr>
        <w:t>SOA, REST API Agile, JIRA</w:t>
      </w:r>
    </w:p>
    <w:p w14:paraId="1545371B" w14:textId="77777777" w:rsidR="00054D68" w:rsidRPr="00054D68" w:rsidRDefault="00054D68" w:rsidP="00054D68">
      <w:pPr>
        <w:rPr>
          <w:color w:val="043D68"/>
        </w:rPr>
      </w:pPr>
    </w:p>
    <w:p w14:paraId="33670CAB" w14:textId="77777777" w:rsidR="00054D68" w:rsidRPr="00054D68" w:rsidRDefault="00054D68" w:rsidP="00C06346">
      <w:pPr>
        <w:pStyle w:val="Heading2"/>
      </w:pPr>
      <w:r w:rsidRPr="00054D68">
        <w:rPr>
          <w:noProof/>
        </w:rPr>
        <w:drawing>
          <wp:inline distT="0" distB="0" distL="0" distR="0" wp14:anchorId="58EAC301" wp14:editId="4147EFC7">
            <wp:extent cx="228600" cy="22860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2"/>
                    <a:stretch>
                      <a:fillRect/>
                    </a:stretch>
                  </pic:blipFill>
                  <pic:spPr>
                    <a:xfrm>
                      <a:off x="0" y="0"/>
                      <a:ext cx="228600" cy="228600"/>
                    </a:xfrm>
                    <a:prstGeom prst="rect">
                      <a:avLst/>
                    </a:prstGeom>
                  </pic:spPr>
                </pic:pic>
              </a:graphicData>
            </a:graphic>
          </wp:inline>
        </w:drawing>
      </w:r>
      <w:r w:rsidRPr="00054D68">
        <w:t xml:space="preserve"> Manager, Mobile Applications</w:t>
      </w:r>
    </w:p>
    <w:p w14:paraId="135DCCAC" w14:textId="77777777" w:rsidR="00054D68" w:rsidRPr="00054D68" w:rsidRDefault="00054D68" w:rsidP="00054D68">
      <w:pPr>
        <w:rPr>
          <w:color w:val="043D68"/>
        </w:rPr>
      </w:pPr>
      <w:r w:rsidRPr="00054D68">
        <w:rPr>
          <w:color w:val="043D68"/>
        </w:rPr>
        <w:t>Abbott</w:t>
      </w:r>
    </w:p>
    <w:p w14:paraId="1081A014" w14:textId="77777777" w:rsidR="00054D68" w:rsidRPr="00054D68" w:rsidRDefault="00054D68" w:rsidP="00054D68">
      <w:pPr>
        <w:rPr>
          <w:color w:val="043D68"/>
        </w:rPr>
      </w:pPr>
      <w:r w:rsidRPr="00054D68">
        <w:rPr>
          <w:color w:val="043D68"/>
        </w:rPr>
        <w:t>May 2021 - Apr 2022 (1 year)</w:t>
      </w:r>
    </w:p>
    <w:p w14:paraId="57E6DE94" w14:textId="77777777" w:rsidR="00054D68" w:rsidRPr="00054D68" w:rsidRDefault="00054D68" w:rsidP="00054D68">
      <w:pPr>
        <w:rPr>
          <w:color w:val="043D68"/>
        </w:rPr>
      </w:pPr>
      <w:r w:rsidRPr="00054D68">
        <w:rPr>
          <w:color w:val="043D68"/>
        </w:rPr>
        <w:t xml:space="preserve">Manage the Digital Product Engineering organization and lead the ideation and implementation of </w:t>
      </w:r>
      <w:proofErr w:type="spellStart"/>
      <w:r w:rsidRPr="00054D68">
        <w:rPr>
          <w:color w:val="043D68"/>
        </w:rPr>
        <w:t>nextgeneration</w:t>
      </w:r>
      <w:proofErr w:type="spellEnd"/>
      <w:r w:rsidRPr="00054D68">
        <w:rPr>
          <w:color w:val="043D68"/>
        </w:rPr>
        <w:t xml:space="preserve"> capabilities, vision and roadmap for Abbott’s Neuromodulation Product Apps, Infrastructure and Services, including Clinician Programmer and Patient Controller for the Neuromodulation devices for trial and permanent implant, remote programming feature, Deep Brain Stimulation (DBS) monopolar review, Spinal Cord Stimulation (SCS) multiple area </w:t>
      </w:r>
      <w:proofErr w:type="spellStart"/>
      <w:r w:rsidRPr="00054D68">
        <w:rPr>
          <w:color w:val="043D68"/>
        </w:rPr>
        <w:t>BurstDR</w:t>
      </w:r>
      <w:proofErr w:type="spellEnd"/>
      <w:r w:rsidRPr="00054D68">
        <w:rPr>
          <w:color w:val="043D68"/>
        </w:rPr>
        <w:t xml:space="preserve"> programming.</w:t>
      </w:r>
    </w:p>
    <w:p w14:paraId="4EF5C043" w14:textId="77777777" w:rsidR="00054D68" w:rsidRPr="00054D68" w:rsidRDefault="00054D68" w:rsidP="00054D68">
      <w:pPr>
        <w:rPr>
          <w:color w:val="043D68"/>
        </w:rPr>
      </w:pPr>
      <w:r w:rsidRPr="00054D68">
        <w:rPr>
          <w:color w:val="043D68"/>
        </w:rPr>
        <w:t xml:space="preserve"> </w:t>
      </w:r>
    </w:p>
    <w:p w14:paraId="44DDA4C7" w14:textId="77777777" w:rsidR="00054D68" w:rsidRPr="00054D68" w:rsidRDefault="00054D68" w:rsidP="00054D68">
      <w:pPr>
        <w:rPr>
          <w:color w:val="043D68"/>
        </w:rPr>
      </w:pPr>
      <w:r w:rsidRPr="00054D68">
        <w:rPr>
          <w:color w:val="043D68"/>
        </w:rPr>
        <w:t xml:space="preserve">Research, development and innovation for human implantable cognitive software interfacing with the brain and spinal cord via Bluetooth and </w:t>
      </w:r>
      <w:proofErr w:type="spellStart"/>
      <w:r w:rsidRPr="00054D68">
        <w:rPr>
          <w:color w:val="043D68"/>
        </w:rPr>
        <w:t>WiFi</w:t>
      </w:r>
      <w:proofErr w:type="spellEnd"/>
      <w:r w:rsidRPr="00054D68">
        <w:rPr>
          <w:color w:val="043D68"/>
        </w:rPr>
        <w:t xml:space="preserve"> connectivity; delivery of Class III software medical device(s) with FDA and worldwide regulatory approval.</w:t>
      </w:r>
    </w:p>
    <w:p w14:paraId="0607495A" w14:textId="77777777" w:rsidR="00054D68" w:rsidRPr="00054D68" w:rsidRDefault="00054D68" w:rsidP="00054D68">
      <w:pPr>
        <w:rPr>
          <w:color w:val="043D68"/>
        </w:rPr>
      </w:pPr>
      <w:r w:rsidRPr="00054D68">
        <w:rPr>
          <w:color w:val="043D68"/>
        </w:rPr>
        <w:t xml:space="preserve"> </w:t>
      </w:r>
    </w:p>
    <w:p w14:paraId="6095BA1D" w14:textId="77777777" w:rsidR="00054D68" w:rsidRPr="00054D68" w:rsidRDefault="00054D68" w:rsidP="00054D68">
      <w:pPr>
        <w:rPr>
          <w:color w:val="043D68"/>
        </w:rPr>
      </w:pPr>
      <w:r w:rsidRPr="00054D68">
        <w:rPr>
          <w:color w:val="043D68"/>
        </w:rPr>
        <w:t>Skills/Tools: Azure Web App, Web API, Microsoft ASP.NET Signal R, Xamarin iOS SDK, C#,</w:t>
      </w:r>
    </w:p>
    <w:p w14:paraId="6B11E21E" w14:textId="77777777" w:rsidR="00054D68" w:rsidRDefault="00054D68" w:rsidP="00054D68">
      <w:pPr>
        <w:rPr>
          <w:color w:val="043D68"/>
        </w:rPr>
      </w:pPr>
      <w:proofErr w:type="spellStart"/>
      <w:r w:rsidRPr="00054D68">
        <w:rPr>
          <w:color w:val="043D68"/>
        </w:rPr>
        <w:t>NetAnalyzers</w:t>
      </w:r>
      <w:proofErr w:type="spellEnd"/>
      <w:r w:rsidRPr="00054D68">
        <w:rPr>
          <w:color w:val="043D68"/>
        </w:rPr>
        <w:t>, SonarQube, Appium, DOORS, JIRA, Visual Studio App Center, iOS</w:t>
      </w:r>
    </w:p>
    <w:p w14:paraId="44BEFA11" w14:textId="77777777" w:rsidR="00054D68" w:rsidRPr="00054D68" w:rsidRDefault="00054D68" w:rsidP="00054D68">
      <w:pPr>
        <w:rPr>
          <w:color w:val="043D68"/>
        </w:rPr>
      </w:pPr>
    </w:p>
    <w:p w14:paraId="281C9535" w14:textId="77777777" w:rsidR="00054D68" w:rsidRPr="00054D68" w:rsidRDefault="00054D68" w:rsidP="00C06346">
      <w:pPr>
        <w:pStyle w:val="Heading2"/>
      </w:pPr>
      <w:r w:rsidRPr="00054D68">
        <w:rPr>
          <w:noProof/>
        </w:rPr>
        <w:drawing>
          <wp:inline distT="0" distB="0" distL="0" distR="0" wp14:anchorId="7FC68D24" wp14:editId="7F2194D6">
            <wp:extent cx="228600" cy="228600"/>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12"/>
                    <a:stretch>
                      <a:fillRect/>
                    </a:stretch>
                  </pic:blipFill>
                  <pic:spPr>
                    <a:xfrm>
                      <a:off x="0" y="0"/>
                      <a:ext cx="228600" cy="228600"/>
                    </a:xfrm>
                    <a:prstGeom prst="rect">
                      <a:avLst/>
                    </a:prstGeom>
                  </pic:spPr>
                </pic:pic>
              </a:graphicData>
            </a:graphic>
          </wp:inline>
        </w:drawing>
      </w:r>
      <w:r w:rsidRPr="00054D68">
        <w:t xml:space="preserve"> R&amp;D Manager | Principal Software Architect</w:t>
      </w:r>
    </w:p>
    <w:p w14:paraId="6B94D2EA" w14:textId="77777777" w:rsidR="00054D68" w:rsidRPr="00054D68" w:rsidRDefault="00054D68" w:rsidP="00054D68">
      <w:pPr>
        <w:rPr>
          <w:color w:val="043D68"/>
        </w:rPr>
      </w:pPr>
      <w:r w:rsidRPr="00054D68">
        <w:rPr>
          <w:color w:val="043D68"/>
        </w:rPr>
        <w:t>Abbott</w:t>
      </w:r>
    </w:p>
    <w:p w14:paraId="476C51D8" w14:textId="77777777" w:rsidR="00054D68" w:rsidRPr="00054D68" w:rsidRDefault="00054D68" w:rsidP="00054D68">
      <w:pPr>
        <w:rPr>
          <w:color w:val="043D68"/>
        </w:rPr>
      </w:pPr>
      <w:r w:rsidRPr="00054D68">
        <w:rPr>
          <w:color w:val="043D68"/>
        </w:rPr>
        <w:t>Jan 2017 - May 2021 (4 years 5 months)</w:t>
      </w:r>
    </w:p>
    <w:p w14:paraId="218CA89B" w14:textId="77777777" w:rsidR="00054D68" w:rsidRPr="00054D68" w:rsidRDefault="00054D68" w:rsidP="00054D68">
      <w:pPr>
        <w:rPr>
          <w:color w:val="043D68"/>
        </w:rPr>
      </w:pPr>
      <w:r w:rsidRPr="00054D68">
        <w:rPr>
          <w:color w:val="043D68"/>
        </w:rPr>
        <w:t>Technical leadership, Software development process expertise, Quality advocate, Business domain expertise, Full project life cycle expertise (Architecture, Design, Development, Testing, Deployment),</w:t>
      </w:r>
    </w:p>
    <w:p w14:paraId="2C2D13AF" w14:textId="77777777" w:rsidR="00054D68" w:rsidRPr="00054D68" w:rsidRDefault="00054D68" w:rsidP="00054D68">
      <w:pPr>
        <w:rPr>
          <w:color w:val="043D68"/>
        </w:rPr>
      </w:pPr>
      <w:r w:rsidRPr="00054D68">
        <w:rPr>
          <w:color w:val="043D68"/>
        </w:rPr>
        <w:t xml:space="preserve">Good communicator and negotiator, Objective decision making, Organizational politics navigator, Software/Infrastructure selection expert, Coach and mentor, Agile and </w:t>
      </w:r>
      <w:proofErr w:type="spellStart"/>
      <w:r w:rsidRPr="00054D68">
        <w:rPr>
          <w:color w:val="043D68"/>
        </w:rPr>
        <w:t>eXtreme</w:t>
      </w:r>
      <w:proofErr w:type="spellEnd"/>
      <w:r w:rsidRPr="00054D68">
        <w:rPr>
          <w:color w:val="043D68"/>
        </w:rPr>
        <w:t xml:space="preserve"> Programming expert.</w:t>
      </w:r>
    </w:p>
    <w:p w14:paraId="5858DE17" w14:textId="77777777" w:rsidR="00054D68" w:rsidRPr="00054D68" w:rsidRDefault="00054D68" w:rsidP="00054D68">
      <w:pPr>
        <w:rPr>
          <w:color w:val="043D68"/>
        </w:rPr>
      </w:pPr>
      <w:r w:rsidRPr="00054D68">
        <w:rPr>
          <w:color w:val="043D68"/>
        </w:rPr>
        <w:t xml:space="preserve"> </w:t>
      </w:r>
    </w:p>
    <w:p w14:paraId="644CF710" w14:textId="77777777" w:rsidR="00054D68" w:rsidRPr="00054D68" w:rsidRDefault="00054D68" w:rsidP="00054D68">
      <w:pPr>
        <w:rPr>
          <w:color w:val="043D68"/>
        </w:rPr>
      </w:pPr>
      <w:r w:rsidRPr="00054D68">
        <w:rPr>
          <w:color w:val="043D68"/>
        </w:rPr>
        <w:t>Knowledge of developing products in a regulated environment, medical device industry.</w:t>
      </w:r>
    </w:p>
    <w:p w14:paraId="77AF116D" w14:textId="77777777" w:rsidR="00054D68" w:rsidRPr="00054D68" w:rsidRDefault="00054D68" w:rsidP="00054D68">
      <w:pPr>
        <w:rPr>
          <w:color w:val="043D68"/>
        </w:rPr>
      </w:pPr>
      <w:r w:rsidRPr="00054D68">
        <w:rPr>
          <w:color w:val="043D68"/>
        </w:rPr>
        <w:t xml:space="preserve">Compliance standards: ISO 13485:2016, ISO13485:2003, ISO27001:2013, ISO9001:2008, ISO 9001:2015, ISO 14971:2019, ISO 15189, CLIA, CAP, </w:t>
      </w:r>
      <w:proofErr w:type="spellStart"/>
      <w:r w:rsidRPr="00054D68">
        <w:rPr>
          <w:color w:val="043D68"/>
        </w:rPr>
        <w:t>GxP</w:t>
      </w:r>
      <w:proofErr w:type="spellEnd"/>
      <w:r w:rsidRPr="00054D68">
        <w:rPr>
          <w:color w:val="043D68"/>
        </w:rPr>
        <w:t xml:space="preserve">, ICH, HIPAA, GDPR, CFR 21 Part 11, 21 CFR Part 820, NATA, </w:t>
      </w:r>
      <w:proofErr w:type="spellStart"/>
      <w:r w:rsidRPr="00054D68">
        <w:rPr>
          <w:color w:val="043D68"/>
        </w:rPr>
        <w:t>NeHTA</w:t>
      </w:r>
      <w:proofErr w:type="spellEnd"/>
      <w:r w:rsidRPr="00054D68">
        <w:rPr>
          <w:color w:val="043D68"/>
        </w:rPr>
        <w:t>.</w:t>
      </w:r>
    </w:p>
    <w:p w14:paraId="123C8307" w14:textId="77777777" w:rsidR="00054D68" w:rsidRPr="00054D68" w:rsidRDefault="00054D68" w:rsidP="00054D68">
      <w:pPr>
        <w:rPr>
          <w:color w:val="043D68"/>
        </w:rPr>
      </w:pPr>
      <w:r w:rsidRPr="00054D68">
        <w:rPr>
          <w:color w:val="043D68"/>
        </w:rPr>
        <w:t xml:space="preserve"> </w:t>
      </w:r>
    </w:p>
    <w:p w14:paraId="367B63E8" w14:textId="77777777" w:rsidR="00054D68" w:rsidRPr="00054D68" w:rsidRDefault="00054D68" w:rsidP="00054D68">
      <w:pPr>
        <w:rPr>
          <w:color w:val="043D68"/>
        </w:rPr>
      </w:pPr>
      <w:r w:rsidRPr="00054D68">
        <w:rPr>
          <w:color w:val="043D68"/>
        </w:rPr>
        <w:t>Medical Device Connectivity/Systems Interfacing standards and protocols:</w:t>
      </w:r>
    </w:p>
    <w:p w14:paraId="36B4963F" w14:textId="77777777" w:rsidR="00054D68" w:rsidRPr="00054D68" w:rsidRDefault="00054D68" w:rsidP="00054D68">
      <w:pPr>
        <w:numPr>
          <w:ilvl w:val="0"/>
          <w:numId w:val="21"/>
        </w:numPr>
        <w:rPr>
          <w:color w:val="043D68"/>
        </w:rPr>
      </w:pPr>
      <w:r w:rsidRPr="00054D68">
        <w:rPr>
          <w:color w:val="043D68"/>
        </w:rPr>
        <w:t xml:space="preserve">HL7 FHIR, HL7, JSON, </w:t>
      </w:r>
      <w:proofErr w:type="spellStart"/>
      <w:r w:rsidRPr="00054D68">
        <w:rPr>
          <w:color w:val="043D68"/>
        </w:rPr>
        <w:t>OpenAPI</w:t>
      </w:r>
      <w:proofErr w:type="spellEnd"/>
      <w:r w:rsidRPr="00054D68">
        <w:rPr>
          <w:color w:val="043D68"/>
        </w:rPr>
        <w:t>, SOAP, XML, CSV, Excel, custom formats</w:t>
      </w:r>
    </w:p>
    <w:p w14:paraId="48F4B5FE" w14:textId="77777777" w:rsidR="00054D68" w:rsidRPr="00054D68" w:rsidRDefault="00054D68" w:rsidP="00054D68">
      <w:pPr>
        <w:numPr>
          <w:ilvl w:val="0"/>
          <w:numId w:val="21"/>
        </w:numPr>
        <w:rPr>
          <w:color w:val="043D68"/>
        </w:rPr>
      </w:pPr>
      <w:r w:rsidRPr="00054D68">
        <w:rPr>
          <w:color w:val="043D68"/>
        </w:rPr>
        <w:lastRenderedPageBreak/>
        <w:t xml:space="preserve">HL7 MLLP, TCP/IP, REST API, </w:t>
      </w:r>
      <w:proofErr w:type="spellStart"/>
      <w:r w:rsidRPr="00054D68">
        <w:rPr>
          <w:color w:val="043D68"/>
        </w:rPr>
        <w:t>gRPC</w:t>
      </w:r>
      <w:proofErr w:type="spellEnd"/>
      <w:r w:rsidRPr="00054D68">
        <w:rPr>
          <w:color w:val="043D68"/>
        </w:rPr>
        <w:t xml:space="preserve">, Web services, SFTP, SMB, ASTM, AWS S3, </w:t>
      </w:r>
      <w:proofErr w:type="spellStart"/>
      <w:r w:rsidRPr="00054D68">
        <w:rPr>
          <w:color w:val="043D68"/>
        </w:rPr>
        <w:t>GraphQL</w:t>
      </w:r>
      <w:proofErr w:type="spellEnd"/>
    </w:p>
    <w:p w14:paraId="6EF6B992" w14:textId="77777777" w:rsidR="00054D68" w:rsidRPr="00054D68" w:rsidRDefault="00054D68" w:rsidP="00C06346">
      <w:pPr>
        <w:pStyle w:val="Heading2"/>
      </w:pPr>
      <w:r w:rsidRPr="00054D68">
        <w:rPr>
          <w:noProof/>
        </w:rPr>
        <w:drawing>
          <wp:inline distT="0" distB="0" distL="0" distR="0" wp14:anchorId="4657D233" wp14:editId="3227BD21">
            <wp:extent cx="228600" cy="228600"/>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2"/>
                    <a:stretch>
                      <a:fillRect/>
                    </a:stretch>
                  </pic:blipFill>
                  <pic:spPr>
                    <a:xfrm>
                      <a:off x="0" y="0"/>
                      <a:ext cx="228600" cy="228600"/>
                    </a:xfrm>
                    <a:prstGeom prst="rect">
                      <a:avLst/>
                    </a:prstGeom>
                  </pic:spPr>
                </pic:pic>
              </a:graphicData>
            </a:graphic>
          </wp:inline>
        </w:drawing>
      </w:r>
      <w:r w:rsidRPr="00054D68">
        <w:t xml:space="preserve"> Software </w:t>
      </w:r>
      <w:r w:rsidRPr="00C06346">
        <w:t>Engineering</w:t>
      </w:r>
      <w:r w:rsidRPr="00054D68">
        <w:t xml:space="preserve"> Manager</w:t>
      </w:r>
    </w:p>
    <w:p w14:paraId="0A3A1040" w14:textId="77777777" w:rsidR="00054D68" w:rsidRPr="00054D68" w:rsidRDefault="00054D68" w:rsidP="00054D68">
      <w:pPr>
        <w:rPr>
          <w:color w:val="043D68"/>
        </w:rPr>
      </w:pPr>
      <w:r w:rsidRPr="00054D68">
        <w:rPr>
          <w:color w:val="043D68"/>
        </w:rPr>
        <w:t>Abbott</w:t>
      </w:r>
    </w:p>
    <w:p w14:paraId="708E249D" w14:textId="77777777" w:rsidR="00054D68" w:rsidRPr="00054D68" w:rsidRDefault="00054D68" w:rsidP="00054D68">
      <w:pPr>
        <w:rPr>
          <w:color w:val="043D68"/>
        </w:rPr>
      </w:pPr>
      <w:r w:rsidRPr="00054D68">
        <w:rPr>
          <w:color w:val="043D68"/>
        </w:rPr>
        <w:t>May 2012 - Dec 2016 (4 years 8 months)</w:t>
      </w:r>
    </w:p>
    <w:p w14:paraId="181F922D" w14:textId="77777777" w:rsidR="00054D68" w:rsidRPr="00054D68" w:rsidRDefault="00054D68" w:rsidP="00054D68">
      <w:pPr>
        <w:rPr>
          <w:color w:val="043D68"/>
        </w:rPr>
      </w:pPr>
      <w:proofErr w:type="spellStart"/>
      <w:r w:rsidRPr="00054D68">
        <w:rPr>
          <w:color w:val="043D68"/>
        </w:rPr>
        <w:t>eyeNet</w:t>
      </w:r>
      <w:proofErr w:type="spellEnd"/>
    </w:p>
    <w:p w14:paraId="0E3774A2" w14:textId="77777777" w:rsidR="00054D68" w:rsidRPr="00054D68" w:rsidRDefault="00054D68" w:rsidP="00054D68">
      <w:pPr>
        <w:numPr>
          <w:ilvl w:val="0"/>
          <w:numId w:val="22"/>
        </w:numPr>
        <w:rPr>
          <w:color w:val="043D68"/>
        </w:rPr>
      </w:pPr>
      <w:r w:rsidRPr="00054D68">
        <w:rPr>
          <w:color w:val="043D68"/>
        </w:rPr>
        <w:t>Web based solution providing systems interoperability.</w:t>
      </w:r>
    </w:p>
    <w:p w14:paraId="00822BBE" w14:textId="77777777" w:rsidR="00054D68" w:rsidRPr="00054D68" w:rsidRDefault="00054D68" w:rsidP="00054D68">
      <w:pPr>
        <w:rPr>
          <w:color w:val="043D68"/>
        </w:rPr>
      </w:pPr>
      <w:r w:rsidRPr="00054D68">
        <w:rPr>
          <w:color w:val="043D68"/>
        </w:rPr>
        <w:t xml:space="preserve"> </w:t>
      </w:r>
    </w:p>
    <w:p w14:paraId="1CD4D70A" w14:textId="77777777" w:rsidR="00054D68" w:rsidRPr="00054D68" w:rsidRDefault="00054D68" w:rsidP="00054D68">
      <w:pPr>
        <w:rPr>
          <w:color w:val="043D68"/>
        </w:rPr>
      </w:pPr>
      <w:r w:rsidRPr="00054D68">
        <w:rPr>
          <w:color w:val="043D68"/>
        </w:rPr>
        <w:t xml:space="preserve">Skills: Software Architecture, ASP.NET Web API, MVC, Identity, N tier architecture, </w:t>
      </w:r>
      <w:proofErr w:type="spellStart"/>
      <w:r w:rsidRPr="00054D68">
        <w:rPr>
          <w:color w:val="043D68"/>
        </w:rPr>
        <w:t>AutoFac</w:t>
      </w:r>
      <w:proofErr w:type="spellEnd"/>
      <w:r w:rsidRPr="00054D68">
        <w:rPr>
          <w:color w:val="043D68"/>
        </w:rPr>
        <w:t xml:space="preserve"> IoC</w:t>
      </w:r>
    </w:p>
    <w:p w14:paraId="2C4A6B42" w14:textId="77777777" w:rsidR="00054D68" w:rsidRPr="00054D68" w:rsidRDefault="00054D68" w:rsidP="00054D68">
      <w:pPr>
        <w:rPr>
          <w:color w:val="043D68"/>
        </w:rPr>
      </w:pPr>
      <w:r w:rsidRPr="00054D68">
        <w:rPr>
          <w:color w:val="043D68"/>
        </w:rPr>
        <w:t xml:space="preserve">Container, Generic Repository, Unit of Work, </w:t>
      </w:r>
      <w:proofErr w:type="spellStart"/>
      <w:r w:rsidRPr="00054D68">
        <w:rPr>
          <w:color w:val="043D68"/>
        </w:rPr>
        <w:t>AutoMapper</w:t>
      </w:r>
      <w:proofErr w:type="spellEnd"/>
      <w:r w:rsidRPr="00054D68">
        <w:rPr>
          <w:color w:val="043D68"/>
        </w:rPr>
        <w:t>, Semantic Logging Application Block,</w:t>
      </w:r>
    </w:p>
    <w:p w14:paraId="3E01930A" w14:textId="77777777" w:rsidR="00054D68" w:rsidRPr="00054D68" w:rsidRDefault="00054D68" w:rsidP="00054D68">
      <w:pPr>
        <w:rPr>
          <w:color w:val="043D68"/>
        </w:rPr>
      </w:pPr>
      <w:proofErr w:type="spellStart"/>
      <w:r w:rsidRPr="00054D68">
        <w:rPr>
          <w:color w:val="043D68"/>
        </w:rPr>
        <w:t>EntityFramework</w:t>
      </w:r>
      <w:proofErr w:type="spellEnd"/>
      <w:r w:rsidRPr="00054D68">
        <w:rPr>
          <w:color w:val="043D68"/>
        </w:rPr>
        <w:t xml:space="preserve">, Electronic Signature and Audit, Crystal Reports integration, </w:t>
      </w:r>
      <w:proofErr w:type="spellStart"/>
      <w:r w:rsidRPr="00054D68">
        <w:rPr>
          <w:color w:val="043D68"/>
        </w:rPr>
        <w:t>Moq</w:t>
      </w:r>
      <w:proofErr w:type="spellEnd"/>
      <w:r w:rsidRPr="00054D68">
        <w:rPr>
          <w:color w:val="043D68"/>
        </w:rPr>
        <w:t>, VS Text</w:t>
      </w:r>
    </w:p>
    <w:p w14:paraId="5D72B079" w14:textId="77777777" w:rsidR="00054D68" w:rsidRPr="00054D68" w:rsidRDefault="00054D68" w:rsidP="00054D68">
      <w:pPr>
        <w:rPr>
          <w:color w:val="043D68"/>
        </w:rPr>
      </w:pPr>
      <w:r w:rsidRPr="00054D68">
        <w:rPr>
          <w:color w:val="043D68"/>
        </w:rPr>
        <w:t>Templating, VS Unit Testing, VS UI Testing, Extended ASP.NET data control attributes</w:t>
      </w:r>
    </w:p>
    <w:p w14:paraId="13E8FF35" w14:textId="77777777" w:rsidR="00054D68" w:rsidRPr="00054D68" w:rsidRDefault="00054D68" w:rsidP="00054D68">
      <w:pPr>
        <w:rPr>
          <w:color w:val="043D68"/>
        </w:rPr>
      </w:pPr>
      <w:r w:rsidRPr="00054D68">
        <w:rPr>
          <w:color w:val="043D68"/>
        </w:rPr>
        <w:t xml:space="preserve"> </w:t>
      </w:r>
    </w:p>
    <w:p w14:paraId="6C934149" w14:textId="77777777" w:rsidR="00054D68" w:rsidRPr="00054D68" w:rsidRDefault="00054D68" w:rsidP="00054D68">
      <w:pPr>
        <w:rPr>
          <w:color w:val="043D68"/>
        </w:rPr>
      </w:pPr>
      <w:r w:rsidRPr="00054D68">
        <w:rPr>
          <w:color w:val="043D68"/>
        </w:rPr>
        <w:t>Healthcare Informatics</w:t>
      </w:r>
    </w:p>
    <w:p w14:paraId="683C6DBA" w14:textId="77777777" w:rsidR="00054D68" w:rsidRPr="00054D68" w:rsidRDefault="00054D68" w:rsidP="00054D68">
      <w:pPr>
        <w:numPr>
          <w:ilvl w:val="0"/>
          <w:numId w:val="22"/>
        </w:numPr>
        <w:rPr>
          <w:color w:val="043D68"/>
        </w:rPr>
      </w:pPr>
      <w:r w:rsidRPr="00054D68">
        <w:rPr>
          <w:color w:val="043D68"/>
        </w:rPr>
        <w:t xml:space="preserve">Managing the development of the Abbott Healthcare Informatics Solution - software that is built </w:t>
      </w:r>
      <w:proofErr w:type="spellStart"/>
      <w:r w:rsidRPr="00054D68">
        <w:rPr>
          <w:color w:val="043D68"/>
        </w:rPr>
        <w:t>andimplemented</w:t>
      </w:r>
      <w:proofErr w:type="spellEnd"/>
      <w:r w:rsidRPr="00054D68">
        <w:rPr>
          <w:color w:val="043D68"/>
        </w:rPr>
        <w:t xml:space="preserve"> as a product (COTS), having a large audience: Clinical Research: Biorepositories, Clinical Trials; Diagnostic Laboratories: Reference Labs. Design/manage product lifecycle, design/manage the development of new functionality.</w:t>
      </w:r>
    </w:p>
    <w:p w14:paraId="714A5B19" w14:textId="77777777" w:rsidR="00054D68" w:rsidRPr="00054D68" w:rsidRDefault="00054D68" w:rsidP="00054D68">
      <w:pPr>
        <w:rPr>
          <w:color w:val="043D68"/>
        </w:rPr>
      </w:pPr>
      <w:r w:rsidRPr="00054D68">
        <w:rPr>
          <w:color w:val="043D68"/>
        </w:rPr>
        <w:t xml:space="preserve"> </w:t>
      </w:r>
    </w:p>
    <w:p w14:paraId="4C95C8D0" w14:textId="77777777" w:rsidR="00054D68" w:rsidRPr="00054D68" w:rsidRDefault="00054D68" w:rsidP="00054D68">
      <w:pPr>
        <w:rPr>
          <w:color w:val="043D68"/>
        </w:rPr>
      </w:pPr>
      <w:r w:rsidRPr="00054D68">
        <w:rPr>
          <w:color w:val="043D68"/>
        </w:rPr>
        <w:t>Transitioned the management of the Abbott Healthcare Informatics Solution SDLC to TFS, from previous in-house solution.</w:t>
      </w:r>
    </w:p>
    <w:p w14:paraId="2945C1C9" w14:textId="77777777" w:rsidR="00054D68" w:rsidRPr="00054D68" w:rsidRDefault="00054D68" w:rsidP="00054D68">
      <w:pPr>
        <w:rPr>
          <w:color w:val="043D68"/>
        </w:rPr>
      </w:pPr>
      <w:r w:rsidRPr="00054D68">
        <w:rPr>
          <w:color w:val="043D68"/>
        </w:rPr>
        <w:t>Extended Team Foundation for automations (auto create user story tasks; auto assign tasks, bugs and issues; auto close/reactivate parent work item, etc.), a C# solution that uses the Team Foundation server object model on the application tier.</w:t>
      </w:r>
    </w:p>
    <w:p w14:paraId="7427F6E9" w14:textId="77777777" w:rsidR="00054D68" w:rsidRPr="00054D68" w:rsidRDefault="00054D68" w:rsidP="00054D68">
      <w:pPr>
        <w:rPr>
          <w:color w:val="043D68"/>
        </w:rPr>
      </w:pPr>
      <w:r w:rsidRPr="00054D68">
        <w:rPr>
          <w:color w:val="043D68"/>
        </w:rPr>
        <w:t xml:space="preserve"> </w:t>
      </w:r>
    </w:p>
    <w:p w14:paraId="3C384002" w14:textId="77777777" w:rsidR="00054D68" w:rsidRPr="00054D68" w:rsidRDefault="00054D68" w:rsidP="00054D68">
      <w:pPr>
        <w:rPr>
          <w:color w:val="043D68"/>
        </w:rPr>
      </w:pPr>
      <w:r w:rsidRPr="00054D68">
        <w:rPr>
          <w:color w:val="043D68"/>
        </w:rPr>
        <w:t>Skills</w:t>
      </w:r>
    </w:p>
    <w:p w14:paraId="54FC4DD7" w14:textId="77777777" w:rsidR="00054D68" w:rsidRPr="00054D68" w:rsidRDefault="00054D68" w:rsidP="00054D68">
      <w:pPr>
        <w:rPr>
          <w:color w:val="043D68"/>
        </w:rPr>
      </w:pPr>
      <w:r w:rsidRPr="00054D68">
        <w:rPr>
          <w:color w:val="043D68"/>
        </w:rPr>
        <w:t>Software Design, Project Management, Product Implementation Management, Product Strategy and</w:t>
      </w:r>
    </w:p>
    <w:p w14:paraId="6E430506" w14:textId="77777777" w:rsidR="00054D68" w:rsidRPr="00054D68" w:rsidRDefault="00054D68" w:rsidP="00054D68">
      <w:pPr>
        <w:rPr>
          <w:color w:val="043D68"/>
        </w:rPr>
      </w:pPr>
      <w:r w:rsidRPr="00054D68">
        <w:rPr>
          <w:color w:val="043D68"/>
        </w:rPr>
        <w:t>Planning, Coordination of Core Product and Client Project implementations, Software Development Life</w:t>
      </w:r>
    </w:p>
    <w:p w14:paraId="1C24A1CE" w14:textId="77777777" w:rsidR="00054D68" w:rsidRDefault="00054D68" w:rsidP="00054D68">
      <w:pPr>
        <w:rPr>
          <w:color w:val="043D68"/>
        </w:rPr>
      </w:pPr>
      <w:r w:rsidRPr="00054D68">
        <w:rPr>
          <w:color w:val="043D68"/>
        </w:rPr>
        <w:t>Cycle, TFS, JScript .NET, C#, Team Foundation server object model, SSL, SQL Server Administration, T-SQL, Oracle Administration, PL/SQL</w:t>
      </w:r>
    </w:p>
    <w:p w14:paraId="38F72FFC" w14:textId="77777777" w:rsidR="00054D68" w:rsidRPr="00054D68" w:rsidRDefault="00054D68" w:rsidP="00054D68">
      <w:pPr>
        <w:rPr>
          <w:color w:val="043D68"/>
        </w:rPr>
      </w:pPr>
    </w:p>
    <w:p w14:paraId="44602198" w14:textId="77777777" w:rsidR="00054D68" w:rsidRPr="00054D68" w:rsidRDefault="00054D68" w:rsidP="00C06346">
      <w:pPr>
        <w:pStyle w:val="Heading2"/>
      </w:pPr>
      <w:r w:rsidRPr="00054D68">
        <w:rPr>
          <w:noProof/>
        </w:rPr>
        <w:drawing>
          <wp:inline distT="0" distB="0" distL="0" distR="0" wp14:anchorId="398F6338" wp14:editId="4CDE3914">
            <wp:extent cx="228600" cy="228600"/>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12"/>
                    <a:stretch>
                      <a:fillRect/>
                    </a:stretch>
                  </pic:blipFill>
                  <pic:spPr>
                    <a:xfrm>
                      <a:off x="0" y="0"/>
                      <a:ext cx="228600" cy="228600"/>
                    </a:xfrm>
                    <a:prstGeom prst="rect">
                      <a:avLst/>
                    </a:prstGeom>
                  </pic:spPr>
                </pic:pic>
              </a:graphicData>
            </a:graphic>
          </wp:inline>
        </w:drawing>
      </w:r>
      <w:r w:rsidRPr="00054D68">
        <w:t xml:space="preserve"> Software Engineering Manager</w:t>
      </w:r>
    </w:p>
    <w:p w14:paraId="36F5A22E" w14:textId="77777777" w:rsidR="00054D68" w:rsidRPr="00054D68" w:rsidRDefault="00054D68" w:rsidP="00054D68">
      <w:pPr>
        <w:rPr>
          <w:color w:val="043D68"/>
        </w:rPr>
      </w:pPr>
      <w:r w:rsidRPr="00054D68">
        <w:rPr>
          <w:color w:val="043D68"/>
        </w:rPr>
        <w:t>Abbott</w:t>
      </w:r>
    </w:p>
    <w:p w14:paraId="085B9003" w14:textId="77777777" w:rsidR="00054D68" w:rsidRPr="00054D68" w:rsidRDefault="00054D68" w:rsidP="00054D68">
      <w:pPr>
        <w:rPr>
          <w:color w:val="043D68"/>
        </w:rPr>
      </w:pPr>
      <w:r w:rsidRPr="00054D68">
        <w:rPr>
          <w:color w:val="043D68"/>
        </w:rPr>
        <w:t>Mar 2010 - Apr 2012 (2 years 2 months)</w:t>
      </w:r>
    </w:p>
    <w:p w14:paraId="3BB079A3" w14:textId="77777777" w:rsidR="00054D68" w:rsidRPr="00054D68" w:rsidRDefault="00054D68" w:rsidP="00054D68">
      <w:pPr>
        <w:rPr>
          <w:color w:val="043D68"/>
        </w:rPr>
      </w:pPr>
      <w:r w:rsidRPr="00054D68">
        <w:rPr>
          <w:color w:val="043D68"/>
        </w:rPr>
        <w:t>Managed the development of the SUNRISE product - software that is built and implemented as a product (COTS), having a large audience: Public Health Laboratories, Centers of Disease Control. Designed/managed product lifecycle, designed/managed the development of new functionality.</w:t>
      </w:r>
    </w:p>
    <w:p w14:paraId="7C37450B" w14:textId="77777777" w:rsidR="00054D68" w:rsidRPr="00054D68" w:rsidRDefault="00054D68" w:rsidP="00054D68">
      <w:pPr>
        <w:rPr>
          <w:color w:val="043D68"/>
        </w:rPr>
      </w:pPr>
      <w:r w:rsidRPr="00054D68">
        <w:rPr>
          <w:color w:val="043D68"/>
        </w:rPr>
        <w:t xml:space="preserve"> </w:t>
      </w:r>
    </w:p>
    <w:p w14:paraId="6F60A73C" w14:textId="77777777" w:rsidR="00054D68" w:rsidRPr="00054D68" w:rsidRDefault="00054D68" w:rsidP="00054D68">
      <w:pPr>
        <w:rPr>
          <w:color w:val="043D68"/>
        </w:rPr>
      </w:pPr>
      <w:r w:rsidRPr="00054D68">
        <w:rPr>
          <w:color w:val="043D68"/>
        </w:rPr>
        <w:t>+ Software Engineering Manager</w:t>
      </w:r>
    </w:p>
    <w:p w14:paraId="69FCACE5" w14:textId="77777777" w:rsidR="00054D68" w:rsidRPr="00054D68" w:rsidRDefault="00054D68" w:rsidP="00054D68">
      <w:pPr>
        <w:rPr>
          <w:color w:val="043D68"/>
        </w:rPr>
      </w:pPr>
      <w:r w:rsidRPr="00054D68">
        <w:rPr>
          <w:color w:val="043D68"/>
        </w:rPr>
        <w:t>SUNRISE product (LIMS for the PHL sector), web-based laboratory information management system development in JScript .NET and SQL Server/Oracle RDBMS</w:t>
      </w:r>
    </w:p>
    <w:p w14:paraId="1D81B006" w14:textId="77777777" w:rsidR="00054D68" w:rsidRPr="00054D68" w:rsidRDefault="00054D68" w:rsidP="00054D68">
      <w:pPr>
        <w:rPr>
          <w:color w:val="043D68"/>
        </w:rPr>
      </w:pPr>
      <w:r w:rsidRPr="00054D68">
        <w:rPr>
          <w:color w:val="043D68"/>
        </w:rPr>
        <w:t>Transitioned the SDLC from waterfall to Agile</w:t>
      </w:r>
    </w:p>
    <w:p w14:paraId="134AA010" w14:textId="77777777" w:rsidR="00054D68" w:rsidRPr="00054D68" w:rsidRDefault="00054D68" w:rsidP="00054D68">
      <w:pPr>
        <w:rPr>
          <w:color w:val="043D68"/>
        </w:rPr>
      </w:pPr>
      <w:r w:rsidRPr="00054D68">
        <w:rPr>
          <w:color w:val="043D68"/>
        </w:rPr>
        <w:t xml:space="preserve"> </w:t>
      </w:r>
    </w:p>
    <w:p w14:paraId="30EB3D09" w14:textId="77777777" w:rsidR="00054D68" w:rsidRPr="00054D68" w:rsidRDefault="00054D68" w:rsidP="00054D68">
      <w:pPr>
        <w:rPr>
          <w:color w:val="043D68"/>
        </w:rPr>
      </w:pPr>
      <w:r w:rsidRPr="00054D68">
        <w:rPr>
          <w:color w:val="043D68"/>
        </w:rPr>
        <w:t>+ Project Manager</w:t>
      </w:r>
    </w:p>
    <w:p w14:paraId="4B915717" w14:textId="77777777" w:rsidR="00054D68" w:rsidRPr="00054D68" w:rsidRDefault="00054D68" w:rsidP="00054D68">
      <w:pPr>
        <w:rPr>
          <w:color w:val="043D68"/>
        </w:rPr>
      </w:pPr>
      <w:r w:rsidRPr="00054D68">
        <w:rPr>
          <w:color w:val="043D68"/>
        </w:rPr>
        <w:t>Vermont Department of Health, StarLIMS V10, SQL Server 2005</w:t>
      </w:r>
    </w:p>
    <w:p w14:paraId="21C6D883" w14:textId="77777777" w:rsidR="00054D68" w:rsidRPr="00054D68" w:rsidRDefault="00054D68" w:rsidP="00054D68">
      <w:pPr>
        <w:rPr>
          <w:color w:val="043D68"/>
        </w:rPr>
      </w:pPr>
      <w:r w:rsidRPr="00054D68">
        <w:rPr>
          <w:color w:val="043D68"/>
        </w:rPr>
        <w:t>CDC - NCEH (National Center for Environmental Health) Support</w:t>
      </w:r>
    </w:p>
    <w:p w14:paraId="646CD42F" w14:textId="77777777" w:rsidR="00054D68" w:rsidRDefault="00054D68" w:rsidP="00054D68">
      <w:pPr>
        <w:rPr>
          <w:color w:val="043D68"/>
        </w:rPr>
      </w:pPr>
      <w:r w:rsidRPr="00054D68">
        <w:rPr>
          <w:color w:val="043D68"/>
        </w:rPr>
        <w:t>CDC - CCID (Coordinating Center for Infectious Diseases) Support</w:t>
      </w:r>
    </w:p>
    <w:p w14:paraId="491D916E" w14:textId="77777777" w:rsidR="00054D68" w:rsidRPr="00054D68" w:rsidRDefault="00054D68" w:rsidP="00054D68">
      <w:pPr>
        <w:rPr>
          <w:color w:val="043D68"/>
        </w:rPr>
      </w:pPr>
    </w:p>
    <w:p w14:paraId="3E14EA90" w14:textId="77777777" w:rsidR="00054D68" w:rsidRPr="00054D68" w:rsidRDefault="00054D68" w:rsidP="00C06346">
      <w:pPr>
        <w:pStyle w:val="Heading2"/>
      </w:pPr>
      <w:r w:rsidRPr="00054D68">
        <w:rPr>
          <w:noProof/>
        </w:rPr>
        <w:drawing>
          <wp:inline distT="0" distB="0" distL="0" distR="0" wp14:anchorId="04409706" wp14:editId="3CEE8417">
            <wp:extent cx="228600" cy="228600"/>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12"/>
                    <a:stretch>
                      <a:fillRect/>
                    </a:stretch>
                  </pic:blipFill>
                  <pic:spPr>
                    <a:xfrm>
                      <a:off x="0" y="0"/>
                      <a:ext cx="228600" cy="228600"/>
                    </a:xfrm>
                    <a:prstGeom prst="rect">
                      <a:avLst/>
                    </a:prstGeom>
                  </pic:spPr>
                </pic:pic>
              </a:graphicData>
            </a:graphic>
          </wp:inline>
        </w:drawing>
      </w:r>
      <w:r w:rsidRPr="00054D68">
        <w:t xml:space="preserve"> Software Product Manager / Project Manager</w:t>
      </w:r>
    </w:p>
    <w:p w14:paraId="437767D6" w14:textId="77777777" w:rsidR="00054D68" w:rsidRPr="00054D68" w:rsidRDefault="00054D68" w:rsidP="00054D68">
      <w:pPr>
        <w:rPr>
          <w:color w:val="043D68"/>
        </w:rPr>
      </w:pPr>
      <w:r w:rsidRPr="00054D68">
        <w:rPr>
          <w:color w:val="043D68"/>
        </w:rPr>
        <w:t>Abbott</w:t>
      </w:r>
    </w:p>
    <w:p w14:paraId="56D74832" w14:textId="77777777" w:rsidR="00054D68" w:rsidRPr="00054D68" w:rsidRDefault="00054D68" w:rsidP="00054D68">
      <w:pPr>
        <w:rPr>
          <w:color w:val="043D68"/>
        </w:rPr>
      </w:pPr>
      <w:r w:rsidRPr="00054D68">
        <w:rPr>
          <w:color w:val="043D68"/>
        </w:rPr>
        <w:t>Dec 2003 - Mar 2010 (6 years 4 months)</w:t>
      </w:r>
    </w:p>
    <w:p w14:paraId="1BF97CA2" w14:textId="77777777" w:rsidR="00054D68" w:rsidRPr="00054D68" w:rsidRDefault="00054D68" w:rsidP="00054D68">
      <w:pPr>
        <w:rPr>
          <w:color w:val="043D68"/>
        </w:rPr>
      </w:pPr>
      <w:proofErr w:type="spellStart"/>
      <w:r w:rsidRPr="00054D68">
        <w:rPr>
          <w:color w:val="043D68"/>
        </w:rPr>
        <w:lastRenderedPageBreak/>
        <w:t>Starlims</w:t>
      </w:r>
      <w:proofErr w:type="spellEnd"/>
      <w:r w:rsidRPr="00054D68">
        <w:rPr>
          <w:color w:val="043D68"/>
        </w:rPr>
        <w:t>: Managed the SUNRISE product - software that is built and implemented as a product (COTS), having a large audience: Public Health Laboratories, Centers of Disease Control. Designed/managed product lifecycle, designed/managed product new functionality.</w:t>
      </w:r>
    </w:p>
    <w:p w14:paraId="4D2F1DDB" w14:textId="77777777" w:rsidR="00054D68" w:rsidRPr="00054D68" w:rsidRDefault="00054D68" w:rsidP="00054D68">
      <w:pPr>
        <w:rPr>
          <w:color w:val="043D68"/>
        </w:rPr>
      </w:pPr>
      <w:r w:rsidRPr="00054D68">
        <w:rPr>
          <w:color w:val="043D68"/>
        </w:rPr>
        <w:t>Managed customer projects.</w:t>
      </w:r>
    </w:p>
    <w:p w14:paraId="23992D95" w14:textId="77777777" w:rsidR="00054D68" w:rsidRPr="00054D68" w:rsidRDefault="00054D68" w:rsidP="00054D68">
      <w:pPr>
        <w:rPr>
          <w:color w:val="043D68"/>
        </w:rPr>
      </w:pPr>
      <w:r w:rsidRPr="00054D68">
        <w:rPr>
          <w:color w:val="043D68"/>
        </w:rPr>
        <w:t xml:space="preserve"> </w:t>
      </w:r>
    </w:p>
    <w:p w14:paraId="46766A7F" w14:textId="77777777" w:rsidR="00054D68" w:rsidRPr="00054D68" w:rsidRDefault="00054D68" w:rsidP="00054D68">
      <w:pPr>
        <w:rPr>
          <w:color w:val="043D68"/>
        </w:rPr>
      </w:pPr>
      <w:r w:rsidRPr="00054D68">
        <w:rPr>
          <w:color w:val="043D68"/>
        </w:rPr>
        <w:t>+ Software Product Manager</w:t>
      </w:r>
    </w:p>
    <w:p w14:paraId="47E05AE9" w14:textId="77777777" w:rsidR="00054D68" w:rsidRPr="00054D68" w:rsidRDefault="00054D68" w:rsidP="00054D68">
      <w:pPr>
        <w:rPr>
          <w:color w:val="043D68"/>
        </w:rPr>
      </w:pPr>
      <w:r w:rsidRPr="00054D68">
        <w:rPr>
          <w:color w:val="043D68"/>
        </w:rPr>
        <w:t>SUNRISE product (LIMS for the PHL sector), web-based laboratory information management system development in JScript .NET and SQL Server/Oracle RDBMS</w:t>
      </w:r>
    </w:p>
    <w:p w14:paraId="050C6F25" w14:textId="77777777" w:rsidR="00054D68" w:rsidRPr="00054D68" w:rsidRDefault="00054D68" w:rsidP="00054D68">
      <w:pPr>
        <w:rPr>
          <w:color w:val="043D68"/>
        </w:rPr>
      </w:pPr>
      <w:r w:rsidRPr="00054D68">
        <w:rPr>
          <w:color w:val="043D68"/>
        </w:rPr>
        <w:t xml:space="preserve"> </w:t>
      </w:r>
    </w:p>
    <w:p w14:paraId="49109164" w14:textId="77777777" w:rsidR="00054D68" w:rsidRPr="00054D68" w:rsidRDefault="00054D68" w:rsidP="00054D68">
      <w:pPr>
        <w:rPr>
          <w:color w:val="043D68"/>
        </w:rPr>
      </w:pPr>
      <w:r w:rsidRPr="00054D68">
        <w:rPr>
          <w:color w:val="043D68"/>
        </w:rPr>
        <w:t>+ Project Manager / Lead Engineer</w:t>
      </w:r>
    </w:p>
    <w:p w14:paraId="1BA696F3" w14:textId="77777777" w:rsidR="00054D68" w:rsidRPr="00054D68" w:rsidRDefault="00054D68" w:rsidP="00054D68">
      <w:pPr>
        <w:rPr>
          <w:color w:val="043D68"/>
        </w:rPr>
      </w:pPr>
      <w:r w:rsidRPr="00054D68">
        <w:rPr>
          <w:color w:val="043D68"/>
        </w:rPr>
        <w:t>Vermont Department of Health, StarLIMS V10, SQL Server 2005</w:t>
      </w:r>
    </w:p>
    <w:p w14:paraId="60F9B826" w14:textId="77777777" w:rsidR="00054D68" w:rsidRPr="00054D68" w:rsidRDefault="00054D68" w:rsidP="00054D68">
      <w:pPr>
        <w:rPr>
          <w:color w:val="043D68"/>
        </w:rPr>
      </w:pPr>
      <w:r w:rsidRPr="00054D68">
        <w:rPr>
          <w:color w:val="043D68"/>
        </w:rPr>
        <w:t>CDC - NCEH (National Center for Environmental Health) Support</w:t>
      </w:r>
    </w:p>
    <w:p w14:paraId="671A7BC5" w14:textId="77777777" w:rsidR="00054D68" w:rsidRPr="00054D68" w:rsidRDefault="00054D68" w:rsidP="00054D68">
      <w:pPr>
        <w:rPr>
          <w:color w:val="043D68"/>
        </w:rPr>
      </w:pPr>
      <w:r w:rsidRPr="00054D68">
        <w:rPr>
          <w:color w:val="043D68"/>
        </w:rPr>
        <w:t>CDC - CCID (Coordinating Center for Infectious Diseases) Support</w:t>
      </w:r>
    </w:p>
    <w:p w14:paraId="7E0B18F8" w14:textId="77777777" w:rsidR="00054D68" w:rsidRPr="00054D68" w:rsidRDefault="00054D68" w:rsidP="00054D68">
      <w:pPr>
        <w:rPr>
          <w:color w:val="043D68"/>
        </w:rPr>
      </w:pPr>
      <w:r w:rsidRPr="00054D68">
        <w:rPr>
          <w:color w:val="043D68"/>
        </w:rPr>
        <w:t xml:space="preserve"> </w:t>
      </w:r>
    </w:p>
    <w:p w14:paraId="0AC9CB39" w14:textId="77777777" w:rsidR="00054D68" w:rsidRPr="00054D68" w:rsidRDefault="00054D68" w:rsidP="00054D68">
      <w:pPr>
        <w:rPr>
          <w:color w:val="043D68"/>
        </w:rPr>
      </w:pPr>
      <w:r w:rsidRPr="00054D68">
        <w:rPr>
          <w:color w:val="043D68"/>
        </w:rPr>
        <w:t>+ Project Lead Engineer</w:t>
      </w:r>
    </w:p>
    <w:p w14:paraId="7A85F72F" w14:textId="77777777" w:rsidR="00054D68" w:rsidRPr="00054D68" w:rsidRDefault="00054D68" w:rsidP="00054D68">
      <w:pPr>
        <w:rPr>
          <w:color w:val="043D68"/>
        </w:rPr>
      </w:pPr>
      <w:r w:rsidRPr="00054D68">
        <w:rPr>
          <w:color w:val="043D68"/>
        </w:rPr>
        <w:t>Cott Beverages, StarLIMS V10, SQL Server</w:t>
      </w:r>
    </w:p>
    <w:p w14:paraId="0068D019" w14:textId="77777777" w:rsidR="00054D68" w:rsidRPr="00054D68" w:rsidRDefault="00054D68" w:rsidP="00054D68">
      <w:pPr>
        <w:rPr>
          <w:color w:val="043D68"/>
        </w:rPr>
      </w:pPr>
      <w:r w:rsidRPr="00054D68">
        <w:rPr>
          <w:color w:val="043D68"/>
        </w:rPr>
        <w:t>Iowa UHL, StarLIMS V9, Oracle 10g</w:t>
      </w:r>
    </w:p>
    <w:p w14:paraId="5003F2AC" w14:textId="77777777" w:rsidR="00054D68" w:rsidRPr="00054D68" w:rsidRDefault="00054D68" w:rsidP="00054D68">
      <w:pPr>
        <w:rPr>
          <w:color w:val="043D68"/>
        </w:rPr>
      </w:pPr>
      <w:r w:rsidRPr="00054D68">
        <w:rPr>
          <w:color w:val="043D68"/>
        </w:rPr>
        <w:t>Tennessee PHL, StarLIMS V9, SQL Server</w:t>
      </w:r>
    </w:p>
    <w:p w14:paraId="4281950A" w14:textId="77777777" w:rsidR="00054D68" w:rsidRPr="00054D68" w:rsidRDefault="00054D68" w:rsidP="00054D68">
      <w:pPr>
        <w:rPr>
          <w:color w:val="043D68"/>
        </w:rPr>
      </w:pPr>
      <w:r w:rsidRPr="00054D68">
        <w:rPr>
          <w:color w:val="043D68"/>
        </w:rPr>
        <w:t xml:space="preserve"> </w:t>
      </w:r>
    </w:p>
    <w:p w14:paraId="003F7FB9" w14:textId="77777777" w:rsidR="00054D68" w:rsidRPr="00054D68" w:rsidRDefault="00054D68" w:rsidP="00054D68">
      <w:pPr>
        <w:rPr>
          <w:color w:val="043D68"/>
        </w:rPr>
      </w:pPr>
      <w:r w:rsidRPr="00054D68">
        <w:rPr>
          <w:color w:val="043D68"/>
        </w:rPr>
        <w:t>+ Senior Engineer</w:t>
      </w:r>
    </w:p>
    <w:p w14:paraId="1F137C94" w14:textId="77777777" w:rsidR="00054D68" w:rsidRPr="00054D68" w:rsidRDefault="00054D68" w:rsidP="00054D68">
      <w:pPr>
        <w:rPr>
          <w:color w:val="043D68"/>
        </w:rPr>
      </w:pPr>
      <w:r w:rsidRPr="00054D68">
        <w:rPr>
          <w:color w:val="043D68"/>
        </w:rPr>
        <w:t>M&amp;G, StarLIMS V10, SQL Server</w:t>
      </w:r>
    </w:p>
    <w:p w14:paraId="499EFF3A" w14:textId="77777777" w:rsidR="00054D68" w:rsidRPr="00054D68" w:rsidRDefault="00054D68" w:rsidP="00054D68">
      <w:pPr>
        <w:rPr>
          <w:color w:val="043D68"/>
        </w:rPr>
      </w:pPr>
      <w:r w:rsidRPr="00054D68">
        <w:rPr>
          <w:color w:val="043D68"/>
        </w:rPr>
        <w:t xml:space="preserve"> </w:t>
      </w:r>
    </w:p>
    <w:p w14:paraId="73B2248A" w14:textId="77777777" w:rsidR="00054D68" w:rsidRPr="00054D68" w:rsidRDefault="00054D68" w:rsidP="00054D68">
      <w:pPr>
        <w:rPr>
          <w:color w:val="043D68"/>
        </w:rPr>
      </w:pPr>
      <w:r w:rsidRPr="00054D68">
        <w:rPr>
          <w:color w:val="043D68"/>
        </w:rPr>
        <w:t>+ System Analyst / Software Engineer</w:t>
      </w:r>
    </w:p>
    <w:p w14:paraId="1430C57C" w14:textId="77777777" w:rsidR="00054D68" w:rsidRPr="00054D68" w:rsidRDefault="00054D68" w:rsidP="00054D68">
      <w:pPr>
        <w:rPr>
          <w:color w:val="043D68"/>
        </w:rPr>
      </w:pPr>
      <w:r w:rsidRPr="00054D68">
        <w:rPr>
          <w:color w:val="043D68"/>
        </w:rPr>
        <w:t>Maine Department of Health and Human Services, StarLIMS V9, Oracle</w:t>
      </w:r>
    </w:p>
    <w:p w14:paraId="2E14E98F" w14:textId="77777777" w:rsidR="00054D68" w:rsidRPr="00054D68" w:rsidRDefault="00054D68" w:rsidP="00054D68">
      <w:pPr>
        <w:rPr>
          <w:color w:val="043D68"/>
        </w:rPr>
      </w:pPr>
      <w:r w:rsidRPr="00054D68">
        <w:rPr>
          <w:color w:val="043D68"/>
        </w:rPr>
        <w:t>California Department of Health Services, StarLIMS V9, SQL Server</w:t>
      </w:r>
    </w:p>
    <w:p w14:paraId="7350DFAC" w14:textId="77777777" w:rsidR="00054D68" w:rsidRPr="00054D68" w:rsidRDefault="00054D68" w:rsidP="00054D68">
      <w:pPr>
        <w:rPr>
          <w:color w:val="043D68"/>
        </w:rPr>
      </w:pPr>
      <w:r w:rsidRPr="00054D68">
        <w:rPr>
          <w:color w:val="043D68"/>
        </w:rPr>
        <w:t>Demo for Saskatchewan, StarLIMS V10, SQL Server</w:t>
      </w:r>
    </w:p>
    <w:p w14:paraId="00A1C9B1" w14:textId="77777777" w:rsidR="00054D68" w:rsidRPr="00054D68" w:rsidRDefault="00054D68" w:rsidP="00054D68">
      <w:pPr>
        <w:rPr>
          <w:color w:val="043D68"/>
        </w:rPr>
      </w:pPr>
      <w:r w:rsidRPr="00054D68">
        <w:rPr>
          <w:color w:val="043D68"/>
        </w:rPr>
        <w:t>Burns &amp; Roe Services Corp., StarLIMS V9, Oracle</w:t>
      </w:r>
    </w:p>
    <w:p w14:paraId="59C336AF" w14:textId="77777777" w:rsidR="00054D68" w:rsidRPr="00054D68" w:rsidRDefault="00054D68" w:rsidP="00054D68">
      <w:pPr>
        <w:rPr>
          <w:color w:val="043D68"/>
        </w:rPr>
      </w:pPr>
      <w:r w:rsidRPr="00054D68">
        <w:rPr>
          <w:color w:val="043D68"/>
        </w:rPr>
        <w:t>EMD, StarLIMS V9, Sybase</w:t>
      </w:r>
    </w:p>
    <w:p w14:paraId="3115B7EF" w14:textId="77777777" w:rsidR="00054D68" w:rsidRPr="00054D68" w:rsidRDefault="00054D68" w:rsidP="00054D68">
      <w:pPr>
        <w:rPr>
          <w:color w:val="043D68"/>
        </w:rPr>
      </w:pPr>
      <w:r w:rsidRPr="00054D68">
        <w:rPr>
          <w:color w:val="043D68"/>
        </w:rPr>
        <w:t xml:space="preserve">Demo for </w:t>
      </w:r>
      <w:proofErr w:type="spellStart"/>
      <w:r w:rsidRPr="00054D68">
        <w:rPr>
          <w:color w:val="043D68"/>
        </w:rPr>
        <w:t>Ben&amp;Jerry's</w:t>
      </w:r>
      <w:proofErr w:type="spellEnd"/>
      <w:r w:rsidRPr="00054D68">
        <w:rPr>
          <w:color w:val="043D68"/>
        </w:rPr>
        <w:t>, SQL Server</w:t>
      </w:r>
    </w:p>
    <w:p w14:paraId="293E2165" w14:textId="77777777" w:rsidR="00054D68" w:rsidRPr="00054D68" w:rsidRDefault="00054D68" w:rsidP="00054D68">
      <w:pPr>
        <w:rPr>
          <w:color w:val="043D68"/>
        </w:rPr>
      </w:pPr>
      <w:r w:rsidRPr="00054D68">
        <w:rPr>
          <w:color w:val="043D68"/>
        </w:rPr>
        <w:t>ESRD, StarLIMS V9, Oracle</w:t>
      </w:r>
    </w:p>
    <w:p w14:paraId="4F93E3CD" w14:textId="77777777" w:rsidR="00054D68" w:rsidRPr="00054D68" w:rsidRDefault="00054D68" w:rsidP="00054D68">
      <w:pPr>
        <w:rPr>
          <w:color w:val="043D68"/>
        </w:rPr>
      </w:pPr>
      <w:r w:rsidRPr="00054D68">
        <w:rPr>
          <w:color w:val="043D68"/>
        </w:rPr>
        <w:t>Internal project management system - OIMS, StarLIMS V9, SQL Server</w:t>
      </w:r>
    </w:p>
    <w:p w14:paraId="77970D94" w14:textId="77777777" w:rsidR="00054D68" w:rsidRPr="00054D68" w:rsidRDefault="00054D68" w:rsidP="00054D68">
      <w:pPr>
        <w:rPr>
          <w:color w:val="043D68"/>
        </w:rPr>
      </w:pPr>
      <w:r w:rsidRPr="00054D68">
        <w:rPr>
          <w:color w:val="043D68"/>
        </w:rPr>
        <w:t>NCID, StarLIMS V9, SQL Server</w:t>
      </w:r>
    </w:p>
    <w:p w14:paraId="78F0EC5C" w14:textId="77777777" w:rsidR="00054D68" w:rsidRPr="00054D68" w:rsidRDefault="00054D68" w:rsidP="00054D68">
      <w:pPr>
        <w:rPr>
          <w:color w:val="043D68"/>
        </w:rPr>
      </w:pPr>
      <w:r w:rsidRPr="00054D68">
        <w:rPr>
          <w:color w:val="043D68"/>
        </w:rPr>
        <w:t xml:space="preserve"> </w:t>
      </w:r>
    </w:p>
    <w:p w14:paraId="4DA88087" w14:textId="77777777" w:rsidR="00054D68" w:rsidRPr="00054D68" w:rsidRDefault="00054D68" w:rsidP="00054D68">
      <w:pPr>
        <w:rPr>
          <w:color w:val="043D68"/>
        </w:rPr>
      </w:pPr>
      <w:r w:rsidRPr="00054D68">
        <w:rPr>
          <w:color w:val="043D68"/>
        </w:rPr>
        <w:t>Skills</w:t>
      </w:r>
    </w:p>
    <w:p w14:paraId="5457A5AA" w14:textId="77777777" w:rsidR="00054D68" w:rsidRPr="00054D68" w:rsidRDefault="00054D68" w:rsidP="00054D68">
      <w:pPr>
        <w:rPr>
          <w:color w:val="043D68"/>
        </w:rPr>
      </w:pPr>
      <w:r w:rsidRPr="00054D68">
        <w:rPr>
          <w:color w:val="043D68"/>
        </w:rPr>
        <w:t>Software Design, Project Management, Product Implementation Management, Product Strategy and</w:t>
      </w:r>
    </w:p>
    <w:p w14:paraId="417B56CE" w14:textId="77777777" w:rsidR="00054D68" w:rsidRDefault="00054D68" w:rsidP="00054D68">
      <w:pPr>
        <w:rPr>
          <w:color w:val="043D68"/>
        </w:rPr>
      </w:pPr>
      <w:r w:rsidRPr="00054D68">
        <w:rPr>
          <w:color w:val="043D68"/>
        </w:rPr>
        <w:t>Planning, Coordination of Core Product and Client Project implementations, Software Development Life Cycle, JScript .NET, SSL, SQL Server Administration, T-SQL, Oracle Administration, PL/SQL</w:t>
      </w:r>
    </w:p>
    <w:p w14:paraId="39C3CF02" w14:textId="77777777" w:rsidR="00054D68" w:rsidRPr="00054D68" w:rsidRDefault="00054D68" w:rsidP="00054D68">
      <w:pPr>
        <w:rPr>
          <w:color w:val="043D68"/>
        </w:rPr>
      </w:pPr>
    </w:p>
    <w:p w14:paraId="33BDF3D4" w14:textId="77777777" w:rsidR="00054D68" w:rsidRPr="00054D68" w:rsidRDefault="00054D68" w:rsidP="00C06346">
      <w:pPr>
        <w:pStyle w:val="Heading2"/>
      </w:pPr>
      <w:r w:rsidRPr="00054D68">
        <w:rPr>
          <w:noProof/>
        </w:rPr>
        <mc:AlternateContent>
          <mc:Choice Requires="wpg">
            <w:drawing>
              <wp:inline distT="0" distB="0" distL="0" distR="0" wp14:anchorId="254E4810" wp14:editId="472F6242">
                <wp:extent cx="203200" cy="203200"/>
                <wp:effectExtent l="0" t="0" r="0" b="0"/>
                <wp:docPr id="9251" name="Group 9251"/>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384" name="Shape 1238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385" name="Shape 12385"/>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386" name="Shape 12386"/>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387" name="Shape 12387"/>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EF50D25" id="Group 9251"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">
                <v:shape id="Shape 1238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" path="m,l203200,r,203200l,203200,,e" fillcolor="#e9e5de" stroked="f" strokeweight="0">
                  <v:stroke miterlimit="83231f" joinstyle="miter"/>
                  <v:path arrowok="t" textboxrect="0,0,203200,203200"/>
                </v:shape>
                <v:shape id="Shape 12385"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" path="m,l101600,r,177800l,177800,,e" fillcolor="#9eb3c8" stroked="f" strokeweight="0">
                  <v:stroke miterlimit="83231f" joinstyle="miter"/>
                  <v:path arrowok="t" textboxrect="0,0,101600,177800"/>
                </v:shape>
                <v:shape id="Shape 12386"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" path="m,l50800,r,76200l,76200,,e" fillcolor="#788fa5" stroked="f" strokeweight="0">
                  <v:stroke miterlimit="83231f" joinstyle="miter"/>
                  <v:path arrowok="t" textboxrect="0,0,50800,76200"/>
                </v:shape>
                <v:shape id="Shape 12387"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" path="m,l50800,r,76200l,76200,,e" fillcolor="#56687a" stroked="f" strokeweight="0">
                  <v:stroke miterlimit="83231f" joinstyle="miter"/>
                  <v:path arrowok="t" textboxrect="0,0,50800,76200"/>
                </v:shape>
                <w10:anchorlock/>
              </v:group>
            </w:pict>
          </mc:Fallback>
        </mc:AlternateContent>
      </w:r>
      <w:r w:rsidRPr="00054D68">
        <w:t xml:space="preserve"> Software Engineer</w:t>
      </w:r>
    </w:p>
    <w:p w14:paraId="193FE170" w14:textId="77777777" w:rsidR="00054D68" w:rsidRPr="00054D68" w:rsidRDefault="00054D68" w:rsidP="00054D68">
      <w:pPr>
        <w:rPr>
          <w:color w:val="043D68"/>
        </w:rPr>
      </w:pPr>
      <w:proofErr w:type="spellStart"/>
      <w:r w:rsidRPr="00054D68">
        <w:rPr>
          <w:color w:val="043D68"/>
        </w:rPr>
        <w:t>Elsaco</w:t>
      </w:r>
      <w:proofErr w:type="spellEnd"/>
    </w:p>
    <w:p w14:paraId="42B83BDC" w14:textId="77777777" w:rsidR="00054D68" w:rsidRPr="00054D68" w:rsidRDefault="00054D68" w:rsidP="00054D68">
      <w:pPr>
        <w:rPr>
          <w:color w:val="043D68"/>
        </w:rPr>
      </w:pPr>
      <w:r w:rsidRPr="00054D68">
        <w:rPr>
          <w:color w:val="043D68"/>
        </w:rPr>
        <w:t>Jun 2002 - Dec 2003 (1 year 7 months)</w:t>
      </w:r>
    </w:p>
    <w:p w14:paraId="30DD4D46" w14:textId="77777777" w:rsidR="00054D68" w:rsidRPr="00054D68" w:rsidRDefault="00054D68" w:rsidP="00054D68">
      <w:pPr>
        <w:rPr>
          <w:color w:val="043D68"/>
        </w:rPr>
      </w:pPr>
      <w:r w:rsidRPr="00054D68">
        <w:rPr>
          <w:color w:val="043D68"/>
        </w:rPr>
        <w:t xml:space="preserve">Developed multiple Web applications in </w:t>
      </w:r>
      <w:proofErr w:type="spellStart"/>
      <w:r w:rsidRPr="00054D68">
        <w:rPr>
          <w:color w:val="043D68"/>
        </w:rPr>
        <w:t>php</w:t>
      </w:r>
      <w:proofErr w:type="spellEnd"/>
      <w:r w:rsidRPr="00054D68">
        <w:rPr>
          <w:color w:val="043D68"/>
        </w:rPr>
        <w:t xml:space="preserve"> and desktop application in Visual Basic with various RDBMS support.</w:t>
      </w:r>
    </w:p>
    <w:p w14:paraId="34EA54EA" w14:textId="77777777" w:rsidR="00054D68" w:rsidRPr="00054D68" w:rsidRDefault="00054D68" w:rsidP="00054D68">
      <w:pPr>
        <w:rPr>
          <w:color w:val="043D68"/>
        </w:rPr>
      </w:pPr>
      <w:r w:rsidRPr="00054D68">
        <w:rPr>
          <w:color w:val="043D68"/>
        </w:rPr>
        <w:t xml:space="preserve"> </w:t>
      </w:r>
    </w:p>
    <w:p w14:paraId="1CC870B9" w14:textId="77777777" w:rsidR="00054D68" w:rsidRPr="00054D68" w:rsidRDefault="00054D68" w:rsidP="00054D68">
      <w:pPr>
        <w:rPr>
          <w:color w:val="043D68"/>
        </w:rPr>
      </w:pPr>
      <w:r w:rsidRPr="00054D68">
        <w:rPr>
          <w:color w:val="043D68"/>
        </w:rPr>
        <w:t xml:space="preserve">+ Coordinated and participated in the creation of a billing application for </w:t>
      </w:r>
      <w:proofErr w:type="spellStart"/>
      <w:r w:rsidRPr="00054D68">
        <w:rPr>
          <w:color w:val="043D68"/>
        </w:rPr>
        <w:t>ApaTerm</w:t>
      </w:r>
      <w:proofErr w:type="spellEnd"/>
      <w:r w:rsidRPr="00054D68">
        <w:rPr>
          <w:color w:val="043D68"/>
        </w:rPr>
        <w:t xml:space="preserve"> Oradea and R.A.M.</w:t>
      </w:r>
    </w:p>
    <w:p w14:paraId="50992945" w14:textId="77777777" w:rsidR="00054D68" w:rsidRPr="00054D68" w:rsidRDefault="00054D68" w:rsidP="00054D68">
      <w:pPr>
        <w:rPr>
          <w:color w:val="043D68"/>
        </w:rPr>
      </w:pPr>
      <w:r w:rsidRPr="00054D68">
        <w:rPr>
          <w:color w:val="043D68"/>
        </w:rPr>
        <w:t xml:space="preserve">Buzau, water distribution companies, application implemented in </w:t>
      </w:r>
      <w:proofErr w:type="spellStart"/>
      <w:r w:rsidRPr="00054D68">
        <w:rPr>
          <w:color w:val="043D68"/>
        </w:rPr>
        <w:t>php</w:t>
      </w:r>
      <w:proofErr w:type="spellEnd"/>
      <w:r w:rsidRPr="00054D68">
        <w:rPr>
          <w:color w:val="043D68"/>
        </w:rPr>
        <w:t xml:space="preserve"> with </w:t>
      </w:r>
      <w:proofErr w:type="spellStart"/>
      <w:r w:rsidRPr="00054D68">
        <w:rPr>
          <w:color w:val="043D68"/>
        </w:rPr>
        <w:t>Sql</w:t>
      </w:r>
      <w:proofErr w:type="spellEnd"/>
      <w:r w:rsidRPr="00054D68">
        <w:rPr>
          <w:color w:val="043D68"/>
        </w:rPr>
        <w:t xml:space="preserve"> Server database support</w:t>
      </w:r>
    </w:p>
    <w:p w14:paraId="1ED12186" w14:textId="77777777" w:rsidR="00054D68" w:rsidRPr="00054D68" w:rsidRDefault="00054D68" w:rsidP="00054D68">
      <w:pPr>
        <w:rPr>
          <w:color w:val="043D68"/>
        </w:rPr>
      </w:pPr>
      <w:r w:rsidRPr="00054D68">
        <w:rPr>
          <w:color w:val="043D68"/>
        </w:rPr>
        <w:t>+ Developed an application for analysis, tracking and diagnosis of a meter park, application implemented in Visual Basic with Microsoft Access database support</w:t>
      </w:r>
    </w:p>
    <w:p w14:paraId="57FFC2E8" w14:textId="77777777" w:rsidR="00054D68" w:rsidRPr="00054D68" w:rsidRDefault="00054D68" w:rsidP="00054D68">
      <w:pPr>
        <w:rPr>
          <w:color w:val="043D68"/>
        </w:rPr>
      </w:pPr>
      <w:r w:rsidRPr="00054D68">
        <w:rPr>
          <w:color w:val="043D68"/>
        </w:rPr>
        <w:t xml:space="preserve">+ Developed Several Web applications, implemented in </w:t>
      </w:r>
      <w:proofErr w:type="spellStart"/>
      <w:r w:rsidRPr="00054D68">
        <w:rPr>
          <w:color w:val="043D68"/>
        </w:rPr>
        <w:t>php</w:t>
      </w:r>
      <w:proofErr w:type="spellEnd"/>
      <w:r w:rsidRPr="00054D68">
        <w:rPr>
          <w:color w:val="043D68"/>
        </w:rPr>
        <w:t xml:space="preserve"> with MySQL database support: Web application for Internet traffic monitoring, Web application for automatic exchange traffic monitoring</w:t>
      </w:r>
    </w:p>
    <w:p w14:paraId="09E52516" w14:textId="77777777" w:rsidR="00054D68" w:rsidRPr="00054D68" w:rsidRDefault="00054D68" w:rsidP="00054D68">
      <w:pPr>
        <w:rPr>
          <w:color w:val="043D68"/>
        </w:rPr>
      </w:pPr>
      <w:r w:rsidRPr="00054D68">
        <w:rPr>
          <w:color w:val="043D68"/>
        </w:rPr>
        <w:t xml:space="preserve"> </w:t>
      </w:r>
    </w:p>
    <w:p w14:paraId="36CC7890" w14:textId="77777777" w:rsidR="00054D68" w:rsidRPr="00054D68" w:rsidRDefault="00054D68" w:rsidP="00054D68">
      <w:pPr>
        <w:rPr>
          <w:color w:val="043D68"/>
        </w:rPr>
      </w:pPr>
      <w:r w:rsidRPr="00054D68">
        <w:rPr>
          <w:color w:val="043D68"/>
        </w:rPr>
        <w:t>Skills</w:t>
      </w:r>
    </w:p>
    <w:p w14:paraId="5D39EF4C" w14:textId="77777777" w:rsidR="00054D68" w:rsidRDefault="00054D68" w:rsidP="00054D68">
      <w:pPr>
        <w:rPr>
          <w:color w:val="043D68"/>
        </w:rPr>
      </w:pPr>
      <w:r w:rsidRPr="00054D68">
        <w:rPr>
          <w:color w:val="043D68"/>
        </w:rPr>
        <w:t>PHP, Visual Basic, SQL Server Administration, T-SQL, MySQL Administration and Development, Microsoft Access</w:t>
      </w:r>
    </w:p>
    <w:p w14:paraId="3E2F2092" w14:textId="77777777" w:rsidR="00054D68" w:rsidRPr="00054D68" w:rsidRDefault="00054D68" w:rsidP="00054D68">
      <w:pPr>
        <w:rPr>
          <w:color w:val="043D68"/>
        </w:rPr>
      </w:pPr>
    </w:p>
    <w:p w14:paraId="129E1F4A" w14:textId="77777777" w:rsidR="00054D68" w:rsidRPr="00054D68" w:rsidRDefault="00054D68" w:rsidP="00C06346">
      <w:pPr>
        <w:pStyle w:val="Heading2"/>
      </w:pPr>
      <w:r w:rsidRPr="00054D68">
        <w:rPr>
          <w:noProof/>
        </w:rPr>
        <w:lastRenderedPageBreak/>
        <mc:AlternateContent>
          <mc:Choice Requires="wpg">
            <w:drawing>
              <wp:inline distT="0" distB="0" distL="0" distR="0" wp14:anchorId="7FD94CA6" wp14:editId="4E5E71DE">
                <wp:extent cx="203200" cy="203200"/>
                <wp:effectExtent l="0" t="0" r="0" b="0"/>
                <wp:docPr id="9304" name="Group 9304"/>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392" name="Shape 1239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393" name="Shape 12393"/>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394" name="Shape 12394"/>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395" name="Shape 12395"/>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5FE0995" id="Group 9304"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">
                <v:shape id="Shape 1239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" path="m,l203200,r,203200l,203200,,e" fillcolor="#e9e5de" stroked="f" strokeweight="0">
                  <v:stroke miterlimit="83231f" joinstyle="miter"/>
                  <v:path arrowok="t" textboxrect="0,0,203200,203200"/>
                </v:shape>
                <v:shape id="Shape 12393"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" path="m,l101600,r,177800l,177800,,e" fillcolor="#9eb3c8" stroked="f" strokeweight="0">
                  <v:stroke miterlimit="83231f" joinstyle="miter"/>
                  <v:path arrowok="t" textboxrect="0,0,101600,177800"/>
                </v:shape>
                <v:shape id="Shape 12394"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" path="m,l50800,r,76200l,76200,,e" fillcolor="#788fa5" stroked="f" strokeweight="0">
                  <v:stroke miterlimit="83231f" joinstyle="miter"/>
                  <v:path arrowok="t" textboxrect="0,0,50800,76200"/>
                </v:shape>
                <v:shape id="Shape 12395"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" path="m,l50800,r,76200l,76200,,e" fillcolor="#56687a" stroked="f" strokeweight="0">
                  <v:stroke miterlimit="83231f" joinstyle="miter"/>
                  <v:path arrowok="t" textboxrect="0,0,50800,76200"/>
                </v:shape>
                <w10:anchorlock/>
              </v:group>
            </w:pict>
          </mc:Fallback>
        </mc:AlternateContent>
      </w:r>
      <w:r w:rsidRPr="00054D68">
        <w:t xml:space="preserve"> Software Engineer</w:t>
      </w:r>
    </w:p>
    <w:p w14:paraId="572303D7" w14:textId="77777777" w:rsidR="00054D68" w:rsidRPr="00054D68" w:rsidRDefault="00054D68" w:rsidP="00054D68">
      <w:pPr>
        <w:rPr>
          <w:color w:val="043D68"/>
        </w:rPr>
      </w:pPr>
      <w:proofErr w:type="spellStart"/>
      <w:r w:rsidRPr="00054D68">
        <w:rPr>
          <w:color w:val="043D68"/>
        </w:rPr>
        <w:t>InfoTip</w:t>
      </w:r>
      <w:proofErr w:type="spellEnd"/>
    </w:p>
    <w:p w14:paraId="75574484" w14:textId="77777777" w:rsidR="00054D68" w:rsidRPr="00054D68" w:rsidRDefault="00054D68" w:rsidP="00054D68">
      <w:pPr>
        <w:rPr>
          <w:color w:val="043D68"/>
        </w:rPr>
      </w:pPr>
      <w:r w:rsidRPr="00054D68">
        <w:rPr>
          <w:color w:val="043D68"/>
        </w:rPr>
        <w:t>Apr 2001 - Jun 2002 (1 year 3 months)</w:t>
      </w:r>
    </w:p>
    <w:p w14:paraId="2FEC6DFF" w14:textId="77777777" w:rsidR="00054D68" w:rsidRPr="00054D68" w:rsidRDefault="00054D68" w:rsidP="00054D68">
      <w:pPr>
        <w:rPr>
          <w:color w:val="043D68"/>
        </w:rPr>
      </w:pPr>
      <w:r w:rsidRPr="00054D68">
        <w:rPr>
          <w:color w:val="043D68"/>
        </w:rPr>
        <w:t>Developed multiple Delphi applications with various RDBMS support.</w:t>
      </w:r>
    </w:p>
    <w:p w14:paraId="1C4494CC" w14:textId="77777777" w:rsidR="00054D68" w:rsidRPr="00054D68" w:rsidRDefault="00054D68" w:rsidP="00054D68">
      <w:pPr>
        <w:rPr>
          <w:color w:val="043D68"/>
        </w:rPr>
      </w:pPr>
      <w:r w:rsidRPr="00054D68">
        <w:rPr>
          <w:color w:val="043D68"/>
        </w:rPr>
        <w:t xml:space="preserve"> </w:t>
      </w:r>
    </w:p>
    <w:p w14:paraId="0E0D22B1" w14:textId="77777777" w:rsidR="00054D68" w:rsidRPr="00054D68" w:rsidRDefault="00054D68" w:rsidP="00054D68">
      <w:pPr>
        <w:rPr>
          <w:color w:val="043D68"/>
        </w:rPr>
      </w:pPr>
      <w:r w:rsidRPr="00054D68">
        <w:rPr>
          <w:color w:val="043D68"/>
        </w:rPr>
        <w:t xml:space="preserve">+ Participated in the creation of a tax application for </w:t>
      </w:r>
      <w:proofErr w:type="spellStart"/>
      <w:r w:rsidRPr="00054D68">
        <w:rPr>
          <w:color w:val="043D68"/>
        </w:rPr>
        <w:t>Botosani</w:t>
      </w:r>
      <w:proofErr w:type="spellEnd"/>
      <w:r w:rsidRPr="00054D68">
        <w:rPr>
          <w:color w:val="043D68"/>
        </w:rPr>
        <w:t xml:space="preserve"> Mayoralty, application implemented in</w:t>
      </w:r>
    </w:p>
    <w:p w14:paraId="28F885D7" w14:textId="77777777" w:rsidR="00054D68" w:rsidRPr="00054D68" w:rsidRDefault="00054D68" w:rsidP="00054D68">
      <w:pPr>
        <w:rPr>
          <w:color w:val="043D68"/>
        </w:rPr>
      </w:pPr>
      <w:r w:rsidRPr="00054D68">
        <w:rPr>
          <w:color w:val="043D68"/>
        </w:rPr>
        <w:t>Delphi with Oracle database support</w:t>
      </w:r>
    </w:p>
    <w:p w14:paraId="61336305" w14:textId="77777777" w:rsidR="00054D68" w:rsidRPr="00054D68" w:rsidRDefault="00054D68" w:rsidP="00054D68">
      <w:pPr>
        <w:rPr>
          <w:color w:val="043D68"/>
        </w:rPr>
      </w:pPr>
      <w:r w:rsidRPr="00054D68">
        <w:rPr>
          <w:color w:val="043D68"/>
        </w:rPr>
        <w:t>+ Developed an application for administration of a veterinary surgery, application implemented in Delphi with Paradox database support</w:t>
      </w:r>
    </w:p>
    <w:p w14:paraId="0B6A8F76" w14:textId="77777777" w:rsidR="00054D68" w:rsidRPr="00054D68" w:rsidRDefault="00054D68" w:rsidP="00054D68">
      <w:pPr>
        <w:rPr>
          <w:color w:val="043D68"/>
        </w:rPr>
      </w:pPr>
      <w:r w:rsidRPr="00054D68">
        <w:rPr>
          <w:color w:val="043D68"/>
        </w:rPr>
        <w:t xml:space="preserve"> </w:t>
      </w:r>
    </w:p>
    <w:p w14:paraId="120E50C7" w14:textId="77777777" w:rsidR="00054D68" w:rsidRPr="00054D68" w:rsidRDefault="00054D68" w:rsidP="00054D68">
      <w:pPr>
        <w:rPr>
          <w:color w:val="043D68"/>
        </w:rPr>
      </w:pPr>
      <w:r w:rsidRPr="00054D68">
        <w:rPr>
          <w:color w:val="043D68"/>
        </w:rPr>
        <w:t>Skills</w:t>
      </w:r>
    </w:p>
    <w:p w14:paraId="4A3D8A87" w14:textId="77777777" w:rsidR="00054D68" w:rsidRDefault="00054D68" w:rsidP="00054D68">
      <w:pPr>
        <w:rPr>
          <w:color w:val="043D68"/>
        </w:rPr>
      </w:pPr>
      <w:r w:rsidRPr="00054D68">
        <w:rPr>
          <w:color w:val="043D68"/>
        </w:rPr>
        <w:t>Borland Delphi, Oracle Administration, PL/SQL, Paradox Administration and Development</w:t>
      </w:r>
    </w:p>
    <w:p w14:paraId="1E0224A7" w14:textId="77777777" w:rsidR="00054D68" w:rsidRPr="00054D68" w:rsidRDefault="00054D68" w:rsidP="00054D68">
      <w:pPr>
        <w:rPr>
          <w:color w:val="043D68"/>
        </w:rPr>
      </w:pPr>
    </w:p>
    <w:p w14:paraId="35F84BA3" w14:textId="77777777" w:rsidR="00054D68" w:rsidRPr="00054D68" w:rsidRDefault="00054D68" w:rsidP="00C06346">
      <w:pPr>
        <w:pStyle w:val="Heading2"/>
      </w:pPr>
      <w:r w:rsidRPr="00054D68">
        <w:rPr>
          <w:noProof/>
        </w:rPr>
        <mc:AlternateContent>
          <mc:Choice Requires="wpg">
            <w:drawing>
              <wp:inline distT="0" distB="0" distL="0" distR="0" wp14:anchorId="18432B57" wp14:editId="63E26C57">
                <wp:extent cx="203200" cy="203200"/>
                <wp:effectExtent l="0" t="0" r="0" b="0"/>
                <wp:docPr id="9305" name="Group 930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00" name="Shape 1240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401" name="Shape 12401"/>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402" name="Shape 12402"/>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403" name="Shape 12403"/>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AC15B61" id="Group 930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">
                <v:shape id="Shape 1240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" path="m,l203200,r,203200l,203200,,e" fillcolor="#e9e5de" stroked="f" strokeweight="0">
                  <v:stroke miterlimit="83231f" joinstyle="miter"/>
                  <v:path arrowok="t" textboxrect="0,0,203200,203200"/>
                </v:shape>
                <v:shape id="Shape 12401"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" path="m,l101600,r,177800l,177800,,e" fillcolor="#9eb3c8" stroked="f" strokeweight="0">
                  <v:stroke miterlimit="83231f" joinstyle="miter"/>
                  <v:path arrowok="t" textboxrect="0,0,101600,177800"/>
                </v:shape>
                <v:shape id="Shape 12402"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" path="m,l50800,r,76200l,76200,,e" fillcolor="#788fa5" stroked="f" strokeweight="0">
                  <v:stroke miterlimit="83231f" joinstyle="miter"/>
                  <v:path arrowok="t" textboxrect="0,0,50800,76200"/>
                </v:shape>
                <v:shape id="Shape 12403"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" path="m,l50800,r,76200l,76200,,e" fillcolor="#56687a" stroked="f" strokeweight="0">
                  <v:stroke miterlimit="83231f" joinstyle="miter"/>
                  <v:path arrowok="t" textboxrect="0,0,50800,76200"/>
                </v:shape>
                <w10:anchorlock/>
              </v:group>
            </w:pict>
          </mc:Fallback>
        </mc:AlternateContent>
      </w:r>
      <w:r w:rsidRPr="00054D68">
        <w:t xml:space="preserve"> Software Engineer</w:t>
      </w:r>
    </w:p>
    <w:p w14:paraId="117A89F4" w14:textId="77777777" w:rsidR="00054D68" w:rsidRPr="00054D68" w:rsidRDefault="00054D68" w:rsidP="00054D68">
      <w:pPr>
        <w:rPr>
          <w:color w:val="043D68"/>
        </w:rPr>
      </w:pPr>
      <w:proofErr w:type="spellStart"/>
      <w:r w:rsidRPr="00054D68">
        <w:rPr>
          <w:color w:val="043D68"/>
        </w:rPr>
        <w:t>Electrocontact</w:t>
      </w:r>
      <w:proofErr w:type="spellEnd"/>
    </w:p>
    <w:p w14:paraId="250B1209" w14:textId="77777777" w:rsidR="00054D68" w:rsidRPr="00054D68" w:rsidRDefault="00054D68" w:rsidP="00054D68">
      <w:pPr>
        <w:rPr>
          <w:color w:val="043D68"/>
        </w:rPr>
      </w:pPr>
      <w:r w:rsidRPr="00054D68">
        <w:rPr>
          <w:color w:val="043D68"/>
        </w:rPr>
        <w:t>Jan 2001 - Mar 2001 (3 months) Developed Visual C++ application.</w:t>
      </w:r>
    </w:p>
    <w:p w14:paraId="34BFA62E" w14:textId="77777777" w:rsidR="00054D68" w:rsidRPr="00054D68" w:rsidRDefault="00054D68" w:rsidP="00054D68">
      <w:pPr>
        <w:rPr>
          <w:color w:val="043D68"/>
        </w:rPr>
      </w:pPr>
      <w:r w:rsidRPr="00054D68">
        <w:rPr>
          <w:color w:val="043D68"/>
        </w:rPr>
        <w:t xml:space="preserve"> </w:t>
      </w:r>
    </w:p>
    <w:p w14:paraId="3757146B" w14:textId="77777777" w:rsidR="00054D68" w:rsidRPr="00054D68" w:rsidRDefault="00054D68" w:rsidP="00054D68">
      <w:pPr>
        <w:rPr>
          <w:color w:val="043D68"/>
        </w:rPr>
      </w:pPr>
      <w:r w:rsidRPr="00054D68">
        <w:rPr>
          <w:color w:val="043D68"/>
        </w:rPr>
        <w:t>+ Developed a presentation catalogue which was presented at Hanover Fair, application implemented in Visual C++</w:t>
      </w:r>
    </w:p>
    <w:p w14:paraId="22B72151" w14:textId="77777777" w:rsidR="00054D68" w:rsidRPr="00054D68" w:rsidRDefault="00054D68" w:rsidP="00054D68">
      <w:pPr>
        <w:rPr>
          <w:color w:val="043D68"/>
        </w:rPr>
      </w:pPr>
      <w:r w:rsidRPr="00054D68">
        <w:rPr>
          <w:color w:val="043D68"/>
        </w:rPr>
        <w:t xml:space="preserve"> </w:t>
      </w:r>
    </w:p>
    <w:p w14:paraId="6685EF19" w14:textId="77777777" w:rsidR="00054D68" w:rsidRPr="00054D68" w:rsidRDefault="00054D68" w:rsidP="00054D68">
      <w:pPr>
        <w:rPr>
          <w:color w:val="043D68"/>
        </w:rPr>
      </w:pPr>
      <w:r w:rsidRPr="00054D68">
        <w:rPr>
          <w:color w:val="043D68"/>
        </w:rPr>
        <w:t>Skills</w:t>
      </w:r>
    </w:p>
    <w:p w14:paraId="3B3287A5" w14:textId="77777777" w:rsidR="00054D68" w:rsidRDefault="00054D68" w:rsidP="00054D68">
      <w:pPr>
        <w:rPr>
          <w:color w:val="043D68"/>
        </w:rPr>
      </w:pPr>
      <w:r w:rsidRPr="00054D68">
        <w:rPr>
          <w:color w:val="043D68"/>
        </w:rPr>
        <w:t>Visual C++</w:t>
      </w:r>
    </w:p>
    <w:p w14:paraId="121DEDAF" w14:textId="77777777" w:rsidR="00054D68" w:rsidRPr="00054D68" w:rsidRDefault="00054D68" w:rsidP="00054D68">
      <w:pPr>
        <w:rPr>
          <w:color w:val="043D68"/>
        </w:rPr>
      </w:pPr>
    </w:p>
    <w:p w14:paraId="1C8A9E8F" w14:textId="77777777" w:rsidR="00054D68" w:rsidRPr="00054D68" w:rsidRDefault="00054D68" w:rsidP="00C06346">
      <w:pPr>
        <w:pStyle w:val="Heading2"/>
      </w:pPr>
      <w:r w:rsidRPr="00054D68">
        <w:rPr>
          <w:noProof/>
        </w:rPr>
        <mc:AlternateContent>
          <mc:Choice Requires="wpg">
            <w:drawing>
              <wp:inline distT="0" distB="0" distL="0" distR="0" wp14:anchorId="0063273E" wp14:editId="76E51CA2">
                <wp:extent cx="203200" cy="203200"/>
                <wp:effectExtent l="0" t="0" r="0" b="0"/>
                <wp:docPr id="9306" name="Group 9306"/>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08" name="Shape 1240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409" name="Shape 12409"/>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410" name="Shape 12410"/>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411" name="Shape 12411"/>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6EA884B8" id="Group 9306"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">
                <v:shape id="Shape 1240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" path="m,l203200,r,203200l,203200,,e" fillcolor="#e9e5de" stroked="f" strokeweight="0">
                  <v:stroke miterlimit="83231f" joinstyle="miter"/>
                  <v:path arrowok="t" textboxrect="0,0,203200,203200"/>
                </v:shape>
                <v:shape id="Shape 12409"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" path="m,l101600,r,177800l,177800,,e" fillcolor="#9eb3c8" stroked="f" strokeweight="0">
                  <v:stroke miterlimit="83231f" joinstyle="miter"/>
                  <v:path arrowok="t" textboxrect="0,0,101600,177800"/>
                </v:shape>
                <v:shape id="Shape 12410"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" path="m,l50800,r,76200l,76200,,e" fillcolor="#788fa5" stroked="f" strokeweight="0">
                  <v:stroke miterlimit="83231f" joinstyle="miter"/>
                  <v:path arrowok="t" textboxrect="0,0,50800,76200"/>
                </v:shape>
                <v:shape id="Shape 12411"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" path="m,l50800,r,76200l,76200,,e" fillcolor="#56687a" stroked="f" strokeweight="0">
                  <v:stroke miterlimit="83231f" joinstyle="miter"/>
                  <v:path arrowok="t" textboxrect="0,0,50800,76200"/>
                </v:shape>
                <w10:anchorlock/>
              </v:group>
            </w:pict>
          </mc:Fallback>
        </mc:AlternateContent>
      </w:r>
      <w:r w:rsidRPr="00054D68">
        <w:t xml:space="preserve"> Software Engineer / Network Administrator</w:t>
      </w:r>
    </w:p>
    <w:p w14:paraId="0CF190B8" w14:textId="77777777" w:rsidR="00054D68" w:rsidRPr="00054D68" w:rsidRDefault="00054D68" w:rsidP="00054D68">
      <w:pPr>
        <w:rPr>
          <w:color w:val="043D68"/>
        </w:rPr>
      </w:pPr>
      <w:proofErr w:type="spellStart"/>
      <w:r w:rsidRPr="00054D68">
        <w:rPr>
          <w:color w:val="043D68"/>
        </w:rPr>
        <w:t>Transilvania</w:t>
      </w:r>
      <w:proofErr w:type="spellEnd"/>
      <w:r w:rsidRPr="00054D68">
        <w:rPr>
          <w:color w:val="043D68"/>
        </w:rPr>
        <w:t xml:space="preserve"> Consult</w:t>
      </w:r>
    </w:p>
    <w:p w14:paraId="2A49A23C" w14:textId="77777777" w:rsidR="00054D68" w:rsidRPr="00054D68" w:rsidRDefault="00054D68" w:rsidP="00054D68">
      <w:pPr>
        <w:rPr>
          <w:color w:val="043D68"/>
        </w:rPr>
      </w:pPr>
      <w:r w:rsidRPr="00054D68">
        <w:rPr>
          <w:color w:val="043D68"/>
        </w:rPr>
        <w:t>Aug 2000 - Dec 2000 (5 months)</w:t>
      </w:r>
    </w:p>
    <w:p w14:paraId="65E1A4E5" w14:textId="77777777" w:rsidR="00054D68" w:rsidRPr="00054D68" w:rsidRDefault="00054D68" w:rsidP="00054D68">
      <w:pPr>
        <w:rPr>
          <w:color w:val="043D68"/>
        </w:rPr>
      </w:pPr>
      <w:r w:rsidRPr="00054D68">
        <w:rPr>
          <w:color w:val="043D68"/>
        </w:rPr>
        <w:t>Network administration and Web site development and maintenance.</w:t>
      </w:r>
    </w:p>
    <w:p w14:paraId="1C7FE1E0" w14:textId="77777777" w:rsidR="00054D68" w:rsidRPr="00054D68" w:rsidRDefault="00054D68" w:rsidP="00054D68">
      <w:pPr>
        <w:rPr>
          <w:color w:val="043D68"/>
        </w:rPr>
      </w:pPr>
      <w:r w:rsidRPr="00054D68">
        <w:rPr>
          <w:color w:val="043D68"/>
        </w:rPr>
        <w:t xml:space="preserve"> </w:t>
      </w:r>
    </w:p>
    <w:p w14:paraId="71090B70" w14:textId="77777777" w:rsidR="00054D68" w:rsidRPr="00054D68" w:rsidRDefault="00054D68" w:rsidP="00054D68">
      <w:pPr>
        <w:rPr>
          <w:color w:val="043D68"/>
        </w:rPr>
      </w:pPr>
      <w:r w:rsidRPr="00054D68">
        <w:rPr>
          <w:color w:val="043D68"/>
        </w:rPr>
        <w:t xml:space="preserve">+ Built and maintained </w:t>
      </w:r>
      <w:proofErr w:type="spellStart"/>
      <w:r w:rsidRPr="00054D68">
        <w:rPr>
          <w:color w:val="043D68"/>
        </w:rPr>
        <w:t>Transilvania</w:t>
      </w:r>
      <w:proofErr w:type="spellEnd"/>
      <w:r w:rsidRPr="00054D68">
        <w:rPr>
          <w:color w:val="043D68"/>
        </w:rPr>
        <w:t xml:space="preserve"> Consult's Web page</w:t>
      </w:r>
    </w:p>
    <w:p w14:paraId="0308C951" w14:textId="77777777" w:rsidR="00054D68" w:rsidRPr="00054D68" w:rsidRDefault="00054D68" w:rsidP="00054D68">
      <w:pPr>
        <w:rPr>
          <w:color w:val="043D68"/>
        </w:rPr>
      </w:pPr>
      <w:r w:rsidRPr="00054D68">
        <w:rPr>
          <w:color w:val="043D68"/>
        </w:rPr>
        <w:t>+ Linux and Windows Network Administration</w:t>
      </w:r>
    </w:p>
    <w:p w14:paraId="031FE532" w14:textId="77777777" w:rsidR="00054D68" w:rsidRPr="00054D68" w:rsidRDefault="00054D68" w:rsidP="00054D68">
      <w:pPr>
        <w:rPr>
          <w:color w:val="043D68"/>
        </w:rPr>
      </w:pPr>
      <w:r w:rsidRPr="00054D68">
        <w:rPr>
          <w:color w:val="043D68"/>
        </w:rPr>
        <w:t xml:space="preserve"> </w:t>
      </w:r>
    </w:p>
    <w:p w14:paraId="79A86E8D" w14:textId="77777777" w:rsidR="00054D68" w:rsidRPr="00054D68" w:rsidRDefault="00054D68" w:rsidP="00054D68">
      <w:pPr>
        <w:rPr>
          <w:color w:val="043D68"/>
        </w:rPr>
      </w:pPr>
      <w:r w:rsidRPr="00054D68">
        <w:rPr>
          <w:color w:val="043D68"/>
        </w:rPr>
        <w:t>Skills</w:t>
      </w:r>
    </w:p>
    <w:p w14:paraId="4DA621AF" w14:textId="77777777" w:rsidR="00054D68" w:rsidRPr="00054D68" w:rsidRDefault="00054D68" w:rsidP="00054D68">
      <w:pPr>
        <w:rPr>
          <w:color w:val="043D68"/>
        </w:rPr>
      </w:pPr>
      <w:r w:rsidRPr="00054D68">
        <w:rPr>
          <w:color w:val="043D68"/>
        </w:rPr>
        <w:t xml:space="preserve">CGI C++, MySQL Administration and Development, Network Administration, </w:t>
      </w:r>
      <w:proofErr w:type="spellStart"/>
      <w:r w:rsidRPr="00054D68">
        <w:rPr>
          <w:color w:val="043D68"/>
        </w:rPr>
        <w:t>Suse</w:t>
      </w:r>
      <w:proofErr w:type="spellEnd"/>
      <w:r w:rsidRPr="00054D68">
        <w:rPr>
          <w:color w:val="043D68"/>
        </w:rPr>
        <w:t xml:space="preserve"> Administration, Windows Administration</w:t>
      </w:r>
    </w:p>
    <w:p w14:paraId="796722B1" w14:textId="77777777" w:rsidR="00054D68" w:rsidRPr="00054D68" w:rsidRDefault="00054D68" w:rsidP="00054D68">
      <w:pPr>
        <w:rPr>
          <w:b/>
          <w:color w:val="043D68"/>
        </w:rPr>
      </w:pPr>
      <w:r w:rsidRPr="00054D68">
        <w:rPr>
          <w:color w:val="043D68"/>
        </w:rPr>
        <w:br w:type="page"/>
      </w:r>
    </w:p>
    <w:p w14:paraId="04AAE4A1" w14:textId="77777777" w:rsidR="00054D68" w:rsidRPr="00054D68" w:rsidRDefault="00054D68" w:rsidP="00C06346">
      <w:pPr>
        <w:pStyle w:val="Heading1"/>
      </w:pPr>
      <w:r w:rsidRPr="00054D68">
        <w:lastRenderedPageBreak/>
        <w:t>Licenses &amp; Certifications</w:t>
      </w:r>
    </w:p>
    <w:p w14:paraId="749B1EBD" w14:textId="114FFC65" w:rsidR="00C06346" w:rsidRDefault="00054D68" w:rsidP="002B486F">
      <w:pPr>
        <w:pStyle w:val="Heading2"/>
      </w:pPr>
      <w:r w:rsidRPr="00054D68">
        <w:rPr>
          <w:noProof/>
        </w:rPr>
        <w:drawing>
          <wp:inline distT="0" distB="0" distL="0" distR="0" wp14:anchorId="4E886C03" wp14:editId="62A48C60">
            <wp:extent cx="228600" cy="228600"/>
            <wp:effectExtent l="0" t="0" r="0" b="0"/>
            <wp:docPr id="1002" name="Picture 1002"/>
            <wp:cNvGraphicFramePr/>
            <a:graphic xmlns:a="http://schemas.openxmlformats.org/drawingml/2006/main">
              <a:graphicData uri="http://schemas.openxmlformats.org/drawingml/2006/picture">
                <pic:pic xmlns:pic="http://schemas.openxmlformats.org/drawingml/2006/picture">
                  <pic:nvPicPr>
                    <pic:cNvPr id="1002" name="Picture 1002"/>
                    <pic:cNvPicPr/>
                  </pic:nvPicPr>
                  <pic:blipFill>
                    <a:blip r:embed="rId13"/>
                    <a:stretch>
                      <a:fillRect/>
                    </a:stretch>
                  </pic:blipFill>
                  <pic:spPr>
                    <a:xfrm>
                      <a:off x="0" y="0"/>
                      <a:ext cx="228600" cy="228600"/>
                    </a:xfrm>
                    <a:prstGeom prst="rect">
                      <a:avLst/>
                    </a:prstGeom>
                  </pic:spPr>
                </pic:pic>
              </a:graphicData>
            </a:graphic>
          </wp:inline>
        </w:drawing>
      </w:r>
      <w:r w:rsidRPr="00054D68">
        <w:t xml:space="preserve"> AWS Certified Solutions Architect </w:t>
      </w:r>
      <w:r w:rsidR="00C06346">
        <w:t>–</w:t>
      </w:r>
      <w:r w:rsidRPr="00054D68">
        <w:t xml:space="preserve"> Associate</w:t>
      </w:r>
    </w:p>
    <w:p w14:paraId="2B119F93" w14:textId="5044A5D8" w:rsidR="00054D68" w:rsidRPr="00054D68" w:rsidRDefault="00054D68" w:rsidP="00054D68">
      <w:pPr>
        <w:rPr>
          <w:b/>
          <w:color w:val="043D68"/>
        </w:rPr>
      </w:pPr>
      <w:r w:rsidRPr="00054D68">
        <w:rPr>
          <w:color w:val="043D68"/>
        </w:rPr>
        <w:t>Amazon Web Services (AWS)</w:t>
      </w:r>
    </w:p>
    <w:p w14:paraId="5E238EE3" w14:textId="77777777" w:rsidR="00054D68" w:rsidRPr="00054D68" w:rsidRDefault="00054D68" w:rsidP="00054D68">
      <w:pPr>
        <w:rPr>
          <w:color w:val="043D68"/>
        </w:rPr>
      </w:pPr>
      <w:r w:rsidRPr="00054D68">
        <w:rPr>
          <w:color w:val="043D68"/>
        </w:rPr>
        <w:t>Issued Aug 2022 - Expires Aug 2025</w:t>
      </w:r>
    </w:p>
    <w:p w14:paraId="152D750E" w14:textId="77777777" w:rsidR="00054D68" w:rsidRDefault="00054D68" w:rsidP="00054D68">
      <w:pPr>
        <w:rPr>
          <w:color w:val="043D68"/>
        </w:rPr>
      </w:pPr>
      <w:r w:rsidRPr="00054D68">
        <w:rPr>
          <w:color w:val="043D68"/>
        </w:rPr>
        <w:t>8P4XJREKQFBE1PG6</w:t>
      </w:r>
    </w:p>
    <w:p w14:paraId="31228895" w14:textId="77777777" w:rsidR="00054D68" w:rsidRPr="00054D68" w:rsidRDefault="00054D68" w:rsidP="00054D68">
      <w:pPr>
        <w:rPr>
          <w:color w:val="043D68"/>
        </w:rPr>
      </w:pPr>
    </w:p>
    <w:p w14:paraId="124ECE28" w14:textId="77777777" w:rsidR="00C06346" w:rsidRDefault="00054D68" w:rsidP="002B486F">
      <w:pPr>
        <w:pStyle w:val="Heading2"/>
      </w:pPr>
      <w:r w:rsidRPr="00054D68">
        <w:rPr>
          <w:noProof/>
        </w:rPr>
        <mc:AlternateContent>
          <mc:Choice Requires="wpg">
            <w:drawing>
              <wp:inline distT="0" distB="0" distL="0" distR="0" wp14:anchorId="5DAA1E2F" wp14:editId="6254CCB6">
                <wp:extent cx="203200" cy="203200"/>
                <wp:effectExtent l="0" t="0" r="0" b="0"/>
                <wp:docPr id="10893" name="Group 10893"/>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28" name="Shape 1252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529" name="Shape 12529"/>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530" name="Shape 12530"/>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531" name="Shape 12531"/>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9B7595A" id="Group 10893"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">
                <v:shape id="Shape 1252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" path="m,l203200,r,203200l,203200,,e" fillcolor="#e9e5de" stroked="f" strokeweight="0">
                  <v:stroke miterlimit="83231f" joinstyle="miter"/>
                  <v:path arrowok="t" textboxrect="0,0,203200,203200"/>
                </v:shape>
                <v:shape id="Shape 12529"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" path="m,l101600,r,177800l,177800,,e" fillcolor="#9eb3c8" stroked="f" strokeweight="0">
                  <v:stroke miterlimit="83231f" joinstyle="miter"/>
                  <v:path arrowok="t" textboxrect="0,0,101600,177800"/>
                </v:shape>
                <v:shape id="Shape 12530"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" path="m,l50800,r,76200l,76200,,e" fillcolor="#788fa5" stroked="f" strokeweight="0">
                  <v:stroke miterlimit="83231f" joinstyle="miter"/>
                  <v:path arrowok="t" textboxrect="0,0,50800,76200"/>
                </v:shape>
                <v:shape id="Shape 12531"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" path="m,l50800,r,76200l,76200,,e" fillcolor="#56687a" stroked="f" strokeweight="0">
                  <v:stroke miterlimit="83231f" joinstyle="miter"/>
                  <v:path arrowok="t" textboxrect="0,0,50800,76200"/>
                </v:shape>
                <w10:anchorlock/>
              </v:group>
            </w:pict>
          </mc:Fallback>
        </mc:AlternateContent>
      </w:r>
      <w:r w:rsidRPr="00054D68">
        <w:t xml:space="preserve"> CUA (Certified Usability Analyst)</w:t>
      </w:r>
    </w:p>
    <w:p w14:paraId="0BF064B8" w14:textId="4A1492C1" w:rsidR="00054D68" w:rsidRPr="00054D68" w:rsidRDefault="00054D68" w:rsidP="00054D68">
      <w:pPr>
        <w:rPr>
          <w:color w:val="043D68"/>
        </w:rPr>
      </w:pPr>
      <w:r w:rsidRPr="00054D68">
        <w:rPr>
          <w:color w:val="043D68"/>
        </w:rPr>
        <w:t>HFI (Human Factors International)</w:t>
      </w:r>
    </w:p>
    <w:p w14:paraId="20549706" w14:textId="77777777" w:rsidR="00054D68" w:rsidRDefault="00054D68" w:rsidP="00054D68">
      <w:pPr>
        <w:rPr>
          <w:color w:val="043D68"/>
        </w:rPr>
      </w:pPr>
      <w:r w:rsidRPr="00054D68">
        <w:rPr>
          <w:color w:val="043D68"/>
        </w:rPr>
        <w:t>2013-4475</w:t>
      </w:r>
    </w:p>
    <w:p w14:paraId="3660887B" w14:textId="77777777" w:rsidR="00054D68" w:rsidRPr="00054D68" w:rsidRDefault="00054D68" w:rsidP="00054D68">
      <w:pPr>
        <w:rPr>
          <w:color w:val="043D68"/>
        </w:rPr>
      </w:pPr>
    </w:p>
    <w:p w14:paraId="2194ADE7" w14:textId="77777777" w:rsidR="00C06346" w:rsidRDefault="00054D68" w:rsidP="002B486F">
      <w:pPr>
        <w:pStyle w:val="Heading2"/>
      </w:pPr>
      <w:r w:rsidRPr="00054D68">
        <w:rPr>
          <w:noProof/>
        </w:rPr>
        <mc:AlternateContent>
          <mc:Choice Requires="wpg">
            <w:drawing>
              <wp:inline distT="0" distB="0" distL="0" distR="0" wp14:anchorId="6A3E4193" wp14:editId="71668DF9">
                <wp:extent cx="203200" cy="203200"/>
                <wp:effectExtent l="0" t="0" r="0" b="0"/>
                <wp:docPr id="10894" name="Group 10894"/>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36" name="Shape 1253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537" name="Shape 12537"/>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538" name="Shape 12538"/>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539" name="Shape 12539"/>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13B486BF" id="Group 10894"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">
                <v:shape id="Shape 1253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" path="m,l203200,r,203200l,203200,,e" fillcolor="#e9e5de" stroked="f" strokeweight="0">
                  <v:stroke miterlimit="83231f" joinstyle="miter"/>
                  <v:path arrowok="t" textboxrect="0,0,203200,203200"/>
                </v:shape>
                <v:shape id="Shape 12537"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" path="m,l101600,r,177800l,177800,,e" fillcolor="#9eb3c8" stroked="f" strokeweight="0">
                  <v:stroke miterlimit="83231f" joinstyle="miter"/>
                  <v:path arrowok="t" textboxrect="0,0,101600,177800"/>
                </v:shape>
                <v:shape id="Shape 12538"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" path="m,l50800,r,76200l,76200,,e" fillcolor="#788fa5" stroked="f" strokeweight="0">
                  <v:stroke miterlimit="83231f" joinstyle="miter"/>
                  <v:path arrowok="t" textboxrect="0,0,50800,76200"/>
                </v:shape>
                <v:shape id="Shape 12539"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" path="m,l50800,r,76200l,76200,,e" fillcolor="#56687a" stroked="f" strokeweight="0">
                  <v:stroke miterlimit="83231f" joinstyle="miter"/>
                  <v:path arrowok="t" textboxrect="0,0,50800,76200"/>
                </v:shape>
                <w10:anchorlock/>
              </v:group>
            </w:pict>
          </mc:Fallback>
        </mc:AlternateContent>
      </w:r>
      <w:r w:rsidRPr="00054D68">
        <w:t xml:space="preserve"> PMP</w:t>
      </w:r>
    </w:p>
    <w:p w14:paraId="68329326" w14:textId="01C5EFFF" w:rsidR="00054D68" w:rsidRPr="00054D68" w:rsidRDefault="00054D68" w:rsidP="00054D68">
      <w:pPr>
        <w:rPr>
          <w:color w:val="043D68"/>
        </w:rPr>
      </w:pPr>
      <w:r w:rsidRPr="00054D68">
        <w:rPr>
          <w:color w:val="043D68"/>
        </w:rPr>
        <w:t>PMI</w:t>
      </w:r>
    </w:p>
    <w:p w14:paraId="77440E10" w14:textId="77777777" w:rsidR="00054D68" w:rsidRDefault="00054D68" w:rsidP="00054D68">
      <w:pPr>
        <w:rPr>
          <w:color w:val="043D68"/>
        </w:rPr>
      </w:pPr>
      <w:r w:rsidRPr="00054D68">
        <w:rPr>
          <w:color w:val="043D68"/>
        </w:rPr>
        <w:t>Issued May 2010 - Expires May 2016 1336843</w:t>
      </w:r>
    </w:p>
    <w:p w14:paraId="045604EA" w14:textId="77777777" w:rsidR="00054D68" w:rsidRPr="00054D68" w:rsidRDefault="00054D68" w:rsidP="00054D68">
      <w:pPr>
        <w:rPr>
          <w:color w:val="043D68"/>
        </w:rPr>
      </w:pPr>
    </w:p>
    <w:p w14:paraId="21137519" w14:textId="77777777" w:rsidR="00C06346" w:rsidRDefault="00054D68" w:rsidP="002B486F">
      <w:pPr>
        <w:pStyle w:val="Heading2"/>
      </w:pPr>
      <w:r w:rsidRPr="00054D68">
        <w:rPr>
          <w:noProof/>
        </w:rPr>
        <mc:AlternateContent>
          <mc:Choice Requires="wpg">
            <w:drawing>
              <wp:inline distT="0" distB="0" distL="0" distR="0" wp14:anchorId="0661870A" wp14:editId="66864E97">
                <wp:extent cx="203200" cy="203200"/>
                <wp:effectExtent l="0" t="0" r="0" b="0"/>
                <wp:docPr id="10895" name="Group 1089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44" name="Shape 1254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545" name="Shape 12545"/>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546" name="Shape 12546"/>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547" name="Shape 12547"/>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536820D2" id="Group 1089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">
                <v:shape id="Shape 1254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" path="m,l203200,r,203200l,203200,,e" fillcolor="#e9e5de" stroked="f" strokeweight="0">
                  <v:stroke miterlimit="83231f" joinstyle="miter"/>
                  <v:path arrowok="t" textboxrect="0,0,203200,203200"/>
                </v:shape>
                <v:shape id="Shape 12545"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" path="m,l101600,r,177800l,177800,,e" fillcolor="#9eb3c8" stroked="f" strokeweight="0">
                  <v:stroke miterlimit="83231f" joinstyle="miter"/>
                  <v:path arrowok="t" textboxrect="0,0,101600,177800"/>
                </v:shape>
                <v:shape id="Shape 12546"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" path="m,l50800,r,76200l,76200,,e" fillcolor="#788fa5" stroked="f" strokeweight="0">
                  <v:stroke miterlimit="83231f" joinstyle="miter"/>
                  <v:path arrowok="t" textboxrect="0,0,50800,76200"/>
                </v:shape>
                <v:shape id="Shape 12547"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" path="m,l50800,r,76200l,76200,,e" fillcolor="#56687a" stroked="f" strokeweight="0">
                  <v:stroke miterlimit="83231f" joinstyle="miter"/>
                  <v:path arrowok="t" textboxrect="0,0,50800,76200"/>
                </v:shape>
                <w10:anchorlock/>
              </v:group>
            </w:pict>
          </mc:Fallback>
        </mc:AlternateContent>
      </w:r>
      <w:r w:rsidRPr="00054D68">
        <w:t xml:space="preserve"> MCTS</w:t>
      </w:r>
    </w:p>
    <w:p w14:paraId="08DC8649" w14:textId="49DF92E7" w:rsidR="00054D68" w:rsidRPr="00054D68" w:rsidRDefault="00054D68" w:rsidP="00054D68">
      <w:pPr>
        <w:rPr>
          <w:color w:val="043D68"/>
        </w:rPr>
      </w:pPr>
      <w:r w:rsidRPr="00054D68">
        <w:rPr>
          <w:color w:val="043D68"/>
        </w:rPr>
        <w:t>Microsoft</w:t>
      </w:r>
    </w:p>
    <w:p w14:paraId="0F184569" w14:textId="77777777" w:rsidR="00054D68" w:rsidRDefault="00054D68" w:rsidP="00054D68">
      <w:pPr>
        <w:rPr>
          <w:color w:val="043D68"/>
        </w:rPr>
      </w:pPr>
      <w:r w:rsidRPr="00054D68">
        <w:rPr>
          <w:color w:val="043D68"/>
        </w:rPr>
        <w:t>7717663</w:t>
      </w:r>
    </w:p>
    <w:p w14:paraId="751A9538" w14:textId="77777777" w:rsidR="00054D68" w:rsidRPr="00054D68" w:rsidRDefault="00054D68" w:rsidP="00054D68">
      <w:pPr>
        <w:rPr>
          <w:color w:val="043D68"/>
        </w:rPr>
      </w:pPr>
    </w:p>
    <w:p w14:paraId="7B81ACB9" w14:textId="77777777" w:rsidR="00C06346" w:rsidRDefault="00054D68" w:rsidP="002B486F">
      <w:pPr>
        <w:pStyle w:val="Heading2"/>
      </w:pPr>
      <w:r w:rsidRPr="00054D68">
        <w:rPr>
          <w:noProof/>
        </w:rPr>
        <mc:AlternateContent>
          <mc:Choice Requires="wpg">
            <w:drawing>
              <wp:inline distT="0" distB="0" distL="0" distR="0" wp14:anchorId="4981ED64" wp14:editId="187CFCCF">
                <wp:extent cx="203200" cy="203200"/>
                <wp:effectExtent l="0" t="0" r="0" b="0"/>
                <wp:docPr id="10896" name="Group 10896"/>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52" name="Shape 1255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553" name="Shape 12553"/>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554" name="Shape 12554"/>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555" name="Shape 12555"/>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6A574C00" id="Group 10896"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">
                <v:shape id="Shape 1255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" path="m,l203200,r,203200l,203200,,e" fillcolor="#e9e5de" stroked="f" strokeweight="0">
                  <v:stroke miterlimit="83231f" joinstyle="miter"/>
                  <v:path arrowok="t" textboxrect="0,0,203200,203200"/>
                </v:shape>
                <v:shape id="Shape 12553"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" path="m,l101600,r,177800l,177800,,e" fillcolor="#9eb3c8" stroked="f" strokeweight="0">
                  <v:stroke miterlimit="83231f" joinstyle="miter"/>
                  <v:path arrowok="t" textboxrect="0,0,101600,177800"/>
                </v:shape>
                <v:shape id="Shape 12554"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" path="m,l50800,r,76200l,76200,,e" fillcolor="#788fa5" stroked="f" strokeweight="0">
                  <v:stroke miterlimit="83231f" joinstyle="miter"/>
                  <v:path arrowok="t" textboxrect="0,0,50800,76200"/>
                </v:shape>
                <v:shape id="Shape 12555"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" path="m,l50800,r,76200l,76200,,e" fillcolor="#56687a" stroked="f" strokeweight="0">
                  <v:stroke miterlimit="83231f" joinstyle="miter"/>
                  <v:path arrowok="t" textboxrect="0,0,50800,76200"/>
                </v:shape>
                <w10:anchorlock/>
              </v:group>
            </w:pict>
          </mc:Fallback>
        </mc:AlternateContent>
      </w:r>
      <w:r w:rsidRPr="00054D68">
        <w:t xml:space="preserve"> Certified ScrumMaster</w:t>
      </w:r>
    </w:p>
    <w:p w14:paraId="312B8B09" w14:textId="638835B8" w:rsidR="00054D68" w:rsidRPr="00054D68" w:rsidRDefault="00054D68" w:rsidP="00054D68">
      <w:pPr>
        <w:rPr>
          <w:color w:val="043D68"/>
        </w:rPr>
      </w:pPr>
      <w:r w:rsidRPr="00054D68">
        <w:rPr>
          <w:color w:val="043D68"/>
        </w:rPr>
        <w:t>Scrum Alliance</w:t>
      </w:r>
    </w:p>
    <w:p w14:paraId="6E81B374" w14:textId="77777777" w:rsidR="00054D68" w:rsidRDefault="00054D68" w:rsidP="00054D68">
      <w:pPr>
        <w:rPr>
          <w:color w:val="043D68"/>
        </w:rPr>
      </w:pPr>
      <w:r w:rsidRPr="00054D68">
        <w:rPr>
          <w:color w:val="043D68"/>
        </w:rPr>
        <w:t>000200861</w:t>
      </w:r>
    </w:p>
    <w:p w14:paraId="59C7B2D0" w14:textId="77777777" w:rsidR="00054D68" w:rsidRPr="00054D68" w:rsidRDefault="00054D68" w:rsidP="00054D68">
      <w:pPr>
        <w:rPr>
          <w:color w:val="043D68"/>
        </w:rPr>
      </w:pPr>
    </w:p>
    <w:p w14:paraId="4F28391E" w14:textId="77777777" w:rsidR="00C06346" w:rsidRDefault="00054D68" w:rsidP="002B486F">
      <w:pPr>
        <w:pStyle w:val="Heading2"/>
      </w:pPr>
      <w:r w:rsidRPr="00054D68">
        <w:rPr>
          <w:noProof/>
        </w:rPr>
        <mc:AlternateContent>
          <mc:Choice Requires="wpg">
            <w:drawing>
              <wp:inline distT="0" distB="0" distL="0" distR="0" wp14:anchorId="0DFB3EC2" wp14:editId="7AA35CBC">
                <wp:extent cx="203200" cy="203200"/>
                <wp:effectExtent l="0" t="0" r="0" b="0"/>
                <wp:docPr id="10898" name="Group 1089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60" name="Shape 1256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561" name="Shape 12561"/>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562" name="Shape 12562"/>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563" name="Shape 12563"/>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3262CE0" id="Group 10898"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">
                <v:shape id="Shape 1256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" path="m,l203200,r,203200l,203200,,e" fillcolor="#e9e5de" stroked="f" strokeweight="0">
                  <v:stroke miterlimit="83231f" joinstyle="miter"/>
                  <v:path arrowok="t" textboxrect="0,0,203200,203200"/>
                </v:shape>
                <v:shape id="Shape 12561"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" path="m,l101600,r,177800l,177800,,e" fillcolor="#9eb3c8" stroked="f" strokeweight="0">
                  <v:stroke miterlimit="83231f" joinstyle="miter"/>
                  <v:path arrowok="t" textboxrect="0,0,101600,177800"/>
                </v:shape>
                <v:shape id="Shape 12562"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" path="m,l50800,r,76200l,76200,,e" fillcolor="#788fa5" stroked="f" strokeweight="0">
                  <v:stroke miterlimit="83231f" joinstyle="miter"/>
                  <v:path arrowok="t" textboxrect="0,0,50800,76200"/>
                </v:shape>
                <v:shape id="Shape 12563"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" path="m,l50800,r,76200l,76200,,e" fillcolor="#56687a" stroked="f" strokeweight="0">
                  <v:stroke miterlimit="83231f" joinstyle="miter"/>
                  <v:path arrowok="t" textboxrect="0,0,50800,76200"/>
                </v:shape>
                <w10:anchorlock/>
              </v:group>
            </w:pict>
          </mc:Fallback>
        </mc:AlternateContent>
      </w:r>
      <w:r w:rsidRPr="00054D68">
        <w:t xml:space="preserve"> Six Sigma Green Belt Professional</w:t>
      </w:r>
    </w:p>
    <w:p w14:paraId="00CE6B85" w14:textId="621EB590" w:rsidR="00054D68" w:rsidRPr="00054D68" w:rsidRDefault="00054D68" w:rsidP="00054D68">
      <w:pPr>
        <w:rPr>
          <w:color w:val="043D68"/>
        </w:rPr>
      </w:pPr>
      <w:r w:rsidRPr="00054D68">
        <w:rPr>
          <w:color w:val="043D68"/>
        </w:rPr>
        <w:t>6sigmastudy.com</w:t>
      </w:r>
    </w:p>
    <w:p w14:paraId="09FF82E5" w14:textId="77777777" w:rsidR="00054D68" w:rsidRDefault="00054D68" w:rsidP="00054D68">
      <w:pPr>
        <w:rPr>
          <w:color w:val="043D68"/>
        </w:rPr>
      </w:pPr>
      <w:r w:rsidRPr="00054D68">
        <w:rPr>
          <w:color w:val="043D68"/>
        </w:rPr>
        <w:t>103245</w:t>
      </w:r>
    </w:p>
    <w:p w14:paraId="0CFC92D6" w14:textId="77777777" w:rsidR="002B486F" w:rsidRDefault="002B486F" w:rsidP="00054D68">
      <w:pPr>
        <w:rPr>
          <w:b/>
          <w:color w:val="043D68"/>
        </w:rPr>
      </w:pPr>
    </w:p>
    <w:p w14:paraId="38D302AB" w14:textId="4C484E9C" w:rsidR="00C06346" w:rsidRDefault="00494E04" w:rsidP="002B486F">
      <w:pPr>
        <w:pStyle w:val="Heading2"/>
      </w:pPr>
      <w:r>
        <w:rPr>
          <w:noProof/>
        </w:rPr>
        <w:drawing>
          <wp:inline distT="0" distB="0" distL="0" distR="0" wp14:anchorId="1A31DCDA" wp14:editId="466E6712">
            <wp:extent cx="201168" cy="201168"/>
            <wp:effectExtent l="0" t="0" r="8890" b="8890"/>
            <wp:docPr id="983" name="Picture 1"/>
            <wp:cNvGraphicFramePr/>
            <a:graphic xmlns:a="http://schemas.openxmlformats.org/drawingml/2006/main">
              <a:graphicData uri="http://schemas.openxmlformats.org/drawingml/2006/picture">
                <pic:pic xmlns:pic="http://schemas.openxmlformats.org/drawingml/2006/picture">
                  <pic:nvPicPr>
                    <pic:cNvPr id="983" name="Picture 98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r w:rsidR="00054D68" w:rsidRPr="00054D68">
        <w:t>CAPA Initiator/Evaluator</w:t>
      </w:r>
    </w:p>
    <w:p w14:paraId="3E032506" w14:textId="7D0B629C" w:rsidR="00054D68" w:rsidRDefault="00054D68" w:rsidP="00054D68">
      <w:pPr>
        <w:rPr>
          <w:color w:val="043D68"/>
        </w:rPr>
      </w:pPr>
      <w:r w:rsidRPr="00054D68">
        <w:rPr>
          <w:color w:val="043D68"/>
        </w:rPr>
        <w:t>Abbott</w:t>
      </w:r>
    </w:p>
    <w:p w14:paraId="3D9BFC7E" w14:textId="77777777" w:rsidR="00054D68" w:rsidRPr="00054D68" w:rsidRDefault="00054D68" w:rsidP="00054D68">
      <w:pPr>
        <w:rPr>
          <w:color w:val="043D68"/>
        </w:rPr>
      </w:pPr>
    </w:p>
    <w:p w14:paraId="3D56BC05" w14:textId="40051316" w:rsidR="00C06346" w:rsidRPr="002B486F" w:rsidRDefault="00494E04" w:rsidP="002B486F">
      <w:pPr>
        <w:pStyle w:val="Heading2"/>
      </w:pPr>
      <w:r>
        <w:rPr>
          <w:noProof/>
        </w:rPr>
        <w:drawing>
          <wp:inline distT="0" distB="0" distL="0" distR="0" wp14:anchorId="1B29DA12" wp14:editId="1474EE64">
            <wp:extent cx="201168" cy="201168"/>
            <wp:effectExtent l="0" t="0" r="8890" b="8890"/>
            <wp:docPr id="987" name="Picture 2"/>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r w:rsidR="00054D68" w:rsidRPr="00054D68">
        <w:t>CAPA Investigator</w:t>
      </w:r>
    </w:p>
    <w:p w14:paraId="6FAF2BB3" w14:textId="64EA256D" w:rsidR="00054D68" w:rsidRDefault="00054D68" w:rsidP="00C06346">
      <w:pPr>
        <w:rPr>
          <w:color w:val="043D68"/>
        </w:rPr>
      </w:pPr>
      <w:r w:rsidRPr="00054D68">
        <w:rPr>
          <w:color w:val="043D68"/>
        </w:rPr>
        <w:t>Abbott</w:t>
      </w:r>
    </w:p>
    <w:p w14:paraId="601EB507" w14:textId="77777777" w:rsidR="00054D68" w:rsidRDefault="00054D68" w:rsidP="00054D68">
      <w:pPr>
        <w:rPr>
          <w:b/>
          <w:color w:val="043D68"/>
        </w:rPr>
      </w:pPr>
    </w:p>
    <w:p w14:paraId="09DADC7A" w14:textId="7A55BE31" w:rsidR="002B486F" w:rsidRDefault="002B486F" w:rsidP="002B486F">
      <w:pPr>
        <w:pStyle w:val="Heading2"/>
      </w:pPr>
      <w:r w:rsidRPr="00054D68">
        <w:rPr>
          <w:noProof/>
        </w:rPr>
        <mc:AlternateContent>
          <mc:Choice Requires="wpg">
            <w:drawing>
              <wp:inline distT="0" distB="0" distL="0" distR="0" wp14:anchorId="490818E9" wp14:editId="56B07716">
                <wp:extent cx="203200" cy="203200"/>
                <wp:effectExtent l="0" t="0" r="0" b="0"/>
                <wp:docPr id="1061935376" name="Group 1061935376"/>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561900753" name="Shape 1256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135644200" name="Shape 12561"/>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90368814" name="Shape 12562"/>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387464424" name="Shape 12563"/>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1B94FCF5" id="Group 1061935376"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">
                <v:shape id="Shape 1256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" path="m,l203200,r,203200l,203200,,e" fillcolor="#e9e5de" stroked="f" strokeweight="0">
                  <v:stroke miterlimit="83231f" joinstyle="miter"/>
                  <v:path arrowok="t" textboxrect="0,0,203200,203200"/>
                </v:shape>
                <v:shape id="Shape 12561"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" path="m,l101600,r,177800l,177800,,e" fillcolor="#9eb3c8" stroked="f" strokeweight="0">
                  <v:stroke miterlimit="83231f" joinstyle="miter"/>
                  <v:path arrowok="t" textboxrect="0,0,101600,177800"/>
                </v:shape>
                <v:shape id="Shape 12562"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" path="m,l50800,r,76200l,76200,,e" fillcolor="#788fa5" stroked="f" strokeweight="0">
                  <v:stroke miterlimit="83231f" joinstyle="miter"/>
                  <v:path arrowok="t" textboxrect="0,0,50800,76200"/>
                </v:shape>
                <v:shape id="Shape 12563"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" path="m,l50800,r,76200l,76200,,e" fillcolor="#56687a" stroked="f" strokeweight="0">
                  <v:stroke miterlimit="83231f" joinstyle="miter"/>
                  <v:path arrowok="t" textboxrect="0,0,50800,76200"/>
                </v:shape>
                <w10:anchorlock/>
              </v:group>
            </w:pict>
          </mc:Fallback>
        </mc:AlternateContent>
      </w:r>
      <w:r>
        <w:t xml:space="preserve"> </w:t>
      </w:r>
      <w:r w:rsidR="00054D68" w:rsidRPr="00054D68">
        <w:t>Microsoft Specialist: Programming in C#</w:t>
      </w:r>
    </w:p>
    <w:p w14:paraId="2E2C5964" w14:textId="78E87B9B" w:rsidR="00054D68" w:rsidRPr="00054D68" w:rsidRDefault="00054D68" w:rsidP="00054D68">
      <w:pPr>
        <w:rPr>
          <w:color w:val="043D68"/>
        </w:rPr>
      </w:pPr>
      <w:r w:rsidRPr="00054D68">
        <w:rPr>
          <w:color w:val="043D68"/>
        </w:rPr>
        <w:t>Microsoft</w:t>
      </w:r>
    </w:p>
    <w:p w14:paraId="766E2E03" w14:textId="77777777" w:rsidR="00054D68" w:rsidRPr="00054D68" w:rsidRDefault="00054D68" w:rsidP="00054D68">
      <w:pPr>
        <w:rPr>
          <w:color w:val="043D68"/>
        </w:rPr>
      </w:pPr>
      <w:r w:rsidRPr="00054D68">
        <w:rPr>
          <w:color w:val="043D68"/>
        </w:rPr>
        <w:t>F301-9134</w:t>
      </w:r>
    </w:p>
    <w:p w14:paraId="7BE81D60" w14:textId="77777777" w:rsidR="00054D68" w:rsidRPr="00054D68" w:rsidRDefault="00054D68" w:rsidP="00054D68">
      <w:pPr>
        <w:rPr>
          <w:b/>
          <w:color w:val="043D68"/>
        </w:rPr>
      </w:pPr>
      <w:r w:rsidRPr="00054D68">
        <w:rPr>
          <w:color w:val="043D68"/>
        </w:rPr>
        <w:br w:type="page"/>
      </w:r>
    </w:p>
    <w:p w14:paraId="12BBE87C" w14:textId="77777777" w:rsidR="00054D68" w:rsidRPr="00054D68" w:rsidRDefault="00054D68" w:rsidP="002B486F">
      <w:pPr>
        <w:pStyle w:val="Heading1"/>
        <w:rPr>
          <w:color w:val="043D68"/>
        </w:rPr>
      </w:pPr>
      <w:r w:rsidRPr="00054D68">
        <w:lastRenderedPageBreak/>
        <w:t>Education</w:t>
      </w:r>
    </w:p>
    <w:p w14:paraId="4DD29338" w14:textId="77777777" w:rsidR="00054D68" w:rsidRPr="00054D68" w:rsidRDefault="00054D68" w:rsidP="002B486F">
      <w:pPr>
        <w:pStyle w:val="Heading2"/>
      </w:pPr>
      <w:r w:rsidRPr="00054D68">
        <w:rPr>
          <w:noProof/>
        </w:rPr>
        <w:drawing>
          <wp:inline distT="0" distB="0" distL="0" distR="0" wp14:anchorId="3B9C4487" wp14:editId="74FDC356">
            <wp:extent cx="228600" cy="228600"/>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15"/>
                    <a:stretch>
                      <a:fillRect/>
                    </a:stretch>
                  </pic:blipFill>
                  <pic:spPr>
                    <a:xfrm>
                      <a:off x="0" y="0"/>
                      <a:ext cx="228600" cy="228600"/>
                    </a:xfrm>
                    <a:prstGeom prst="rect">
                      <a:avLst/>
                    </a:prstGeom>
                  </pic:spPr>
                </pic:pic>
              </a:graphicData>
            </a:graphic>
          </wp:inline>
        </w:drawing>
      </w:r>
      <w:r w:rsidRPr="00054D68">
        <w:t xml:space="preserve"> </w:t>
      </w:r>
      <w:proofErr w:type="spellStart"/>
      <w:r w:rsidRPr="00054D68">
        <w:t>Universitatea</w:t>
      </w:r>
      <w:proofErr w:type="spellEnd"/>
      <w:r w:rsidRPr="00054D68">
        <w:t xml:space="preserve"> „Alexandru Ioan Cuza” din </w:t>
      </w:r>
      <w:proofErr w:type="spellStart"/>
      <w:r w:rsidRPr="00054D68">
        <w:t>Ia</w:t>
      </w:r>
      <w:r w:rsidRPr="00054D68">
        <w:rPr>
          <w:rFonts w:ascii="Calibri" w:hAnsi="Calibri" w:cs="Calibri"/>
        </w:rPr>
        <w:t>ș</w:t>
      </w:r>
      <w:r w:rsidRPr="00054D68">
        <w:t>i</w:t>
      </w:r>
      <w:proofErr w:type="spellEnd"/>
    </w:p>
    <w:p w14:paraId="2266B1B3" w14:textId="77777777" w:rsidR="00054D68" w:rsidRPr="00054D68" w:rsidRDefault="00054D68" w:rsidP="00054D68">
      <w:pPr>
        <w:rPr>
          <w:color w:val="043D68"/>
        </w:rPr>
      </w:pPr>
      <w:r w:rsidRPr="00054D68">
        <w:rPr>
          <w:color w:val="043D68"/>
        </w:rPr>
        <w:t>Bachelor's degree, Computer Science</w:t>
      </w:r>
    </w:p>
    <w:p w14:paraId="58BBD826" w14:textId="41712087" w:rsidR="00054D68" w:rsidRDefault="00054D68" w:rsidP="00054D68">
      <w:pPr>
        <w:rPr>
          <w:color w:val="043D68"/>
        </w:rPr>
      </w:pPr>
      <w:r w:rsidRPr="00054D68">
        <w:rPr>
          <w:color w:val="043D68"/>
        </w:rPr>
        <w:t xml:space="preserve">1996 </w:t>
      </w:r>
      <w:r>
        <w:rPr>
          <w:color w:val="043D68"/>
        </w:rPr>
        <w:t>–</w:t>
      </w:r>
      <w:r w:rsidRPr="00054D68">
        <w:rPr>
          <w:color w:val="043D68"/>
        </w:rPr>
        <w:t xml:space="preserve"> 2000</w:t>
      </w:r>
    </w:p>
    <w:p w14:paraId="5F9616E5" w14:textId="77777777" w:rsidR="00054D68" w:rsidRPr="00054D68" w:rsidRDefault="00054D68" w:rsidP="00054D68">
      <w:pPr>
        <w:rPr>
          <w:color w:val="043D68"/>
        </w:rPr>
      </w:pPr>
    </w:p>
    <w:p w14:paraId="39600585" w14:textId="77777777" w:rsidR="00054D68" w:rsidRPr="00054D68" w:rsidRDefault="00054D68" w:rsidP="002B486F">
      <w:pPr>
        <w:pStyle w:val="Heading2"/>
      </w:pPr>
      <w:r w:rsidRPr="00054D68">
        <w:rPr>
          <w:noProof/>
        </w:rPr>
        <w:drawing>
          <wp:inline distT="0" distB="0" distL="0" distR="0" wp14:anchorId="463BA158" wp14:editId="78A98468">
            <wp:extent cx="228600" cy="228600"/>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16"/>
                    <a:stretch>
                      <a:fillRect/>
                    </a:stretch>
                  </pic:blipFill>
                  <pic:spPr>
                    <a:xfrm>
                      <a:off x="0" y="0"/>
                      <a:ext cx="228600" cy="228600"/>
                    </a:xfrm>
                    <a:prstGeom prst="rect">
                      <a:avLst/>
                    </a:prstGeom>
                  </pic:spPr>
                </pic:pic>
              </a:graphicData>
            </a:graphic>
          </wp:inline>
        </w:drawing>
      </w:r>
      <w:r w:rsidRPr="00054D68">
        <w:t xml:space="preserve"> Carnegie Mellon University</w:t>
      </w:r>
    </w:p>
    <w:p w14:paraId="33C07F62" w14:textId="77777777" w:rsidR="00054D68" w:rsidRPr="00054D68" w:rsidRDefault="00054D68" w:rsidP="00054D68">
      <w:pPr>
        <w:rPr>
          <w:color w:val="043D68"/>
        </w:rPr>
      </w:pPr>
      <w:r w:rsidRPr="00054D68">
        <w:rPr>
          <w:color w:val="043D68"/>
        </w:rPr>
        <w:t>Software Architecture</w:t>
      </w:r>
    </w:p>
    <w:p w14:paraId="7AE391B0" w14:textId="77777777" w:rsidR="00054D68" w:rsidRPr="00054D68" w:rsidRDefault="00054D68" w:rsidP="00054D68">
      <w:pPr>
        <w:rPr>
          <w:color w:val="043D68"/>
        </w:rPr>
      </w:pPr>
      <w:r w:rsidRPr="00054D68">
        <w:rPr>
          <w:color w:val="043D68"/>
        </w:rPr>
        <w:t>2014 - 2014</w:t>
      </w:r>
    </w:p>
    <w:p w14:paraId="07590AE5" w14:textId="77777777" w:rsidR="00054D68" w:rsidRPr="00054D68" w:rsidRDefault="00054D68" w:rsidP="00054D68">
      <w:pPr>
        <w:rPr>
          <w:color w:val="043D68"/>
        </w:rPr>
      </w:pPr>
      <w:r w:rsidRPr="00054D68">
        <w:rPr>
          <w:color w:val="043D68"/>
        </w:rPr>
        <w:t>Carnegie Mellon University Software Engineering Institute (SEI) Software Architecture courses:</w:t>
      </w:r>
    </w:p>
    <w:p w14:paraId="7E03B3B4" w14:textId="77777777" w:rsidR="00054D68" w:rsidRDefault="00054D68" w:rsidP="00054D68">
      <w:pPr>
        <w:rPr>
          <w:color w:val="043D68"/>
        </w:rPr>
      </w:pPr>
      <w:r w:rsidRPr="00054D68">
        <w:rPr>
          <w:color w:val="043D68"/>
        </w:rPr>
        <w:t>Principles and Practices, Design and Analysis</w:t>
      </w:r>
    </w:p>
    <w:p w14:paraId="228F36F4" w14:textId="77777777" w:rsidR="00054D68" w:rsidRPr="00054D68" w:rsidRDefault="00054D68" w:rsidP="00054D68">
      <w:pPr>
        <w:rPr>
          <w:color w:val="043D68"/>
        </w:rPr>
      </w:pPr>
    </w:p>
    <w:p w14:paraId="6F11E94A" w14:textId="77777777" w:rsidR="00054D68" w:rsidRPr="00054D68" w:rsidRDefault="00054D68" w:rsidP="002B486F">
      <w:pPr>
        <w:pStyle w:val="Heading2"/>
      </w:pPr>
      <w:r w:rsidRPr="00054D68">
        <w:rPr>
          <w:noProof/>
        </w:rPr>
        <mc:AlternateContent>
          <mc:Choice Requires="wpg">
            <w:drawing>
              <wp:inline distT="0" distB="0" distL="0" distR="0" wp14:anchorId="1A498903" wp14:editId="1219FC0E">
                <wp:extent cx="203200" cy="203200"/>
                <wp:effectExtent l="0" t="0" r="0" b="0"/>
                <wp:docPr id="9763" name="Group 9763"/>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16" name="Shape 1241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363" name="Shape 363"/>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365" name="Shape 365"/>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367" name="Shape 367"/>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6"/>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5E4EDF6B" id="Group 9763"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BJabB3IEAAA1FAAADgAAAAAAAAAAAAAAAAAu&#10;AgAAZHJzL2Uyb0RvYy54bWxQSwECLQAUAAYACAAAACEA1RMT0dgAAAADAQAADwAAAAAAAAAAAAAA&#10;AADMBgAAZHJzL2Rvd25yZXYueG1sUEsFBgAAAAAEAAQA8wAAANEHAAAAAA==&#10;">
                <v:shape id="Shape 1241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" path="m,l203200,r,203200l,203200,,e" fillcolor="#e9e5de" stroked="f" strokeweight="0">
                  <v:stroke miterlimit="83231f" joinstyle="miter"/>
                  <v:path arrowok="t" textboxrect="0,0,203200,203200"/>
                </v:shape>
                <v:shape id="Shape 363"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365"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367"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" path="m11001,22v21042,,38100,17058,38100,38100c49123,41847,48588,45556,47514,49123,23907,43649,5474,25216,,1609,3568,535,7276,,11001,22xe" fillcolor="#56687a" stroked="f" strokeweight="0">
                  <v:stroke miterlimit="83231f" joinstyle="miter"/>
                  <v:path arrowok="t" textboxrect="0,0,49123,49123"/>
                </v:shape>
                <w10:anchorlock/>
              </v:group>
            </w:pict>
          </mc:Fallback>
        </mc:AlternateContent>
      </w:r>
      <w:r w:rsidRPr="00054D68">
        <w:t xml:space="preserve"> Human Factors International</w:t>
      </w:r>
    </w:p>
    <w:p w14:paraId="1D2FA11D" w14:textId="77777777" w:rsidR="00054D68" w:rsidRPr="00054D68" w:rsidRDefault="00054D68" w:rsidP="00054D68">
      <w:pPr>
        <w:rPr>
          <w:color w:val="043D68"/>
        </w:rPr>
      </w:pPr>
      <w:r w:rsidRPr="00054D68">
        <w:rPr>
          <w:color w:val="043D68"/>
        </w:rPr>
        <w:t>Certified Usability Analyst (CUA) training courses</w:t>
      </w:r>
    </w:p>
    <w:p w14:paraId="4744984C" w14:textId="77777777" w:rsidR="00054D68" w:rsidRPr="00054D68" w:rsidRDefault="00054D68" w:rsidP="00054D68">
      <w:pPr>
        <w:rPr>
          <w:color w:val="043D68"/>
        </w:rPr>
      </w:pPr>
      <w:r w:rsidRPr="00054D68">
        <w:rPr>
          <w:color w:val="043D68"/>
        </w:rPr>
        <w:t>2012 - 2013</w:t>
      </w:r>
    </w:p>
    <w:p w14:paraId="2D936F61" w14:textId="77777777" w:rsidR="00054D68" w:rsidRPr="00054D68" w:rsidRDefault="00054D68" w:rsidP="00054D68">
      <w:pPr>
        <w:rPr>
          <w:color w:val="043D68"/>
        </w:rPr>
      </w:pPr>
      <w:r w:rsidRPr="00054D68">
        <w:rPr>
          <w:color w:val="043D68"/>
        </w:rPr>
        <w:t>CUA Track Courses attended:</w:t>
      </w:r>
    </w:p>
    <w:p w14:paraId="0C24B8EE" w14:textId="77777777" w:rsidR="00054D68" w:rsidRPr="00054D68" w:rsidRDefault="00054D68" w:rsidP="00054D68">
      <w:pPr>
        <w:numPr>
          <w:ilvl w:val="0"/>
          <w:numId w:val="23"/>
        </w:numPr>
        <w:rPr>
          <w:color w:val="043D68"/>
        </w:rPr>
      </w:pPr>
      <w:r w:rsidRPr="00054D68">
        <w:rPr>
          <w:color w:val="043D68"/>
        </w:rPr>
        <w:t>User-Centered Analysis and Conceptual Design</w:t>
      </w:r>
    </w:p>
    <w:p w14:paraId="77D72A05" w14:textId="77777777" w:rsidR="00054D68" w:rsidRPr="00054D68" w:rsidRDefault="00054D68" w:rsidP="00054D68">
      <w:pPr>
        <w:numPr>
          <w:ilvl w:val="0"/>
          <w:numId w:val="23"/>
        </w:numPr>
        <w:rPr>
          <w:color w:val="043D68"/>
        </w:rPr>
      </w:pPr>
      <w:r w:rsidRPr="00054D68">
        <w:rPr>
          <w:color w:val="043D68"/>
        </w:rPr>
        <w:t>The Science and Art of Effective Web and Application Design</w:t>
      </w:r>
    </w:p>
    <w:p w14:paraId="1473FE6D" w14:textId="77777777" w:rsidR="00054D68" w:rsidRPr="00054D68" w:rsidRDefault="00054D68" w:rsidP="00054D68">
      <w:pPr>
        <w:numPr>
          <w:ilvl w:val="0"/>
          <w:numId w:val="23"/>
        </w:numPr>
        <w:rPr>
          <w:color w:val="043D68"/>
        </w:rPr>
      </w:pPr>
      <w:r w:rsidRPr="00054D68">
        <w:rPr>
          <w:color w:val="043D68"/>
        </w:rPr>
        <w:t>Practical Usability Testing</w:t>
      </w:r>
    </w:p>
    <w:p w14:paraId="40F451C5" w14:textId="77777777" w:rsidR="00054D68" w:rsidRDefault="00054D68" w:rsidP="00054D68">
      <w:pPr>
        <w:numPr>
          <w:ilvl w:val="0"/>
          <w:numId w:val="23"/>
        </w:numPr>
        <w:rPr>
          <w:color w:val="043D68"/>
        </w:rPr>
      </w:pPr>
      <w:r w:rsidRPr="00054D68">
        <w:rPr>
          <w:color w:val="043D68"/>
        </w:rPr>
        <w:t>Putting Research into Practice</w:t>
      </w:r>
    </w:p>
    <w:p w14:paraId="748F1CDC" w14:textId="77777777" w:rsidR="00054D68" w:rsidRPr="00054D68" w:rsidRDefault="00054D68" w:rsidP="00054D68">
      <w:pPr>
        <w:numPr>
          <w:ilvl w:val="0"/>
          <w:numId w:val="23"/>
        </w:numPr>
        <w:rPr>
          <w:color w:val="043D68"/>
        </w:rPr>
      </w:pPr>
    </w:p>
    <w:p w14:paraId="77F1D8EA" w14:textId="77777777" w:rsidR="00054D68" w:rsidRPr="00054D68" w:rsidRDefault="00054D68" w:rsidP="002B486F">
      <w:pPr>
        <w:pStyle w:val="Heading2"/>
      </w:pPr>
      <w:r w:rsidRPr="00054D68">
        <w:rPr>
          <w:noProof/>
        </w:rPr>
        <mc:AlternateContent>
          <mc:Choice Requires="wpg">
            <w:drawing>
              <wp:inline distT="0" distB="0" distL="0" distR="0" wp14:anchorId="09E74EE6" wp14:editId="09CA8EAC">
                <wp:extent cx="203200" cy="203200"/>
                <wp:effectExtent l="0" t="0" r="0" b="0"/>
                <wp:docPr id="9764" name="Group 9764"/>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26" name="Shape 1242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379" name="Shape 37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381" name="Shape 38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383" name="Shape 38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5AD5CB2" id="Group 9764"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UcTyHXIEAAA1FAAADgAAAAAAAAAAAAAAAAAu&#10;AgAAZHJzL2Uyb0RvYy54bWxQSwECLQAUAAYACAAAACEA1RMT0dgAAAADAQAADwAAAAAAAAAAAAAA&#10;AADMBgAAZHJzL2Rvd25yZXYueG1sUEsFBgAAAAAEAAQA8wAAANEHAAAAAA==&#10;">
                <v:shape id="Shape 1242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" path="m,l203200,r,203200l,203200,,e" fillcolor="#e9e5de" stroked="f" strokeweight="0">
                  <v:stroke miterlimit="83231f" joinstyle="miter"/>
                  <v:path arrowok="t" textboxrect="0,0,203200,203200"/>
                </v:shape>
                <v:shape id="Shape 37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" path="m38100,c59142,,76200,17058,76200,38100v,21042,-17058,38100,-38100,38100c17058,76200,,59142,,38100,,17058,17058,,38100,xe" fillcolor="#788fa5" stroked="f" strokeweight="0">
                  <v:stroke miterlimit="83231f" joinstyle="miter"/>
                  <v:path arrowok="t" textboxrect="0,0,76200,76200"/>
                </v:shape>
                <v:shape id="Shape 38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38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AWS Training and Certification</w:t>
      </w:r>
    </w:p>
    <w:p w14:paraId="141B8DDC" w14:textId="77777777" w:rsidR="00054D68" w:rsidRPr="00054D68" w:rsidRDefault="00054D68" w:rsidP="00054D68">
      <w:pPr>
        <w:rPr>
          <w:color w:val="043D68"/>
        </w:rPr>
      </w:pPr>
      <w:r w:rsidRPr="00054D68">
        <w:rPr>
          <w:color w:val="043D68"/>
        </w:rPr>
        <w:t>Architecting on AWS, Computer Science</w:t>
      </w:r>
    </w:p>
    <w:p w14:paraId="001DE65A" w14:textId="77777777" w:rsidR="00054D68" w:rsidRPr="00054D68" w:rsidRDefault="00054D68" w:rsidP="00054D68">
      <w:pPr>
        <w:rPr>
          <w:color w:val="043D68"/>
        </w:rPr>
      </w:pPr>
      <w:r w:rsidRPr="00054D68">
        <w:rPr>
          <w:color w:val="043D68"/>
        </w:rPr>
        <w:t>Jun 2022 - Jun 2022</w:t>
      </w:r>
    </w:p>
    <w:p w14:paraId="161AAB5E" w14:textId="77777777" w:rsidR="00054D68" w:rsidRPr="00054D68" w:rsidRDefault="00054D68" w:rsidP="00054D68">
      <w:pPr>
        <w:rPr>
          <w:color w:val="043D68"/>
        </w:rPr>
      </w:pPr>
      <w:r w:rsidRPr="00054D68">
        <w:rPr>
          <w:color w:val="043D68"/>
        </w:rPr>
        <w:t>Architecting on AWS</w:t>
      </w:r>
    </w:p>
    <w:p w14:paraId="182CF01F" w14:textId="77777777" w:rsidR="00054D68" w:rsidRPr="00054D68" w:rsidRDefault="00054D68" w:rsidP="00054D68">
      <w:pPr>
        <w:rPr>
          <w:color w:val="043D68"/>
        </w:rPr>
      </w:pPr>
      <w:r w:rsidRPr="00054D68">
        <w:rPr>
          <w:color w:val="043D68"/>
        </w:rPr>
        <w:t>Instructor led</w:t>
      </w:r>
    </w:p>
    <w:p w14:paraId="0F04953C" w14:textId="77777777" w:rsidR="00054D68" w:rsidRPr="00054D68" w:rsidRDefault="00054D68" w:rsidP="00054D68">
      <w:pPr>
        <w:rPr>
          <w:color w:val="043D68"/>
        </w:rPr>
      </w:pPr>
      <w:r w:rsidRPr="00054D68">
        <w:rPr>
          <w:color w:val="043D68"/>
        </w:rPr>
        <w:t xml:space="preserve"> </w:t>
      </w:r>
    </w:p>
    <w:p w14:paraId="3DDDDEC4" w14:textId="77777777" w:rsidR="00054D68" w:rsidRPr="00054D68" w:rsidRDefault="00054D68" w:rsidP="00054D68">
      <w:pPr>
        <w:rPr>
          <w:color w:val="043D68"/>
        </w:rPr>
      </w:pPr>
      <w:r w:rsidRPr="00054D68">
        <w:rPr>
          <w:color w:val="043D68"/>
        </w:rPr>
        <w:t>Architecting on AWS is for solutions architects, solution-design engineers, and developers seeking an understanding of AWS architecting. In this course, you will learn to identify services and features to build resilient, secure and highly available IT solutions on the AWS Cloud.</w:t>
      </w:r>
    </w:p>
    <w:p w14:paraId="03B7EB8A" w14:textId="77777777" w:rsidR="00054D68" w:rsidRPr="00054D68" w:rsidRDefault="00054D68" w:rsidP="00054D68">
      <w:pPr>
        <w:rPr>
          <w:color w:val="043D68"/>
        </w:rPr>
      </w:pPr>
      <w:r w:rsidRPr="00054D68">
        <w:rPr>
          <w:color w:val="043D68"/>
        </w:rPr>
        <w:t>Architectural solutions differ depending on industry, types of applications, and business size. AWS Authorized Instructors emphasize best practices using the AWS Well-Architected Framework, and guide you through the process of designing optimal IT solutions, based on real-life scenarios. The modules focus on account security, networking, compute, storage, databases, monitoring, automation, containers, serverless architecture, edge services, and backup and recovery. At the end of the course, you will practice building a solution and apply what you have learned with confidence.</w:t>
      </w:r>
    </w:p>
    <w:p w14:paraId="41D3CD1F" w14:textId="77777777" w:rsidR="00054D68" w:rsidRPr="00054D68" w:rsidRDefault="00054D68" w:rsidP="00054D68">
      <w:pPr>
        <w:rPr>
          <w:color w:val="043D68"/>
        </w:rPr>
      </w:pPr>
      <w:r w:rsidRPr="00054D68">
        <w:rPr>
          <w:color w:val="043D68"/>
        </w:rPr>
        <w:t xml:space="preserve"> </w:t>
      </w:r>
    </w:p>
    <w:p w14:paraId="7570FCBE" w14:textId="5D3FF4C4" w:rsidR="00054D68" w:rsidRDefault="00000000" w:rsidP="00054D68">
      <w:pPr>
        <w:rPr>
          <w:color w:val="043D68"/>
        </w:rPr>
      </w:pPr>
      <w:hyperlink r:id="rId17" w:history="1">
        <w:r w:rsidR="00054D68" w:rsidRPr="00054D68">
          <w:rPr>
            <w:rStyle w:val="Hyperlink"/>
          </w:rPr>
          <w:t>https://www.aws.training/Details/InstructorLedTraining?id=100298</w:t>
        </w:r>
      </w:hyperlink>
    </w:p>
    <w:p w14:paraId="5B534BC1" w14:textId="77777777" w:rsidR="00054D68" w:rsidRPr="00054D68" w:rsidRDefault="00054D68" w:rsidP="00054D68">
      <w:pPr>
        <w:rPr>
          <w:color w:val="043D68"/>
        </w:rPr>
      </w:pPr>
    </w:p>
    <w:p w14:paraId="0A9D071A" w14:textId="77777777" w:rsidR="00054D68" w:rsidRPr="00054D68" w:rsidRDefault="00054D68" w:rsidP="002B486F">
      <w:pPr>
        <w:pStyle w:val="Heading2"/>
      </w:pPr>
      <w:r w:rsidRPr="00054D68">
        <w:rPr>
          <w:noProof/>
        </w:rPr>
        <mc:AlternateContent>
          <mc:Choice Requires="wpg">
            <w:drawing>
              <wp:inline distT="0" distB="0" distL="0" distR="0" wp14:anchorId="3AD00A0B" wp14:editId="5A1E0C41">
                <wp:extent cx="203200" cy="203200"/>
                <wp:effectExtent l="0" t="0" r="0" b="0"/>
                <wp:docPr id="9765" name="Group 976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28" name="Shape 1242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404" name="Shape 404"/>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406" name="Shape 406"/>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408" name="Shape 408"/>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73110DF" id="Group 976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">
                <v:shape id="Shape 1242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" path="m,l203200,r,203200l,203200,,e" fillcolor="#e9e5de" stroked="f" strokeweight="0">
                  <v:stroke miterlimit="83231f" joinstyle="miter"/>
                  <v:path arrowok="t" textboxrect="0,0,203200,203200"/>
                </v:shape>
                <v:shape id="Shape 404"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" path="m38100,c59142,,76200,17058,76200,38100v,21042,-17058,38100,-38100,38100c17058,76200,,59142,,38100,,17058,17058,,38100,xe" fillcolor="#788fa5" stroked="f" strokeweight="0">
                  <v:stroke miterlimit="83231f" joinstyle="miter"/>
                  <v:path arrowok="t" textboxrect="0,0,76200,76200"/>
                </v:shape>
                <v:shape id="Shape 406"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408"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Udemy Alumni</w:t>
      </w:r>
    </w:p>
    <w:p w14:paraId="45263082" w14:textId="77777777" w:rsidR="00054D68" w:rsidRPr="00054D68" w:rsidRDefault="00054D68" w:rsidP="00054D68">
      <w:pPr>
        <w:rPr>
          <w:color w:val="043D68"/>
        </w:rPr>
      </w:pPr>
      <w:r w:rsidRPr="00054D68">
        <w:rPr>
          <w:color w:val="043D68"/>
        </w:rPr>
        <w:t>Machine Learning A-Z™: AI, Python &amp; R + ChatGPT, Machine Learning</w:t>
      </w:r>
    </w:p>
    <w:p w14:paraId="651FD0AD" w14:textId="77777777" w:rsidR="00054D68" w:rsidRPr="00054D68" w:rsidRDefault="00054D68" w:rsidP="00054D68">
      <w:pPr>
        <w:rPr>
          <w:color w:val="043D68"/>
        </w:rPr>
      </w:pPr>
      <w:r w:rsidRPr="00054D68">
        <w:rPr>
          <w:color w:val="043D68"/>
        </w:rPr>
        <w:t>May 2023 - Present</w:t>
      </w:r>
    </w:p>
    <w:p w14:paraId="10957ACE" w14:textId="77777777" w:rsidR="00054D68" w:rsidRPr="00054D68" w:rsidRDefault="00054D68" w:rsidP="00054D68">
      <w:pPr>
        <w:rPr>
          <w:color w:val="043D68"/>
        </w:rPr>
      </w:pPr>
      <w:r w:rsidRPr="00054D68">
        <w:rPr>
          <w:color w:val="043D68"/>
        </w:rPr>
        <w:t>Machine Learning/Data Science Algorithms in Python and R:</w:t>
      </w:r>
    </w:p>
    <w:p w14:paraId="5194F146" w14:textId="77777777" w:rsidR="00054D68" w:rsidRPr="00054D68" w:rsidRDefault="00054D68" w:rsidP="00054D68">
      <w:pPr>
        <w:numPr>
          <w:ilvl w:val="0"/>
          <w:numId w:val="24"/>
        </w:numPr>
        <w:rPr>
          <w:color w:val="043D68"/>
        </w:rPr>
      </w:pPr>
      <w:r w:rsidRPr="00054D68">
        <w:rPr>
          <w:color w:val="043D68"/>
        </w:rPr>
        <w:t>Data Preprocessing</w:t>
      </w:r>
    </w:p>
    <w:p w14:paraId="59F8EC5C" w14:textId="77777777" w:rsidR="00054D68" w:rsidRPr="00054D68" w:rsidRDefault="00054D68" w:rsidP="00054D68">
      <w:pPr>
        <w:numPr>
          <w:ilvl w:val="0"/>
          <w:numId w:val="24"/>
        </w:numPr>
        <w:rPr>
          <w:color w:val="043D68"/>
        </w:rPr>
      </w:pPr>
      <w:r w:rsidRPr="00054D68">
        <w:rPr>
          <w:color w:val="043D68"/>
        </w:rPr>
        <w:t>Regression: Simple Linear Regression, Multiple Linear Regression, Polynomial Regression, SVR,</w:t>
      </w:r>
    </w:p>
    <w:p w14:paraId="3D906EC6" w14:textId="77777777" w:rsidR="00054D68" w:rsidRPr="00054D68" w:rsidRDefault="00054D68" w:rsidP="00054D68">
      <w:pPr>
        <w:rPr>
          <w:color w:val="043D68"/>
        </w:rPr>
      </w:pPr>
      <w:r w:rsidRPr="00054D68">
        <w:rPr>
          <w:color w:val="043D68"/>
        </w:rPr>
        <w:t>Decision Tree Regression, Random Forest Regression</w:t>
      </w:r>
    </w:p>
    <w:p w14:paraId="68F6643D" w14:textId="77777777" w:rsidR="00054D68" w:rsidRPr="00054D68" w:rsidRDefault="00054D68" w:rsidP="00054D68">
      <w:pPr>
        <w:numPr>
          <w:ilvl w:val="0"/>
          <w:numId w:val="24"/>
        </w:numPr>
        <w:rPr>
          <w:color w:val="043D68"/>
        </w:rPr>
      </w:pPr>
      <w:r w:rsidRPr="00054D68">
        <w:rPr>
          <w:color w:val="043D68"/>
        </w:rPr>
        <w:t>Classification: Logistic Regression, K-NN, SVM, Kernel SVM, Naive Bayes, Decision Tree</w:t>
      </w:r>
    </w:p>
    <w:p w14:paraId="4F706ED9" w14:textId="77777777" w:rsidR="00054D68" w:rsidRPr="00054D68" w:rsidRDefault="00054D68" w:rsidP="00054D68">
      <w:pPr>
        <w:rPr>
          <w:color w:val="043D68"/>
        </w:rPr>
      </w:pPr>
      <w:r w:rsidRPr="00054D68">
        <w:rPr>
          <w:color w:val="043D68"/>
        </w:rPr>
        <w:t>Classification, Random Forest Classification</w:t>
      </w:r>
    </w:p>
    <w:p w14:paraId="275949E2" w14:textId="77777777" w:rsidR="00054D68" w:rsidRPr="00054D68" w:rsidRDefault="00054D68" w:rsidP="00054D68">
      <w:pPr>
        <w:numPr>
          <w:ilvl w:val="0"/>
          <w:numId w:val="24"/>
        </w:numPr>
        <w:rPr>
          <w:color w:val="043D68"/>
        </w:rPr>
      </w:pPr>
      <w:r w:rsidRPr="00054D68">
        <w:rPr>
          <w:color w:val="043D68"/>
        </w:rPr>
        <w:t>Clustering: K-Means, Hierarchical Clustering</w:t>
      </w:r>
    </w:p>
    <w:p w14:paraId="27742EC8" w14:textId="77777777" w:rsidR="00054D68" w:rsidRPr="00054D68" w:rsidRDefault="00054D68" w:rsidP="00054D68">
      <w:pPr>
        <w:numPr>
          <w:ilvl w:val="0"/>
          <w:numId w:val="24"/>
        </w:numPr>
        <w:rPr>
          <w:color w:val="043D68"/>
        </w:rPr>
      </w:pPr>
      <w:r w:rsidRPr="00054D68">
        <w:rPr>
          <w:color w:val="043D68"/>
        </w:rPr>
        <w:t xml:space="preserve">Association Rule Learning: </w:t>
      </w:r>
      <w:proofErr w:type="spellStart"/>
      <w:r w:rsidRPr="00054D68">
        <w:rPr>
          <w:color w:val="043D68"/>
        </w:rPr>
        <w:t>Apriori</w:t>
      </w:r>
      <w:proofErr w:type="spellEnd"/>
      <w:r w:rsidRPr="00054D68">
        <w:rPr>
          <w:color w:val="043D68"/>
        </w:rPr>
        <w:t>, Eclat</w:t>
      </w:r>
    </w:p>
    <w:p w14:paraId="2F3373AB" w14:textId="77777777" w:rsidR="00054D68" w:rsidRPr="00054D68" w:rsidRDefault="00054D68" w:rsidP="00054D68">
      <w:pPr>
        <w:numPr>
          <w:ilvl w:val="0"/>
          <w:numId w:val="24"/>
        </w:numPr>
        <w:rPr>
          <w:color w:val="043D68"/>
        </w:rPr>
      </w:pPr>
      <w:r w:rsidRPr="00054D68">
        <w:rPr>
          <w:color w:val="043D68"/>
        </w:rPr>
        <w:t>Reinforcement Learning: Upper Confidence Bound, Thompson Sampling</w:t>
      </w:r>
    </w:p>
    <w:p w14:paraId="63E925C2" w14:textId="77777777" w:rsidR="00054D68" w:rsidRPr="00054D68" w:rsidRDefault="00054D68" w:rsidP="00054D68">
      <w:pPr>
        <w:numPr>
          <w:ilvl w:val="0"/>
          <w:numId w:val="24"/>
        </w:numPr>
        <w:rPr>
          <w:color w:val="043D68"/>
        </w:rPr>
      </w:pPr>
      <w:r w:rsidRPr="00054D68">
        <w:rPr>
          <w:color w:val="043D68"/>
        </w:rPr>
        <w:t>Natural Language Processing: Bag-of-words model and algorithms for NLP</w:t>
      </w:r>
    </w:p>
    <w:p w14:paraId="025A7DFD" w14:textId="77777777" w:rsidR="00054D68" w:rsidRPr="00054D68" w:rsidRDefault="00054D68" w:rsidP="00054D68">
      <w:pPr>
        <w:numPr>
          <w:ilvl w:val="0"/>
          <w:numId w:val="24"/>
        </w:numPr>
        <w:rPr>
          <w:color w:val="043D68"/>
        </w:rPr>
      </w:pPr>
      <w:r w:rsidRPr="00054D68">
        <w:rPr>
          <w:color w:val="043D68"/>
        </w:rPr>
        <w:lastRenderedPageBreak/>
        <w:t>Deep Learning: Artificial Neural Networks, Convolutional Neural Networks</w:t>
      </w:r>
    </w:p>
    <w:p w14:paraId="64A005B6" w14:textId="77777777" w:rsidR="00054D68" w:rsidRPr="00054D68" w:rsidRDefault="00054D68" w:rsidP="00054D68">
      <w:pPr>
        <w:numPr>
          <w:ilvl w:val="0"/>
          <w:numId w:val="24"/>
        </w:numPr>
        <w:rPr>
          <w:color w:val="043D68"/>
        </w:rPr>
      </w:pPr>
      <w:r w:rsidRPr="00054D68">
        <w:rPr>
          <w:color w:val="043D68"/>
        </w:rPr>
        <w:t>Dimensionality Reduction: PCA, LDA, Kernel PCA</w:t>
      </w:r>
    </w:p>
    <w:p w14:paraId="6A07F6CD" w14:textId="77777777" w:rsidR="00054D68" w:rsidRDefault="00054D68" w:rsidP="00054D68">
      <w:pPr>
        <w:numPr>
          <w:ilvl w:val="0"/>
          <w:numId w:val="24"/>
        </w:numPr>
        <w:rPr>
          <w:color w:val="043D68"/>
        </w:rPr>
      </w:pPr>
      <w:r w:rsidRPr="00054D68">
        <w:rPr>
          <w:color w:val="043D68"/>
        </w:rPr>
        <w:t xml:space="preserve">Model Selection &amp; Boosting: k-fold Cross Validation, Parameter Tuning, Grid Search, </w:t>
      </w:r>
      <w:proofErr w:type="spellStart"/>
      <w:r w:rsidRPr="00054D68">
        <w:rPr>
          <w:color w:val="043D68"/>
        </w:rPr>
        <w:t>XGBoost</w:t>
      </w:r>
      <w:proofErr w:type="spellEnd"/>
    </w:p>
    <w:p w14:paraId="29E7A6E6" w14:textId="77777777" w:rsidR="00054D68" w:rsidRPr="00054D68" w:rsidRDefault="00054D68" w:rsidP="00054D68">
      <w:pPr>
        <w:rPr>
          <w:color w:val="043D68"/>
        </w:rPr>
      </w:pPr>
    </w:p>
    <w:p w14:paraId="4E940597" w14:textId="77777777" w:rsidR="00054D68" w:rsidRPr="00054D68" w:rsidRDefault="00054D68" w:rsidP="002B486F">
      <w:pPr>
        <w:pStyle w:val="Heading2"/>
      </w:pPr>
      <w:r w:rsidRPr="00054D68">
        <w:rPr>
          <w:noProof/>
        </w:rPr>
        <mc:AlternateContent>
          <mc:Choice Requires="wpg">
            <w:drawing>
              <wp:inline distT="0" distB="0" distL="0" distR="0" wp14:anchorId="4DC905A9" wp14:editId="33EAFB63">
                <wp:extent cx="203200" cy="203200"/>
                <wp:effectExtent l="0" t="0" r="0" b="0"/>
                <wp:docPr id="9617" name="Group 9617"/>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50" name="Shape 1245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450" name="Shape 45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452" name="Shape 45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454" name="Shape 45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6"/>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24C2FE4B" id="Group 9617"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">
                <v:shape id="Shape 1245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" path="m,l203200,r,203200l,203200,,e" fillcolor="#e9e5de" stroked="f" strokeweight="0">
                  <v:stroke miterlimit="83231f" joinstyle="miter"/>
                  <v:path arrowok="t" textboxrect="0,0,203200,203200"/>
                </v:shape>
                <v:shape id="Shape 45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45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45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" path="m11001,22v21042,,38100,17058,38100,38100c49123,41847,48588,45556,47514,49123,23907,43649,5474,25216,,1609,3568,535,7276,,11001,22xe" fillcolor="#56687a" stroked="f" strokeweight="0">
                  <v:stroke miterlimit="83231f" joinstyle="miter"/>
                  <v:path arrowok="t" textboxrect="0,0,49123,49123"/>
                </v:shape>
                <w10:anchorlock/>
              </v:group>
            </w:pict>
          </mc:Fallback>
        </mc:AlternateContent>
      </w:r>
      <w:r w:rsidRPr="00054D68">
        <w:t xml:space="preserve"> Udemy Alumni</w:t>
      </w:r>
    </w:p>
    <w:p w14:paraId="1FA75A02" w14:textId="77777777" w:rsidR="00054D68" w:rsidRPr="00054D68" w:rsidRDefault="00054D68" w:rsidP="00054D68">
      <w:pPr>
        <w:rPr>
          <w:color w:val="043D68"/>
        </w:rPr>
      </w:pPr>
      <w:r w:rsidRPr="00054D68">
        <w:rPr>
          <w:color w:val="043D68"/>
        </w:rPr>
        <w:t>Ultimate AWS Certified Solutions Architect Associate 2022, Computer Science</w:t>
      </w:r>
    </w:p>
    <w:p w14:paraId="7234C4A2" w14:textId="77777777" w:rsidR="00054D68" w:rsidRPr="00054D68" w:rsidRDefault="00054D68" w:rsidP="00054D68">
      <w:pPr>
        <w:rPr>
          <w:color w:val="043D68"/>
        </w:rPr>
      </w:pPr>
      <w:r w:rsidRPr="00054D68">
        <w:rPr>
          <w:color w:val="043D68"/>
        </w:rPr>
        <w:t>Jun 2022 - Aug 2022</w:t>
      </w:r>
    </w:p>
    <w:p w14:paraId="6D6866BF" w14:textId="77777777" w:rsidR="00054D68" w:rsidRPr="00054D68" w:rsidRDefault="00054D68" w:rsidP="00054D68">
      <w:pPr>
        <w:rPr>
          <w:color w:val="043D68"/>
        </w:rPr>
      </w:pPr>
      <w:r w:rsidRPr="00054D68">
        <w:rPr>
          <w:color w:val="043D68"/>
        </w:rPr>
        <w:t>AWS Certified Solutions Architect Associate course - Udemy:</w:t>
      </w:r>
    </w:p>
    <w:p w14:paraId="593A9CCE" w14:textId="77777777" w:rsidR="00054D68" w:rsidRPr="00054D68" w:rsidRDefault="00054D68" w:rsidP="00054D68">
      <w:pPr>
        <w:rPr>
          <w:color w:val="043D68"/>
        </w:rPr>
      </w:pPr>
      <w:r w:rsidRPr="00054D68">
        <w:rPr>
          <w:color w:val="043D68"/>
        </w:rPr>
        <w:t>The AWS Fundamentals: IAM, EC2, Load Balancing, Auto Scaling, EBS, EFS, Route 53, RDS,</w:t>
      </w:r>
    </w:p>
    <w:p w14:paraId="389E6892" w14:textId="77777777" w:rsidR="00054D68" w:rsidRPr="00054D68" w:rsidRDefault="00054D68" w:rsidP="00054D68">
      <w:pPr>
        <w:rPr>
          <w:color w:val="043D68"/>
        </w:rPr>
      </w:pPr>
      <w:proofErr w:type="spellStart"/>
      <w:r w:rsidRPr="00054D68">
        <w:rPr>
          <w:color w:val="043D68"/>
        </w:rPr>
        <w:t>ElastiCache</w:t>
      </w:r>
      <w:proofErr w:type="spellEnd"/>
      <w:r w:rsidRPr="00054D68">
        <w:rPr>
          <w:color w:val="043D68"/>
        </w:rPr>
        <w:t>, S3, CloudFront</w:t>
      </w:r>
    </w:p>
    <w:p w14:paraId="301E8BCC" w14:textId="77777777" w:rsidR="00054D68" w:rsidRPr="00054D68" w:rsidRDefault="00054D68" w:rsidP="00054D68">
      <w:pPr>
        <w:rPr>
          <w:color w:val="043D68"/>
        </w:rPr>
      </w:pPr>
      <w:r w:rsidRPr="00054D68">
        <w:rPr>
          <w:color w:val="043D68"/>
        </w:rPr>
        <w:t>The AWS CLI: CLI setup, usage on EC2, best practices, SDK, advanced usage</w:t>
      </w:r>
    </w:p>
    <w:p w14:paraId="1EE5D406" w14:textId="77777777" w:rsidR="00054D68" w:rsidRPr="00054D68" w:rsidRDefault="00054D68" w:rsidP="00054D68">
      <w:pPr>
        <w:rPr>
          <w:color w:val="043D68"/>
        </w:rPr>
      </w:pPr>
      <w:r w:rsidRPr="00054D68">
        <w:rPr>
          <w:color w:val="043D68"/>
        </w:rPr>
        <w:t xml:space="preserve">In-Depth Database comparison: RDS, Aurora, DynamoDB, Neptune, </w:t>
      </w:r>
      <w:proofErr w:type="spellStart"/>
      <w:r w:rsidRPr="00054D68">
        <w:rPr>
          <w:color w:val="043D68"/>
        </w:rPr>
        <w:t>ElastiCache</w:t>
      </w:r>
      <w:proofErr w:type="spellEnd"/>
      <w:r w:rsidRPr="00054D68">
        <w:rPr>
          <w:color w:val="043D68"/>
        </w:rPr>
        <w:t>, Redshift,</w:t>
      </w:r>
    </w:p>
    <w:p w14:paraId="7203A585" w14:textId="77777777" w:rsidR="00054D68" w:rsidRPr="00054D68" w:rsidRDefault="00054D68" w:rsidP="00054D68">
      <w:pPr>
        <w:rPr>
          <w:color w:val="043D68"/>
        </w:rPr>
      </w:pPr>
      <w:proofErr w:type="spellStart"/>
      <w:r w:rsidRPr="00054D68">
        <w:rPr>
          <w:color w:val="043D68"/>
        </w:rPr>
        <w:t>ElasticSearch</w:t>
      </w:r>
      <w:proofErr w:type="spellEnd"/>
      <w:r w:rsidRPr="00054D68">
        <w:rPr>
          <w:color w:val="043D68"/>
        </w:rPr>
        <w:t>, Athena</w:t>
      </w:r>
    </w:p>
    <w:p w14:paraId="10F1DA21" w14:textId="77777777" w:rsidR="00054D68" w:rsidRPr="00054D68" w:rsidRDefault="00054D68" w:rsidP="00054D68">
      <w:pPr>
        <w:rPr>
          <w:color w:val="043D68"/>
        </w:rPr>
      </w:pPr>
      <w:r w:rsidRPr="00054D68">
        <w:rPr>
          <w:color w:val="043D68"/>
        </w:rPr>
        <w:t>Monitoring, Troubleshooting &amp; Audit: AWS CloudWatch, CloudTrail</w:t>
      </w:r>
    </w:p>
    <w:p w14:paraId="2949CC60" w14:textId="77777777" w:rsidR="00054D68" w:rsidRPr="00054D68" w:rsidRDefault="00054D68" w:rsidP="00054D68">
      <w:pPr>
        <w:rPr>
          <w:color w:val="043D68"/>
        </w:rPr>
      </w:pPr>
      <w:r w:rsidRPr="00054D68">
        <w:rPr>
          <w:color w:val="043D68"/>
        </w:rPr>
        <w:t>AWS Integration &amp; Messaging: SQS, SNS, Kinesis</w:t>
      </w:r>
    </w:p>
    <w:p w14:paraId="0F32550C" w14:textId="77777777" w:rsidR="00054D68" w:rsidRPr="00054D68" w:rsidRDefault="00054D68" w:rsidP="00054D68">
      <w:pPr>
        <w:rPr>
          <w:color w:val="043D68"/>
        </w:rPr>
      </w:pPr>
      <w:r w:rsidRPr="00054D68">
        <w:rPr>
          <w:color w:val="043D68"/>
        </w:rPr>
        <w:t>AWS Serverless: AWS Lambda, DynamoDB, API Gateway, Cognito</w:t>
      </w:r>
    </w:p>
    <w:p w14:paraId="18F55C7E" w14:textId="77777777" w:rsidR="00054D68" w:rsidRPr="00054D68" w:rsidRDefault="00054D68" w:rsidP="00054D68">
      <w:pPr>
        <w:rPr>
          <w:color w:val="043D68"/>
        </w:rPr>
      </w:pPr>
      <w:r w:rsidRPr="00054D68">
        <w:rPr>
          <w:color w:val="043D68"/>
        </w:rPr>
        <w:t>AWS Security best practices: KMS, SSM Parameter Store, IAM Policies</w:t>
      </w:r>
    </w:p>
    <w:p w14:paraId="17EA0AEB" w14:textId="77777777" w:rsidR="00054D68" w:rsidRPr="00054D68" w:rsidRDefault="00054D68" w:rsidP="00054D68">
      <w:pPr>
        <w:rPr>
          <w:color w:val="043D68"/>
        </w:rPr>
      </w:pPr>
      <w:r w:rsidRPr="00054D68">
        <w:rPr>
          <w:color w:val="043D68"/>
        </w:rPr>
        <w:t>VPC &amp; Networking in depth</w:t>
      </w:r>
    </w:p>
    <w:p w14:paraId="08B1953E" w14:textId="77777777" w:rsidR="00054D68" w:rsidRPr="00054D68" w:rsidRDefault="00054D68" w:rsidP="00054D68">
      <w:pPr>
        <w:rPr>
          <w:color w:val="043D68"/>
        </w:rPr>
      </w:pPr>
      <w:r w:rsidRPr="00054D68">
        <w:rPr>
          <w:color w:val="043D68"/>
        </w:rPr>
        <w:t>AWS Other Services Overview: CICD (</w:t>
      </w:r>
      <w:proofErr w:type="spellStart"/>
      <w:r w:rsidRPr="00054D68">
        <w:rPr>
          <w:color w:val="043D68"/>
        </w:rPr>
        <w:t>CodeCommit</w:t>
      </w:r>
      <w:proofErr w:type="spellEnd"/>
      <w:r w:rsidRPr="00054D68">
        <w:rPr>
          <w:color w:val="043D68"/>
        </w:rPr>
        <w:t xml:space="preserve">, </w:t>
      </w:r>
      <w:proofErr w:type="spellStart"/>
      <w:r w:rsidRPr="00054D68">
        <w:rPr>
          <w:color w:val="043D68"/>
        </w:rPr>
        <w:t>CodeBuild</w:t>
      </w:r>
      <w:proofErr w:type="spellEnd"/>
      <w:r w:rsidRPr="00054D68">
        <w:rPr>
          <w:color w:val="043D68"/>
        </w:rPr>
        <w:t xml:space="preserve">, </w:t>
      </w:r>
      <w:proofErr w:type="spellStart"/>
      <w:r w:rsidRPr="00054D68">
        <w:rPr>
          <w:color w:val="043D68"/>
        </w:rPr>
        <w:t>CodePipeline</w:t>
      </w:r>
      <w:proofErr w:type="spellEnd"/>
      <w:r w:rsidRPr="00054D68">
        <w:rPr>
          <w:color w:val="043D68"/>
        </w:rPr>
        <w:t xml:space="preserve">, </w:t>
      </w:r>
      <w:proofErr w:type="spellStart"/>
      <w:r w:rsidRPr="00054D68">
        <w:rPr>
          <w:color w:val="043D68"/>
        </w:rPr>
        <w:t>CodeDeploy</w:t>
      </w:r>
      <w:proofErr w:type="spellEnd"/>
      <w:r w:rsidRPr="00054D68">
        <w:rPr>
          <w:color w:val="043D68"/>
        </w:rPr>
        <w:t>),</w:t>
      </w:r>
    </w:p>
    <w:p w14:paraId="1FB72406" w14:textId="77777777" w:rsidR="00054D68" w:rsidRDefault="00054D68" w:rsidP="00054D68">
      <w:pPr>
        <w:rPr>
          <w:color w:val="043D68"/>
        </w:rPr>
      </w:pPr>
      <w:r w:rsidRPr="00054D68">
        <w:rPr>
          <w:color w:val="043D68"/>
        </w:rPr>
        <w:t xml:space="preserve">CloudFormation, ECS, Step Functions, SWF, EMR, Glue, </w:t>
      </w:r>
      <w:proofErr w:type="spellStart"/>
      <w:r w:rsidRPr="00054D68">
        <w:rPr>
          <w:color w:val="043D68"/>
        </w:rPr>
        <w:t>OpsWorks</w:t>
      </w:r>
      <w:proofErr w:type="spellEnd"/>
      <w:r w:rsidRPr="00054D68">
        <w:rPr>
          <w:color w:val="043D68"/>
        </w:rPr>
        <w:t xml:space="preserve">, </w:t>
      </w:r>
      <w:proofErr w:type="spellStart"/>
      <w:r w:rsidRPr="00054D68">
        <w:rPr>
          <w:color w:val="043D68"/>
        </w:rPr>
        <w:t>ElasticTranscoder</w:t>
      </w:r>
      <w:proofErr w:type="spellEnd"/>
      <w:r w:rsidRPr="00054D68">
        <w:rPr>
          <w:color w:val="043D68"/>
        </w:rPr>
        <w:t>, AWS Organizations, Workspaces, AppSync, Single Sign On (SSO)</w:t>
      </w:r>
    </w:p>
    <w:p w14:paraId="03072D09" w14:textId="77777777" w:rsidR="00054D68" w:rsidRPr="00054D68" w:rsidRDefault="00054D68" w:rsidP="00054D68">
      <w:pPr>
        <w:rPr>
          <w:color w:val="043D68"/>
        </w:rPr>
      </w:pPr>
    </w:p>
    <w:p w14:paraId="4FEDAC02" w14:textId="77777777" w:rsidR="00054D68" w:rsidRPr="00054D68" w:rsidRDefault="00054D68" w:rsidP="002B486F">
      <w:pPr>
        <w:pStyle w:val="Heading2"/>
      </w:pPr>
      <w:r w:rsidRPr="00054D68">
        <w:rPr>
          <w:noProof/>
        </w:rPr>
        <mc:AlternateContent>
          <mc:Choice Requires="wpg">
            <w:drawing>
              <wp:inline distT="0" distB="0" distL="0" distR="0" wp14:anchorId="58BADA62" wp14:editId="1358BE24">
                <wp:extent cx="203200" cy="203200"/>
                <wp:effectExtent l="0" t="0" r="0" b="0"/>
                <wp:docPr id="9618" name="Group 961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52" name="Shape 1245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475" name="Shape 475"/>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477" name="Shape 477"/>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479" name="Shape 479"/>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52313948" id="Group 9618"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">
                <v:shape id="Shape 1245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" path="m,l203200,r,203200l,203200,,e" fillcolor="#e9e5de" stroked="f" strokeweight="0">
                  <v:stroke miterlimit="83231f" joinstyle="miter"/>
                  <v:path arrowok="t" textboxrect="0,0,203200,203200"/>
                </v:shape>
                <v:shape id="Shape 475"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477"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479"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Microsoft</w:t>
      </w:r>
    </w:p>
    <w:p w14:paraId="6BEC9A8C" w14:textId="77777777" w:rsidR="00054D68" w:rsidRPr="00054D68" w:rsidRDefault="00054D68" w:rsidP="00054D68">
      <w:pPr>
        <w:rPr>
          <w:color w:val="043D68"/>
        </w:rPr>
      </w:pPr>
      <w:r w:rsidRPr="00054D68">
        <w:rPr>
          <w:color w:val="043D68"/>
        </w:rPr>
        <w:t>ASP.NET Core MVC, Computer Software Engineering</w:t>
      </w:r>
    </w:p>
    <w:p w14:paraId="6EF1D42F" w14:textId="77777777" w:rsidR="00054D68" w:rsidRPr="00054D68" w:rsidRDefault="00054D68" w:rsidP="00054D68">
      <w:pPr>
        <w:rPr>
          <w:color w:val="043D68"/>
        </w:rPr>
      </w:pPr>
      <w:r w:rsidRPr="00054D68">
        <w:rPr>
          <w:color w:val="043D68"/>
        </w:rPr>
        <w:t>2020 - 2020</w:t>
      </w:r>
    </w:p>
    <w:p w14:paraId="4E65FB7F" w14:textId="77777777" w:rsidR="00054D68" w:rsidRDefault="00054D68" w:rsidP="00054D68">
      <w:pPr>
        <w:rPr>
          <w:color w:val="043D68"/>
        </w:rPr>
      </w:pPr>
      <w:r w:rsidRPr="00054D68">
        <w:rPr>
          <w:color w:val="043D68"/>
        </w:rPr>
        <w:t>Develop advanced ASP.NET Core MVC applications using .NET Core tools and technologies.</w:t>
      </w:r>
    </w:p>
    <w:p w14:paraId="4782040F" w14:textId="77777777" w:rsidR="00054D68" w:rsidRPr="00054D68" w:rsidRDefault="00054D68" w:rsidP="00054D68">
      <w:pPr>
        <w:rPr>
          <w:color w:val="043D68"/>
        </w:rPr>
      </w:pPr>
    </w:p>
    <w:p w14:paraId="396E0AAF" w14:textId="77777777" w:rsidR="00054D68" w:rsidRPr="00054D68" w:rsidRDefault="00054D68" w:rsidP="002B486F">
      <w:pPr>
        <w:pStyle w:val="Heading2"/>
      </w:pPr>
      <w:r w:rsidRPr="00054D68">
        <w:rPr>
          <w:noProof/>
        </w:rPr>
        <mc:AlternateContent>
          <mc:Choice Requires="wpg">
            <w:drawing>
              <wp:inline distT="0" distB="0" distL="0" distR="0" wp14:anchorId="4E832B11" wp14:editId="191809AA">
                <wp:extent cx="203200" cy="203200"/>
                <wp:effectExtent l="0" t="0" r="0" b="0"/>
                <wp:docPr id="9619" name="Group 9619"/>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54" name="Shape 1245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487" name="Shape 487"/>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489" name="Shape 489"/>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491" name="Shape 491"/>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B45EA31" id="Group 9619"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">
                <v:shape id="Shape 1245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" path="m,l203200,r,203200l,203200,,e" fillcolor="#e9e5de" stroked="f" strokeweight="0">
                  <v:stroke miterlimit="83231f" joinstyle="miter"/>
                  <v:path arrowok="t" textboxrect="0,0,203200,203200"/>
                </v:shape>
                <v:shape id="Shape 487"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489"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491"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Microsoft</w:t>
      </w:r>
    </w:p>
    <w:p w14:paraId="4D9CA35B" w14:textId="77777777" w:rsidR="00054D68" w:rsidRPr="00054D68" w:rsidRDefault="00054D68" w:rsidP="00054D68">
      <w:pPr>
        <w:rPr>
          <w:color w:val="043D68"/>
        </w:rPr>
      </w:pPr>
      <w:r w:rsidRPr="00054D68">
        <w:rPr>
          <w:color w:val="043D68"/>
        </w:rPr>
        <w:t>C#, Computer Programming</w:t>
      </w:r>
    </w:p>
    <w:p w14:paraId="0D33B45A" w14:textId="77777777" w:rsidR="00054D68" w:rsidRPr="00054D68" w:rsidRDefault="00054D68" w:rsidP="00054D68">
      <w:pPr>
        <w:rPr>
          <w:color w:val="043D68"/>
        </w:rPr>
      </w:pPr>
      <w:r w:rsidRPr="00054D68">
        <w:rPr>
          <w:color w:val="043D68"/>
        </w:rPr>
        <w:t>2015 - 2015</w:t>
      </w:r>
    </w:p>
    <w:p w14:paraId="139A8F74" w14:textId="77777777" w:rsidR="00054D68" w:rsidRDefault="00054D68" w:rsidP="00054D68">
      <w:pPr>
        <w:rPr>
          <w:color w:val="043D68"/>
        </w:rPr>
      </w:pPr>
      <w:r w:rsidRPr="00054D68">
        <w:rPr>
          <w:color w:val="043D68"/>
        </w:rPr>
        <w:t>Microsoft Virtual Academy Exam 70-483 - Programming in C# training</w:t>
      </w:r>
    </w:p>
    <w:p w14:paraId="496797AB" w14:textId="77777777" w:rsidR="00054D68" w:rsidRPr="00054D68" w:rsidRDefault="00054D68" w:rsidP="00054D68">
      <w:pPr>
        <w:rPr>
          <w:color w:val="043D68"/>
        </w:rPr>
      </w:pPr>
    </w:p>
    <w:p w14:paraId="2B7E15CE" w14:textId="77777777" w:rsidR="00054D68" w:rsidRPr="00054D68" w:rsidRDefault="00054D68" w:rsidP="002B486F">
      <w:pPr>
        <w:pStyle w:val="Heading2"/>
      </w:pPr>
      <w:r w:rsidRPr="00054D68">
        <w:rPr>
          <w:noProof/>
        </w:rPr>
        <mc:AlternateContent>
          <mc:Choice Requires="wpg">
            <w:drawing>
              <wp:inline distT="0" distB="0" distL="0" distR="0" wp14:anchorId="4A37741B" wp14:editId="4C6E163C">
                <wp:extent cx="203200" cy="203200"/>
                <wp:effectExtent l="0" t="0" r="0" b="0"/>
                <wp:docPr id="9620" name="Group 9620"/>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56" name="Shape 1245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499" name="Shape 49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01" name="Shape 50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03" name="Shape 50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1A2E8BA6" id="Group 9620"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tdGGHHIEAAA1FAAADgAAAAAAAAAAAAAAAAAu&#10;AgAAZHJzL2Uyb0RvYy54bWxQSwECLQAUAAYACAAAACEA1RMT0dgAAAADAQAADwAAAAAAAAAAAAAA&#10;AADMBgAAZHJzL2Rvd25yZXYueG1sUEsFBgAAAAAEAAQA8wAAANEHAAAAAA==&#10;">
                <v:shape id="Shape 1245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" path="m,l203200,r,203200l,203200,,e" fillcolor="#e9e5de" stroked="f" strokeweight="0">
                  <v:stroke miterlimit="83231f" joinstyle="miter"/>
                  <v:path arrowok="t" textboxrect="0,0,203200,203200"/>
                </v:shape>
                <v:shape id="Shape 49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50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50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w:t>
      </w:r>
      <w:proofErr w:type="spellStart"/>
      <w:r w:rsidRPr="00054D68">
        <w:t>PluralSight</w:t>
      </w:r>
      <w:proofErr w:type="spellEnd"/>
    </w:p>
    <w:p w14:paraId="1F175050" w14:textId="77777777" w:rsidR="00054D68" w:rsidRPr="00054D68" w:rsidRDefault="00054D68" w:rsidP="00054D68">
      <w:pPr>
        <w:rPr>
          <w:color w:val="043D68"/>
        </w:rPr>
      </w:pPr>
      <w:r w:rsidRPr="00054D68">
        <w:rPr>
          <w:color w:val="043D68"/>
        </w:rPr>
        <w:t>Modern Software Architecture: Domain Models, CQRS, and Event Sourcing</w:t>
      </w:r>
    </w:p>
    <w:p w14:paraId="5C70C3AF" w14:textId="51D86983" w:rsidR="00054D68" w:rsidRDefault="00054D68" w:rsidP="00054D68">
      <w:pPr>
        <w:rPr>
          <w:color w:val="043D68"/>
        </w:rPr>
      </w:pPr>
      <w:r w:rsidRPr="00054D68">
        <w:rPr>
          <w:color w:val="043D68"/>
        </w:rPr>
        <w:t xml:space="preserve">2015 </w:t>
      </w:r>
      <w:r>
        <w:rPr>
          <w:color w:val="043D68"/>
        </w:rPr>
        <w:t>–</w:t>
      </w:r>
      <w:r w:rsidRPr="00054D68">
        <w:rPr>
          <w:color w:val="043D68"/>
        </w:rPr>
        <w:t xml:space="preserve"> 2015</w:t>
      </w:r>
    </w:p>
    <w:p w14:paraId="76003B5F" w14:textId="77777777" w:rsidR="00054D68" w:rsidRPr="00054D68" w:rsidRDefault="00054D68" w:rsidP="00054D68">
      <w:pPr>
        <w:rPr>
          <w:color w:val="043D68"/>
        </w:rPr>
      </w:pPr>
    </w:p>
    <w:p w14:paraId="6D0FFA5F" w14:textId="77777777" w:rsidR="00054D68" w:rsidRPr="00054D68" w:rsidRDefault="00054D68" w:rsidP="002B486F">
      <w:pPr>
        <w:pStyle w:val="Heading2"/>
      </w:pPr>
      <w:r w:rsidRPr="00054D68">
        <w:rPr>
          <w:noProof/>
        </w:rPr>
        <mc:AlternateContent>
          <mc:Choice Requires="wpg">
            <w:drawing>
              <wp:inline distT="0" distB="0" distL="0" distR="0" wp14:anchorId="3657E140" wp14:editId="64692BD7">
                <wp:extent cx="203200" cy="203200"/>
                <wp:effectExtent l="0" t="0" r="0" b="0"/>
                <wp:docPr id="9621" name="Group 9621"/>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58" name="Shape 1245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510" name="Shape 51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12" name="Shape 51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14" name="Shape 51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2086BE51" id="Group 9621"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">
                <v:shape id="Shape 1245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" path="m,l203200,r,203200l,203200,,e" fillcolor="#e9e5de" stroked="f" strokeweight="0">
                  <v:stroke miterlimit="83231f" joinstyle="miter"/>
                  <v:path arrowok="t" textboxrect="0,0,203200,203200"/>
                </v:shape>
                <v:shape id="Shape 51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51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51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Pluralsight</w:t>
      </w:r>
    </w:p>
    <w:p w14:paraId="1904FAA3" w14:textId="77777777" w:rsidR="00054D68" w:rsidRPr="00054D68" w:rsidRDefault="00054D68" w:rsidP="00054D68">
      <w:pPr>
        <w:rPr>
          <w:color w:val="043D68"/>
        </w:rPr>
      </w:pPr>
      <w:r w:rsidRPr="00054D68">
        <w:rPr>
          <w:color w:val="043D68"/>
        </w:rPr>
        <w:t xml:space="preserve">Picturing Architecture: UML (The Good Bits) and </w:t>
      </w:r>
      <w:proofErr w:type="gramStart"/>
      <w:r w:rsidRPr="00054D68">
        <w:rPr>
          <w:color w:val="043D68"/>
        </w:rPr>
        <w:t>More</w:t>
      </w:r>
      <w:proofErr w:type="gramEnd"/>
      <w:r w:rsidRPr="00054D68">
        <w:rPr>
          <w:color w:val="043D68"/>
        </w:rPr>
        <w:t>, UML</w:t>
      </w:r>
    </w:p>
    <w:p w14:paraId="6F0FF6E2" w14:textId="77777777" w:rsidR="00054D68" w:rsidRPr="00054D68" w:rsidRDefault="00054D68" w:rsidP="00054D68">
      <w:pPr>
        <w:rPr>
          <w:color w:val="043D68"/>
        </w:rPr>
      </w:pPr>
      <w:r w:rsidRPr="00054D68">
        <w:rPr>
          <w:color w:val="043D68"/>
        </w:rPr>
        <w:t>2016 - 2016</w:t>
      </w:r>
    </w:p>
    <w:p w14:paraId="527F3ABB" w14:textId="77777777" w:rsidR="00054D68" w:rsidRDefault="00054D68" w:rsidP="00054D68">
      <w:pPr>
        <w:rPr>
          <w:color w:val="043D68"/>
        </w:rPr>
      </w:pPr>
      <w:r w:rsidRPr="00054D68">
        <w:rPr>
          <w:color w:val="043D68"/>
        </w:rPr>
        <w:t>This course shows you how to visualize and communicate architecture using pictures, which is essential in an Agile environment. It takes you through the design process, covering everything from story cards to representing complex activity flows.</w:t>
      </w:r>
    </w:p>
    <w:p w14:paraId="26A72FA1" w14:textId="77777777" w:rsidR="00054D68" w:rsidRPr="00054D68" w:rsidRDefault="00054D68" w:rsidP="00054D68">
      <w:pPr>
        <w:rPr>
          <w:color w:val="043D68"/>
        </w:rPr>
      </w:pPr>
    </w:p>
    <w:p w14:paraId="75FCF0DF" w14:textId="77777777" w:rsidR="00054D68" w:rsidRPr="00054D68" w:rsidRDefault="00054D68" w:rsidP="002B486F">
      <w:pPr>
        <w:pStyle w:val="Heading2"/>
      </w:pPr>
      <w:r w:rsidRPr="00054D68">
        <w:rPr>
          <w:noProof/>
        </w:rPr>
        <mc:AlternateContent>
          <mc:Choice Requires="wpg">
            <w:drawing>
              <wp:inline distT="0" distB="0" distL="0" distR="0" wp14:anchorId="31C3BDE9" wp14:editId="3D594F37">
                <wp:extent cx="203200" cy="203200"/>
                <wp:effectExtent l="0" t="0" r="0" b="0"/>
                <wp:docPr id="10978" name="Group 1097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60" name="Shape 1246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538" name="Shape 538"/>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40" name="Shape 540"/>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42" name="Shape 542"/>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5F14115" id="Group 10978"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">
                <v:shape id="Shape 1246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" path="m,l203200,r,203200l,203200,,e" fillcolor="#e9e5de" stroked="f" strokeweight="0">
                  <v:stroke miterlimit="83231f" joinstyle="miter"/>
                  <v:path arrowok="t" textboxrect="0,0,203200,203200"/>
                </v:shape>
                <v:shape id="Shape 538"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" path="m38100,c59142,,76200,17058,76200,38100v,21042,-17058,38100,-38100,38100c17058,76200,,59142,,38100,,17058,17058,,38100,xe" fillcolor="#788fa5" stroked="f" strokeweight="0">
                  <v:stroke miterlimit="83231f" joinstyle="miter"/>
                  <v:path arrowok="t" textboxrect="0,0,76200,76200"/>
                </v:shape>
                <v:shape id="Shape 540"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" path="m63500,v35070,,63500,28430,63500,63500c127000,98570,98570,127000,63500,127000,28430,127000,,98570,,63500,,28430,28430,,63500,xe" fillcolor="#9eb3c8" stroked="f" strokeweight="0">
                  <v:stroke miterlimit="83231f" joinstyle="miter"/>
                  <v:path arrowok="t" textboxrect="0,0,127000,127000"/>
                </v:shape>
                <v:shape id="Shape 542"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Microsoft</w:t>
      </w:r>
    </w:p>
    <w:p w14:paraId="03B18C28" w14:textId="77777777" w:rsidR="00054D68" w:rsidRPr="00054D68" w:rsidRDefault="00054D68" w:rsidP="00054D68">
      <w:pPr>
        <w:rPr>
          <w:color w:val="043D68"/>
        </w:rPr>
      </w:pPr>
      <w:r w:rsidRPr="00054D68">
        <w:rPr>
          <w:color w:val="043D68"/>
        </w:rPr>
        <w:t>Identity, ASP.NET</w:t>
      </w:r>
    </w:p>
    <w:p w14:paraId="4D5A98CC" w14:textId="77777777" w:rsidR="00054D68" w:rsidRPr="00054D68" w:rsidRDefault="00054D68" w:rsidP="00054D68">
      <w:pPr>
        <w:rPr>
          <w:color w:val="043D68"/>
        </w:rPr>
      </w:pPr>
      <w:r w:rsidRPr="00054D68">
        <w:rPr>
          <w:color w:val="043D68"/>
        </w:rPr>
        <w:t>2015 - 2015</w:t>
      </w:r>
    </w:p>
    <w:p w14:paraId="27A4A1C7" w14:textId="77777777" w:rsidR="00054D68" w:rsidRDefault="00054D68" w:rsidP="00054D68">
      <w:pPr>
        <w:rPr>
          <w:color w:val="043D68"/>
        </w:rPr>
      </w:pPr>
      <w:r w:rsidRPr="00054D68">
        <w:rPr>
          <w:color w:val="043D68"/>
        </w:rPr>
        <w:t>Microsoft Virtual Academy Customizing ASP.NET Authentication with Identity</w:t>
      </w:r>
    </w:p>
    <w:p w14:paraId="4BEEA8F2" w14:textId="77777777" w:rsidR="00054D68" w:rsidRPr="00054D68" w:rsidRDefault="00054D68" w:rsidP="00054D68">
      <w:pPr>
        <w:rPr>
          <w:color w:val="043D68"/>
        </w:rPr>
      </w:pPr>
    </w:p>
    <w:p w14:paraId="71DF16B2" w14:textId="77777777" w:rsidR="00054D68" w:rsidRPr="00054D68" w:rsidRDefault="00054D68" w:rsidP="002B486F">
      <w:pPr>
        <w:pStyle w:val="Heading2"/>
      </w:pPr>
      <w:r w:rsidRPr="00054D68">
        <w:rPr>
          <w:noProof/>
        </w:rPr>
        <mc:AlternateContent>
          <mc:Choice Requires="wpg">
            <w:drawing>
              <wp:inline distT="0" distB="0" distL="0" distR="0" wp14:anchorId="2640B3F8" wp14:editId="1B44F368">
                <wp:extent cx="203200" cy="203200"/>
                <wp:effectExtent l="0" t="0" r="0" b="0"/>
                <wp:docPr id="10982" name="Group 10982"/>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62" name="Shape 1246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550" name="Shape 55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52" name="Shape 55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54" name="Shape 55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6"/>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079DF830" id="Group 10982"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">
                <v:shape id="Shape 1246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" path="m,l203200,r,203200l,203200,,e" fillcolor="#e9e5de" stroked="f" strokeweight="0">
                  <v:stroke miterlimit="83231f" joinstyle="miter"/>
                  <v:path arrowok="t" textboxrect="0,0,203200,203200"/>
                </v:shape>
                <v:shape id="Shape 55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55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55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" path="m11001,22v21042,,38100,17058,38100,38100c49123,41847,48588,45556,47514,49123,23907,43649,5474,25216,,1609,3568,535,7276,,11001,22xe" fillcolor="#56687a" stroked="f" strokeweight="0">
                  <v:stroke miterlimit="83231f" joinstyle="miter"/>
                  <v:path arrowok="t" textboxrect="0,0,49123,49123"/>
                </v:shape>
                <w10:anchorlock/>
              </v:group>
            </w:pict>
          </mc:Fallback>
        </mc:AlternateContent>
      </w:r>
      <w:r w:rsidRPr="00054D68">
        <w:t xml:space="preserve"> </w:t>
      </w:r>
      <w:proofErr w:type="spellStart"/>
      <w:r w:rsidRPr="00054D68">
        <w:t>PluralSight</w:t>
      </w:r>
      <w:proofErr w:type="spellEnd"/>
    </w:p>
    <w:p w14:paraId="1676AED7" w14:textId="77777777" w:rsidR="00054D68" w:rsidRPr="00054D68" w:rsidRDefault="00054D68" w:rsidP="00054D68">
      <w:pPr>
        <w:rPr>
          <w:color w:val="043D68"/>
        </w:rPr>
      </w:pPr>
      <w:r w:rsidRPr="00054D68">
        <w:rPr>
          <w:color w:val="043D68"/>
        </w:rPr>
        <w:t>LINQ, Practical LINQ</w:t>
      </w:r>
    </w:p>
    <w:p w14:paraId="621E3177" w14:textId="35A9EDDD" w:rsidR="00054D68" w:rsidRDefault="00054D68" w:rsidP="00054D68">
      <w:pPr>
        <w:rPr>
          <w:color w:val="043D68"/>
        </w:rPr>
      </w:pPr>
      <w:r w:rsidRPr="00054D68">
        <w:rPr>
          <w:color w:val="043D68"/>
        </w:rPr>
        <w:t xml:space="preserve">2015 </w:t>
      </w:r>
      <w:r>
        <w:rPr>
          <w:color w:val="043D68"/>
        </w:rPr>
        <w:t>–</w:t>
      </w:r>
      <w:r w:rsidRPr="00054D68">
        <w:rPr>
          <w:color w:val="043D68"/>
        </w:rPr>
        <w:t xml:space="preserve"> 2015</w:t>
      </w:r>
    </w:p>
    <w:p w14:paraId="713D11D0" w14:textId="77777777" w:rsidR="00054D68" w:rsidRPr="00054D68" w:rsidRDefault="00054D68" w:rsidP="00054D68">
      <w:pPr>
        <w:rPr>
          <w:color w:val="043D68"/>
        </w:rPr>
      </w:pPr>
    </w:p>
    <w:p w14:paraId="3B5C8762" w14:textId="77777777" w:rsidR="00054D68" w:rsidRPr="00054D68" w:rsidRDefault="00054D68" w:rsidP="002B486F">
      <w:pPr>
        <w:pStyle w:val="Heading2"/>
      </w:pPr>
      <w:r w:rsidRPr="00054D68">
        <w:rPr>
          <w:noProof/>
        </w:rPr>
        <w:drawing>
          <wp:inline distT="0" distB="0" distL="0" distR="0" wp14:anchorId="3F3AAD1B" wp14:editId="490FB3DC">
            <wp:extent cx="228600" cy="228600"/>
            <wp:effectExtent l="0" t="0" r="0" b="0"/>
            <wp:docPr id="559" name="Picture 559"/>
            <wp:cNvGraphicFramePr/>
            <a:graphic xmlns:a="http://schemas.openxmlformats.org/drawingml/2006/main">
              <a:graphicData uri="http://schemas.openxmlformats.org/drawingml/2006/picture">
                <pic:pic xmlns:pic="http://schemas.openxmlformats.org/drawingml/2006/picture">
                  <pic:nvPicPr>
                    <pic:cNvPr id="559" name="Picture 559"/>
                    <pic:cNvPicPr/>
                  </pic:nvPicPr>
                  <pic:blipFill>
                    <a:blip r:embed="rId18"/>
                    <a:stretch>
                      <a:fillRect/>
                    </a:stretch>
                  </pic:blipFill>
                  <pic:spPr>
                    <a:xfrm>
                      <a:off x="0" y="0"/>
                      <a:ext cx="228600" cy="228600"/>
                    </a:xfrm>
                    <a:prstGeom prst="rect">
                      <a:avLst/>
                    </a:prstGeom>
                  </pic:spPr>
                </pic:pic>
              </a:graphicData>
            </a:graphic>
          </wp:inline>
        </w:drawing>
      </w:r>
      <w:r w:rsidRPr="00054D68">
        <w:t xml:space="preserve"> Udacity</w:t>
      </w:r>
    </w:p>
    <w:p w14:paraId="67C29CAE" w14:textId="77777777" w:rsidR="00054D68" w:rsidRPr="00054D68" w:rsidRDefault="00054D68" w:rsidP="00054D68">
      <w:pPr>
        <w:rPr>
          <w:color w:val="043D68"/>
        </w:rPr>
      </w:pPr>
      <w:r w:rsidRPr="00054D68">
        <w:rPr>
          <w:color w:val="043D68"/>
        </w:rPr>
        <w:t>Software Development Life Cycles, Computer Software Engineering</w:t>
      </w:r>
    </w:p>
    <w:p w14:paraId="3001B680" w14:textId="77777777" w:rsidR="00054D68" w:rsidRPr="00054D68" w:rsidRDefault="00054D68" w:rsidP="00054D68">
      <w:pPr>
        <w:rPr>
          <w:color w:val="043D68"/>
        </w:rPr>
      </w:pPr>
      <w:r w:rsidRPr="00054D68">
        <w:rPr>
          <w:color w:val="043D68"/>
        </w:rPr>
        <w:t>2014 - 2015</w:t>
      </w:r>
    </w:p>
    <w:p w14:paraId="4CC30692" w14:textId="77777777" w:rsidR="00054D68" w:rsidRPr="00054D68" w:rsidRDefault="00054D68" w:rsidP="00054D68">
      <w:pPr>
        <w:rPr>
          <w:color w:val="043D68"/>
        </w:rPr>
      </w:pPr>
      <w:r w:rsidRPr="00054D68">
        <w:rPr>
          <w:color w:val="043D68"/>
        </w:rPr>
        <w:t>Life Cycle Models, Integrated Development Environment, Version Control Systems, Requirements</w:t>
      </w:r>
    </w:p>
    <w:p w14:paraId="70DFE01C" w14:textId="77777777" w:rsidR="00054D68" w:rsidRPr="00054D68" w:rsidRDefault="00054D68" w:rsidP="00054D68">
      <w:pPr>
        <w:rPr>
          <w:color w:val="043D68"/>
        </w:rPr>
      </w:pPr>
      <w:r w:rsidRPr="00054D68">
        <w:rPr>
          <w:color w:val="043D68"/>
        </w:rPr>
        <w:t>Engineering, OO Software and UML, Software Architecture, Analysis and Design, Design Patterns,</w:t>
      </w:r>
    </w:p>
    <w:p w14:paraId="57A5808A" w14:textId="77777777" w:rsidR="00054D68" w:rsidRPr="00054D68" w:rsidRDefault="00054D68" w:rsidP="00054D68">
      <w:pPr>
        <w:rPr>
          <w:color w:val="043D68"/>
        </w:rPr>
      </w:pPr>
      <w:r w:rsidRPr="00054D68">
        <w:rPr>
          <w:color w:val="043D68"/>
        </w:rPr>
        <w:t>Unified Software Process, General Concepts, Black-Box Testing, White-Box Testing, Agile</w:t>
      </w:r>
    </w:p>
    <w:p w14:paraId="03411D68" w14:textId="77777777" w:rsidR="00054D68" w:rsidRDefault="00054D68" w:rsidP="00054D68">
      <w:pPr>
        <w:rPr>
          <w:color w:val="043D68"/>
        </w:rPr>
      </w:pPr>
      <w:r w:rsidRPr="00054D68">
        <w:rPr>
          <w:color w:val="043D68"/>
        </w:rPr>
        <w:t>Development Methods, Software Refactoring</w:t>
      </w:r>
    </w:p>
    <w:p w14:paraId="386B999D" w14:textId="77777777" w:rsidR="00054D68" w:rsidRPr="00054D68" w:rsidRDefault="00054D68" w:rsidP="00054D68">
      <w:pPr>
        <w:rPr>
          <w:color w:val="043D68"/>
        </w:rPr>
      </w:pPr>
    </w:p>
    <w:p w14:paraId="7411C824" w14:textId="77777777" w:rsidR="00054D68" w:rsidRPr="00054D68" w:rsidRDefault="00054D68" w:rsidP="002B486F">
      <w:pPr>
        <w:pStyle w:val="Heading2"/>
      </w:pPr>
      <w:r w:rsidRPr="00054D68">
        <w:rPr>
          <w:noProof/>
        </w:rPr>
        <mc:AlternateContent>
          <mc:Choice Requires="wpg">
            <w:drawing>
              <wp:inline distT="0" distB="0" distL="0" distR="0" wp14:anchorId="7A73CA99" wp14:editId="47303AF4">
                <wp:extent cx="203200" cy="203200"/>
                <wp:effectExtent l="0" t="0" r="0" b="0"/>
                <wp:docPr id="10988" name="Group 1098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64" name="Shape 1246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570" name="Shape 57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72" name="Shape 57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74" name="Shape 57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75960F2" id="Group 10988"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">
                <v:shape id="Shape 1246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" path="m,l203200,r,203200l,203200,,e" fillcolor="#e9e5de" stroked="f" strokeweight="0">
                  <v:stroke miterlimit="83231f" joinstyle="miter"/>
                  <v:path arrowok="t" textboxrect="0,0,203200,203200"/>
                </v:shape>
                <v:shape id="Shape 57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" path="m38100,c59142,,76200,17058,76200,38100v,21042,-17058,38100,-38100,38100c17058,76200,,59142,,38100,,17058,17058,,38100,xe" fillcolor="#788fa5" stroked="f" strokeweight="0">
                  <v:stroke miterlimit="83231f" joinstyle="miter"/>
                  <v:path arrowok="t" textboxrect="0,0,76200,76200"/>
                </v:shape>
                <v:shape id="Shape 57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57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w:t>
      </w:r>
      <w:proofErr w:type="spellStart"/>
      <w:r w:rsidRPr="00054D68">
        <w:t>PluralSight</w:t>
      </w:r>
      <w:proofErr w:type="spellEnd"/>
    </w:p>
    <w:p w14:paraId="6937F11C" w14:textId="77777777" w:rsidR="00054D68" w:rsidRPr="00054D68" w:rsidRDefault="00054D68" w:rsidP="00054D68">
      <w:pPr>
        <w:rPr>
          <w:color w:val="043D68"/>
        </w:rPr>
      </w:pPr>
      <w:r w:rsidRPr="00054D68">
        <w:rPr>
          <w:color w:val="043D68"/>
        </w:rPr>
        <w:t>Design Patterns</w:t>
      </w:r>
    </w:p>
    <w:p w14:paraId="22299C76" w14:textId="77777777" w:rsidR="00054D68" w:rsidRPr="00054D68" w:rsidRDefault="00054D68" w:rsidP="00054D68">
      <w:pPr>
        <w:rPr>
          <w:color w:val="043D68"/>
        </w:rPr>
      </w:pPr>
      <w:r w:rsidRPr="00054D68">
        <w:rPr>
          <w:color w:val="043D68"/>
        </w:rPr>
        <w:t>2014 - 2015</w:t>
      </w:r>
    </w:p>
    <w:p w14:paraId="316413D0" w14:textId="77777777" w:rsidR="00054D68" w:rsidRDefault="00054D68" w:rsidP="00054D68">
      <w:pPr>
        <w:rPr>
          <w:color w:val="043D68"/>
        </w:rPr>
      </w:pPr>
      <w:proofErr w:type="spellStart"/>
      <w:r w:rsidRPr="00054D68">
        <w:rPr>
          <w:color w:val="043D68"/>
        </w:rPr>
        <w:t>PluralSight's</w:t>
      </w:r>
      <w:proofErr w:type="spellEnd"/>
      <w:r w:rsidRPr="00054D68">
        <w:rPr>
          <w:color w:val="043D68"/>
        </w:rPr>
        <w:t xml:space="preserve"> design patterns library contains descriptions and C# examples of software design patterns that you can apply in your daily development. These patterns are time proven techniques for building long-lived, well factored software that are widely used in software development today.</w:t>
      </w:r>
    </w:p>
    <w:p w14:paraId="41D5FB62" w14:textId="77777777" w:rsidR="00054D68" w:rsidRPr="00054D68" w:rsidRDefault="00054D68" w:rsidP="00054D68">
      <w:pPr>
        <w:rPr>
          <w:color w:val="043D68"/>
        </w:rPr>
      </w:pPr>
    </w:p>
    <w:p w14:paraId="6758EE33" w14:textId="77777777" w:rsidR="00054D68" w:rsidRPr="00054D68" w:rsidRDefault="00054D68" w:rsidP="002B486F">
      <w:pPr>
        <w:pStyle w:val="Heading2"/>
      </w:pPr>
      <w:r w:rsidRPr="00054D68">
        <w:rPr>
          <w:noProof/>
        </w:rPr>
        <mc:AlternateContent>
          <mc:Choice Requires="wpg">
            <w:drawing>
              <wp:inline distT="0" distB="0" distL="0" distR="0" wp14:anchorId="205287B9" wp14:editId="192D78F6">
                <wp:extent cx="203200" cy="203200"/>
                <wp:effectExtent l="0" t="0" r="0" b="0"/>
                <wp:docPr id="10995" name="Group 1099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66" name="Shape 1246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584" name="Shape 584"/>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86" name="Shape 586"/>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88" name="Shape 588"/>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0807C073" id="Group 1099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">
                <v:shape id="Shape 1246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" path="m,l203200,r,203200l,203200,,e" fillcolor="#e9e5de" stroked="f" strokeweight="0">
                  <v:stroke miterlimit="83231f" joinstyle="miter"/>
                  <v:path arrowok="t" textboxrect="0,0,203200,203200"/>
                </v:shape>
                <v:shape id="Shape 584"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586"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588"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w:t>
      </w:r>
      <w:proofErr w:type="spellStart"/>
      <w:r w:rsidRPr="00054D68">
        <w:t>ScrumAlliance</w:t>
      </w:r>
      <w:proofErr w:type="spellEnd"/>
    </w:p>
    <w:p w14:paraId="59B6F9FC" w14:textId="77777777" w:rsidR="00054D68" w:rsidRPr="00054D68" w:rsidRDefault="00054D68" w:rsidP="00054D68">
      <w:pPr>
        <w:rPr>
          <w:color w:val="043D68"/>
        </w:rPr>
      </w:pPr>
      <w:r w:rsidRPr="00054D68">
        <w:rPr>
          <w:color w:val="043D68"/>
        </w:rPr>
        <w:t>CSM, Project Management</w:t>
      </w:r>
    </w:p>
    <w:p w14:paraId="5BA1221F" w14:textId="77777777" w:rsidR="00054D68" w:rsidRPr="00054D68" w:rsidRDefault="00054D68" w:rsidP="00054D68">
      <w:pPr>
        <w:rPr>
          <w:color w:val="043D68"/>
        </w:rPr>
      </w:pPr>
      <w:r w:rsidRPr="00054D68">
        <w:rPr>
          <w:color w:val="043D68"/>
        </w:rPr>
        <w:t>2012 - 2012</w:t>
      </w:r>
    </w:p>
    <w:p w14:paraId="4FA6D67A" w14:textId="77777777" w:rsidR="00054D68" w:rsidRDefault="00054D68" w:rsidP="00054D68">
      <w:pPr>
        <w:rPr>
          <w:color w:val="043D68"/>
        </w:rPr>
      </w:pPr>
      <w:r w:rsidRPr="00054D68">
        <w:rPr>
          <w:color w:val="043D68"/>
        </w:rPr>
        <w:t>Scrum Master Certification Prep course</w:t>
      </w:r>
    </w:p>
    <w:p w14:paraId="7992068F" w14:textId="77777777" w:rsidR="00054D68" w:rsidRPr="00054D68" w:rsidRDefault="00054D68" w:rsidP="00054D68">
      <w:pPr>
        <w:rPr>
          <w:color w:val="043D68"/>
        </w:rPr>
      </w:pPr>
    </w:p>
    <w:p w14:paraId="4E7EF0A5" w14:textId="77777777" w:rsidR="00054D68" w:rsidRPr="00054D68" w:rsidRDefault="00054D68" w:rsidP="002B486F">
      <w:pPr>
        <w:pStyle w:val="Heading2"/>
      </w:pPr>
      <w:r w:rsidRPr="00054D68">
        <w:rPr>
          <w:noProof/>
        </w:rPr>
        <mc:AlternateContent>
          <mc:Choice Requires="wpg">
            <w:drawing>
              <wp:inline distT="0" distB="0" distL="0" distR="0" wp14:anchorId="0086240D" wp14:editId="3521C06B">
                <wp:extent cx="203200" cy="203200"/>
                <wp:effectExtent l="0" t="0" r="0" b="0"/>
                <wp:docPr id="11001" name="Group 11001"/>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68" name="Shape 1246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596" name="Shape 596"/>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98" name="Shape 598"/>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00" name="Shape 600"/>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2688072" id="Group 11001"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">
                <v:shape id="Shape 1246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" path="m,l203200,r,203200l,203200,,e" fillcolor="#e9e5de" stroked="f" strokeweight="0">
                  <v:stroke miterlimit="83231f" joinstyle="miter"/>
                  <v:path arrowok="t" textboxrect="0,0,203200,203200"/>
                </v:shape>
                <v:shape id="Shape 596"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598"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" path="m63500,v35070,,63500,28430,63500,63500c127000,98570,98570,127000,63500,127000,28430,127000,,98570,,63500,,28430,28430,,63500,xe" fillcolor="#9eb3c8" stroked="f" strokeweight="0">
                  <v:stroke miterlimit="83231f" joinstyle="miter"/>
                  <v:path arrowok="t" textboxrect="0,0,127000,127000"/>
                </v:shape>
                <v:shape id="Shape 600"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ERC Communications</w:t>
      </w:r>
    </w:p>
    <w:p w14:paraId="76E2BA1D" w14:textId="77777777" w:rsidR="00054D68" w:rsidRPr="00054D68" w:rsidRDefault="00054D68" w:rsidP="00054D68">
      <w:pPr>
        <w:rPr>
          <w:color w:val="043D68"/>
        </w:rPr>
      </w:pPr>
      <w:r w:rsidRPr="00054D68">
        <w:rPr>
          <w:color w:val="043D68"/>
        </w:rPr>
        <w:t>Executive Presentation Skills</w:t>
      </w:r>
    </w:p>
    <w:p w14:paraId="730AD202" w14:textId="153E6E49" w:rsidR="00054D68" w:rsidRDefault="00054D68" w:rsidP="00054D68">
      <w:pPr>
        <w:rPr>
          <w:color w:val="043D68"/>
        </w:rPr>
      </w:pPr>
      <w:r w:rsidRPr="00054D68">
        <w:rPr>
          <w:color w:val="043D68"/>
        </w:rPr>
        <w:t xml:space="preserve">2012 </w:t>
      </w:r>
      <w:r>
        <w:rPr>
          <w:color w:val="043D68"/>
        </w:rPr>
        <w:t>–</w:t>
      </w:r>
      <w:r w:rsidRPr="00054D68">
        <w:rPr>
          <w:color w:val="043D68"/>
        </w:rPr>
        <w:t xml:space="preserve"> 2012</w:t>
      </w:r>
    </w:p>
    <w:p w14:paraId="4C039843" w14:textId="77777777" w:rsidR="00054D68" w:rsidRPr="00054D68" w:rsidRDefault="00054D68" w:rsidP="00054D68">
      <w:pPr>
        <w:rPr>
          <w:color w:val="043D68"/>
        </w:rPr>
      </w:pPr>
    </w:p>
    <w:p w14:paraId="01279117" w14:textId="77777777" w:rsidR="00054D68" w:rsidRPr="00054D68" w:rsidRDefault="00054D68" w:rsidP="002B486F">
      <w:pPr>
        <w:pStyle w:val="Heading2"/>
      </w:pPr>
      <w:r w:rsidRPr="00054D68">
        <w:rPr>
          <w:noProof/>
        </w:rPr>
        <mc:AlternateContent>
          <mc:Choice Requires="wpg">
            <w:drawing>
              <wp:inline distT="0" distB="0" distL="0" distR="0" wp14:anchorId="6ADF9D77" wp14:editId="1FA8C658">
                <wp:extent cx="203200" cy="203200"/>
                <wp:effectExtent l="0" t="0" r="0" b="0"/>
                <wp:docPr id="11006" name="Group 11006"/>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70" name="Shape 1247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07" name="Shape 607"/>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09" name="Shape 609"/>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11" name="Shape 611"/>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BE59A7A" id="Group 11006"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KhD1HXIEAAA1FAAADgAAAAAAAAAAAAAAAAAu&#10;AgAAZHJzL2Uyb0RvYy54bWxQSwECLQAUAAYACAAAACEA1RMT0dgAAAADAQAADwAAAAAAAAAAAAAA&#10;AADMBgAAZHJzL2Rvd25yZXYueG1sUEsFBgAAAAAEAAQA8wAAANEHAAAAAA==&#10;">
                <v:shape id="Shape 1247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" path="m,l203200,r,203200l,203200,,e" fillcolor="#e9e5de" stroked="f" strokeweight="0">
                  <v:stroke miterlimit="83231f" joinstyle="miter"/>
                  <v:path arrowok="t" textboxrect="0,0,203200,203200"/>
                </v:shape>
                <v:shape id="Shape 607"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609"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611"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Microsoft</w:t>
      </w:r>
    </w:p>
    <w:p w14:paraId="65F5C44B" w14:textId="77777777" w:rsidR="00054D68" w:rsidRPr="00054D68" w:rsidRDefault="00054D68" w:rsidP="00054D68">
      <w:pPr>
        <w:rPr>
          <w:color w:val="043D68"/>
        </w:rPr>
      </w:pPr>
      <w:r w:rsidRPr="00054D68">
        <w:rPr>
          <w:color w:val="043D68"/>
        </w:rPr>
        <w:t>Visual Studio 2010 ALM</w:t>
      </w:r>
    </w:p>
    <w:p w14:paraId="20786025" w14:textId="77777777" w:rsidR="00054D68" w:rsidRPr="00054D68" w:rsidRDefault="00054D68" w:rsidP="00054D68">
      <w:pPr>
        <w:rPr>
          <w:color w:val="043D68"/>
        </w:rPr>
      </w:pPr>
      <w:r w:rsidRPr="00054D68">
        <w:rPr>
          <w:color w:val="043D68"/>
        </w:rPr>
        <w:t>2012 - 2012</w:t>
      </w:r>
    </w:p>
    <w:p w14:paraId="450D23CA" w14:textId="5F2A9B44" w:rsidR="00054D68" w:rsidRDefault="00054D68" w:rsidP="00054D68">
      <w:pPr>
        <w:rPr>
          <w:color w:val="043D68"/>
        </w:rPr>
      </w:pPr>
      <w:r w:rsidRPr="00054D68">
        <w:rPr>
          <w:color w:val="043D68"/>
        </w:rPr>
        <w:t xml:space="preserve">Team Foundation Server Essentials - Certificate of Completion: http://goo.gl/xYF4D Testing Tools - Certificate of Completion: </w:t>
      </w:r>
      <w:hyperlink r:id="rId19" w:history="1">
        <w:r w:rsidRPr="00054D68">
          <w:rPr>
            <w:rStyle w:val="Hyperlink"/>
          </w:rPr>
          <w:t>http://goo.gl/qjfrr</w:t>
        </w:r>
      </w:hyperlink>
    </w:p>
    <w:p w14:paraId="4B77E5D8" w14:textId="77777777" w:rsidR="00054D68" w:rsidRPr="00054D68" w:rsidRDefault="00054D68" w:rsidP="00054D68">
      <w:pPr>
        <w:rPr>
          <w:color w:val="043D68"/>
        </w:rPr>
      </w:pPr>
    </w:p>
    <w:p w14:paraId="2422C6A4" w14:textId="77777777" w:rsidR="00054D68" w:rsidRPr="00054D68" w:rsidRDefault="00054D68" w:rsidP="002B486F">
      <w:pPr>
        <w:pStyle w:val="Heading2"/>
      </w:pPr>
      <w:r w:rsidRPr="00054D68">
        <w:rPr>
          <w:noProof/>
        </w:rPr>
        <mc:AlternateContent>
          <mc:Choice Requires="wpg">
            <w:drawing>
              <wp:inline distT="0" distB="0" distL="0" distR="0" wp14:anchorId="28CDF39D" wp14:editId="0007991E">
                <wp:extent cx="203200" cy="203200"/>
                <wp:effectExtent l="0" t="0" r="0" b="0"/>
                <wp:docPr id="11008" name="Group 1100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72" name="Shape 1247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20" name="Shape 62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22" name="Shape 62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24" name="Shape 62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5929F9F2" id="Group 11008"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">
                <v:shape id="Shape 1247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" path="m,l203200,r,203200l,203200,,e" fillcolor="#e9e5de" stroked="f" strokeweight="0">
                  <v:stroke miterlimit="83231f" joinstyle="miter"/>
                  <v:path arrowok="t" textboxrect="0,0,203200,203200"/>
                </v:shape>
                <v:shape id="Shape 62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62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62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ai-class</w:t>
      </w:r>
    </w:p>
    <w:p w14:paraId="652B3547" w14:textId="77777777" w:rsidR="00054D68" w:rsidRPr="00054D68" w:rsidRDefault="00054D68" w:rsidP="00054D68">
      <w:pPr>
        <w:rPr>
          <w:color w:val="043D68"/>
        </w:rPr>
      </w:pPr>
      <w:r w:rsidRPr="00054D68">
        <w:rPr>
          <w:color w:val="043D68"/>
        </w:rPr>
        <w:t>Artificial Intelligence</w:t>
      </w:r>
    </w:p>
    <w:p w14:paraId="45A7CB5F" w14:textId="77777777" w:rsidR="00054D68" w:rsidRPr="00054D68" w:rsidRDefault="00054D68" w:rsidP="00054D68">
      <w:pPr>
        <w:rPr>
          <w:color w:val="043D68"/>
        </w:rPr>
      </w:pPr>
      <w:r w:rsidRPr="00054D68">
        <w:rPr>
          <w:color w:val="043D68"/>
        </w:rPr>
        <w:t>2011 - 2011</w:t>
      </w:r>
    </w:p>
    <w:p w14:paraId="5131C88A" w14:textId="77777777" w:rsidR="00054D68" w:rsidRPr="00054D68" w:rsidRDefault="00054D68" w:rsidP="00054D68">
      <w:pPr>
        <w:rPr>
          <w:color w:val="043D68"/>
        </w:rPr>
      </w:pPr>
      <w:r w:rsidRPr="00054D68">
        <w:rPr>
          <w:color w:val="043D68"/>
        </w:rPr>
        <w:t>Completed advanced track of online class "Introduction to Artificial Intelligence" (www.ai-class.com) taught by Peter Norvig (director of Research at Google, author of AIAMA) and Sebastian Thrun (Professor at Stanford University, Google Fellow).</w:t>
      </w:r>
    </w:p>
    <w:p w14:paraId="7DE7257A" w14:textId="77777777" w:rsidR="00054D68" w:rsidRPr="00054D68" w:rsidRDefault="00054D68" w:rsidP="00054D68">
      <w:pPr>
        <w:rPr>
          <w:color w:val="043D68"/>
        </w:rPr>
      </w:pPr>
      <w:r w:rsidRPr="00054D68">
        <w:rPr>
          <w:color w:val="043D68"/>
        </w:rPr>
        <w:t xml:space="preserve"> </w:t>
      </w:r>
    </w:p>
    <w:p w14:paraId="2795C73C" w14:textId="477ACE5B" w:rsidR="00054D68" w:rsidRDefault="00054D68" w:rsidP="00054D68">
      <w:pPr>
        <w:rPr>
          <w:color w:val="043D68"/>
        </w:rPr>
      </w:pPr>
      <w:r w:rsidRPr="00054D68">
        <w:rPr>
          <w:color w:val="043D68"/>
        </w:rPr>
        <w:t xml:space="preserve">Statement of Accomplishment: </w:t>
      </w:r>
      <w:hyperlink r:id="rId20" w:history="1">
        <w:r w:rsidRPr="00054D68">
          <w:rPr>
            <w:rStyle w:val="Hyperlink"/>
          </w:rPr>
          <w:t>http://goo.gl/StizK</w:t>
        </w:r>
      </w:hyperlink>
    </w:p>
    <w:p w14:paraId="00BE4DDC" w14:textId="77777777" w:rsidR="00054D68" w:rsidRPr="00054D68" w:rsidRDefault="00054D68" w:rsidP="00054D68">
      <w:pPr>
        <w:rPr>
          <w:color w:val="043D68"/>
        </w:rPr>
      </w:pPr>
    </w:p>
    <w:p w14:paraId="380923D6" w14:textId="77777777" w:rsidR="00054D68" w:rsidRPr="00054D68" w:rsidRDefault="00054D68" w:rsidP="002B486F">
      <w:pPr>
        <w:pStyle w:val="Heading2"/>
      </w:pPr>
      <w:r w:rsidRPr="00054D68">
        <w:rPr>
          <w:noProof/>
        </w:rPr>
        <mc:AlternateContent>
          <mc:Choice Requires="wpg">
            <w:drawing>
              <wp:inline distT="0" distB="0" distL="0" distR="0" wp14:anchorId="3E89C786" wp14:editId="46B83F4A">
                <wp:extent cx="203200" cy="203200"/>
                <wp:effectExtent l="0" t="0" r="0" b="0"/>
                <wp:docPr id="9958" name="Group 995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74" name="Shape 1247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40" name="Shape 64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42" name="Shape 64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44" name="Shape 64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6"/>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5C530CE5" id="Group 9958"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">
                <v:shape id="Shape 1247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" path="m,l203200,r,203200l,203200,,e" fillcolor="#e9e5de" stroked="f" strokeweight="0">
                  <v:stroke miterlimit="83231f" joinstyle="miter"/>
                  <v:path arrowok="t" textboxrect="0,0,203200,203200"/>
                </v:shape>
                <v:shape id="Shape 64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64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64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" path="m11001,22v21042,,38100,17058,38100,38100c49123,41847,48588,45556,47514,49123,23907,43649,5474,25216,,1609,3568,535,7276,,11001,22xe" fillcolor="#56687a" stroked="f" strokeweight="0">
                  <v:stroke miterlimit="83231f" joinstyle="miter"/>
                  <v:path arrowok="t" textboxrect="0,0,49123,49123"/>
                </v:shape>
                <w10:anchorlock/>
              </v:group>
            </w:pict>
          </mc:Fallback>
        </mc:AlternateContent>
      </w:r>
      <w:r w:rsidRPr="00054D68">
        <w:t xml:space="preserve"> Abbott Learning and Development</w:t>
      </w:r>
    </w:p>
    <w:p w14:paraId="51B096D1" w14:textId="77777777" w:rsidR="00054D68" w:rsidRPr="00054D68" w:rsidRDefault="00054D68" w:rsidP="00054D68">
      <w:pPr>
        <w:rPr>
          <w:color w:val="043D68"/>
        </w:rPr>
      </w:pPr>
      <w:r w:rsidRPr="00054D68">
        <w:rPr>
          <w:color w:val="043D68"/>
        </w:rPr>
        <w:t>Management</w:t>
      </w:r>
    </w:p>
    <w:p w14:paraId="7E96B41A" w14:textId="77777777" w:rsidR="00054D68" w:rsidRPr="00054D68" w:rsidRDefault="00054D68" w:rsidP="00054D68">
      <w:pPr>
        <w:rPr>
          <w:color w:val="043D68"/>
        </w:rPr>
      </w:pPr>
      <w:r w:rsidRPr="00054D68">
        <w:rPr>
          <w:color w:val="043D68"/>
        </w:rPr>
        <w:t>2010 - 2011</w:t>
      </w:r>
    </w:p>
    <w:p w14:paraId="76884406" w14:textId="77777777" w:rsidR="00054D68" w:rsidRPr="00054D68" w:rsidRDefault="00054D68" w:rsidP="00054D68">
      <w:pPr>
        <w:rPr>
          <w:color w:val="043D68"/>
        </w:rPr>
      </w:pPr>
      <w:r w:rsidRPr="00054D68">
        <w:rPr>
          <w:color w:val="043D68"/>
        </w:rPr>
        <w:t>Leadership Training</w:t>
      </w:r>
    </w:p>
    <w:p w14:paraId="64A6A0AD" w14:textId="77777777" w:rsidR="00054D68" w:rsidRPr="00054D68" w:rsidRDefault="00054D68" w:rsidP="00054D68">
      <w:pPr>
        <w:rPr>
          <w:color w:val="043D68"/>
        </w:rPr>
      </w:pPr>
      <w:r w:rsidRPr="00054D68">
        <w:rPr>
          <w:color w:val="043D68"/>
        </w:rPr>
        <w:t>Crisis Management</w:t>
      </w:r>
    </w:p>
    <w:p w14:paraId="676EE87C" w14:textId="77777777" w:rsidR="00054D68" w:rsidRPr="00054D68" w:rsidRDefault="00054D68" w:rsidP="00054D68">
      <w:pPr>
        <w:rPr>
          <w:color w:val="043D68"/>
        </w:rPr>
      </w:pPr>
      <w:r w:rsidRPr="00054D68">
        <w:rPr>
          <w:color w:val="043D68"/>
        </w:rPr>
        <w:t>Manager Basics</w:t>
      </w:r>
    </w:p>
    <w:p w14:paraId="24D9BC82" w14:textId="77777777" w:rsidR="00054D68" w:rsidRPr="00054D68" w:rsidRDefault="00054D68" w:rsidP="00054D68">
      <w:pPr>
        <w:rPr>
          <w:color w:val="043D68"/>
        </w:rPr>
      </w:pPr>
      <w:r w:rsidRPr="00054D68">
        <w:rPr>
          <w:color w:val="043D68"/>
        </w:rPr>
        <w:t>Art of Effective Feedback</w:t>
      </w:r>
    </w:p>
    <w:p w14:paraId="50218A70" w14:textId="77777777" w:rsidR="00054D68" w:rsidRPr="00054D68" w:rsidRDefault="00054D68" w:rsidP="00054D68">
      <w:pPr>
        <w:rPr>
          <w:color w:val="043D68"/>
        </w:rPr>
      </w:pPr>
      <w:r w:rsidRPr="00054D68">
        <w:rPr>
          <w:color w:val="043D68"/>
        </w:rPr>
        <w:t>Know the Business</w:t>
      </w:r>
    </w:p>
    <w:p w14:paraId="31C8C1E8" w14:textId="77777777" w:rsidR="00054D68" w:rsidRPr="00054D68" w:rsidRDefault="00054D68" w:rsidP="00054D68">
      <w:pPr>
        <w:rPr>
          <w:color w:val="043D68"/>
        </w:rPr>
      </w:pPr>
      <w:r w:rsidRPr="00054D68">
        <w:rPr>
          <w:color w:val="043D68"/>
        </w:rPr>
        <w:t>Performance Excellence</w:t>
      </w:r>
    </w:p>
    <w:p w14:paraId="7DC3A53D" w14:textId="77777777" w:rsidR="00054D68" w:rsidRDefault="00054D68" w:rsidP="00054D68">
      <w:pPr>
        <w:rPr>
          <w:color w:val="043D68"/>
        </w:rPr>
      </w:pPr>
      <w:r w:rsidRPr="00054D68">
        <w:rPr>
          <w:color w:val="043D68"/>
        </w:rPr>
        <w:t>Interviewing and Talent Acquisition Open Communication</w:t>
      </w:r>
    </w:p>
    <w:p w14:paraId="05127E1C" w14:textId="77777777" w:rsidR="00054D68" w:rsidRPr="00054D68" w:rsidRDefault="00054D68" w:rsidP="00054D68">
      <w:pPr>
        <w:rPr>
          <w:color w:val="043D68"/>
        </w:rPr>
      </w:pPr>
    </w:p>
    <w:p w14:paraId="55A70BB2" w14:textId="77777777" w:rsidR="00054D68" w:rsidRPr="00054D68" w:rsidRDefault="00054D68" w:rsidP="002B486F">
      <w:pPr>
        <w:pStyle w:val="Heading2"/>
      </w:pPr>
      <w:r w:rsidRPr="00054D68">
        <w:rPr>
          <w:noProof/>
        </w:rPr>
        <w:lastRenderedPageBreak/>
        <mc:AlternateContent>
          <mc:Choice Requires="wpg">
            <w:drawing>
              <wp:inline distT="0" distB="0" distL="0" distR="0" wp14:anchorId="2560D8AB" wp14:editId="0F64E959">
                <wp:extent cx="203200" cy="203200"/>
                <wp:effectExtent l="0" t="0" r="0" b="0"/>
                <wp:docPr id="9959" name="Group 9959"/>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76" name="Shape 1247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59" name="Shape 65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61" name="Shape 66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63" name="Shape 66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C9C5F17" id="Group 9959"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">
                <v:shape id="Shape 1247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" path="m,l203200,r,203200l,203200,,e" fillcolor="#e9e5de" stroked="f" strokeweight="0">
                  <v:stroke miterlimit="83231f" joinstyle="miter"/>
                  <v:path arrowok="t" textboxrect="0,0,203200,203200"/>
                </v:shape>
                <v:shape id="Shape 65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66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66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Global Knowledge</w:t>
      </w:r>
    </w:p>
    <w:p w14:paraId="0478934B" w14:textId="77777777" w:rsidR="00054D68" w:rsidRPr="00054D68" w:rsidRDefault="00054D68" w:rsidP="00054D68">
      <w:pPr>
        <w:rPr>
          <w:color w:val="043D68"/>
        </w:rPr>
      </w:pPr>
      <w:r w:rsidRPr="00054D68">
        <w:rPr>
          <w:color w:val="043D68"/>
        </w:rPr>
        <w:t>Microsoft Certified Technology Specialist: Managing Projects with Microsoft Office</w:t>
      </w:r>
    </w:p>
    <w:p w14:paraId="20B75FBE" w14:textId="77777777" w:rsidR="00054D68" w:rsidRPr="00054D68" w:rsidRDefault="00054D68" w:rsidP="00054D68">
      <w:pPr>
        <w:rPr>
          <w:color w:val="043D68"/>
        </w:rPr>
      </w:pPr>
      <w:r w:rsidRPr="00054D68">
        <w:rPr>
          <w:color w:val="043D68"/>
        </w:rPr>
        <w:t>Project 2007, Project Management</w:t>
      </w:r>
    </w:p>
    <w:p w14:paraId="35E0B80B" w14:textId="77777777" w:rsidR="00054D68" w:rsidRPr="00054D68" w:rsidRDefault="00054D68" w:rsidP="00054D68">
      <w:pPr>
        <w:rPr>
          <w:color w:val="043D68"/>
        </w:rPr>
      </w:pPr>
      <w:r w:rsidRPr="00054D68">
        <w:rPr>
          <w:color w:val="043D68"/>
        </w:rPr>
        <w:t>2010 - 2010</w:t>
      </w:r>
    </w:p>
    <w:p w14:paraId="0901446F" w14:textId="77777777" w:rsidR="00054D68" w:rsidRDefault="00054D68" w:rsidP="00054D68">
      <w:pPr>
        <w:rPr>
          <w:color w:val="043D68"/>
        </w:rPr>
      </w:pPr>
      <w:r w:rsidRPr="00054D68">
        <w:rPr>
          <w:color w:val="043D68"/>
        </w:rPr>
        <w:t>Managing Projects with Microsoft Office Project 2007 Boot Camp</w:t>
      </w:r>
    </w:p>
    <w:p w14:paraId="15D4DC5C" w14:textId="77777777" w:rsidR="00054D68" w:rsidRPr="00054D68" w:rsidRDefault="00054D68" w:rsidP="00054D68">
      <w:pPr>
        <w:rPr>
          <w:color w:val="043D68"/>
        </w:rPr>
      </w:pPr>
    </w:p>
    <w:p w14:paraId="10AAFFEA" w14:textId="77777777" w:rsidR="00054D68" w:rsidRPr="00054D68" w:rsidRDefault="00054D68" w:rsidP="002B486F">
      <w:pPr>
        <w:pStyle w:val="Heading2"/>
      </w:pPr>
      <w:r w:rsidRPr="00054D68">
        <w:rPr>
          <w:noProof/>
        </w:rPr>
        <mc:AlternateContent>
          <mc:Choice Requires="wpg">
            <w:drawing>
              <wp:inline distT="0" distB="0" distL="0" distR="0" wp14:anchorId="2D58AAEA" wp14:editId="3DA19399">
                <wp:extent cx="203200" cy="203200"/>
                <wp:effectExtent l="0" t="0" r="0" b="0"/>
                <wp:docPr id="9960" name="Group 9960"/>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78" name="Shape 1247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72" name="Shape 672"/>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74" name="Shape 674"/>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76" name="Shape 676"/>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FA76743" id="Group 9960"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">
                <v:shape id="Shape 1247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" path="m,l203200,r,203200l,203200,,e" fillcolor="#e9e5de" stroked="f" strokeweight="0">
                  <v:stroke miterlimit="83231f" joinstyle="miter"/>
                  <v:path arrowok="t" textboxrect="0,0,203200,203200"/>
                </v:shape>
                <v:shape id="Shape 672"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674"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676"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w:t>
      </w:r>
      <w:proofErr w:type="spellStart"/>
      <w:r w:rsidRPr="00054D68">
        <w:t>VMEdu</w:t>
      </w:r>
      <w:proofErr w:type="spellEnd"/>
      <w:r w:rsidRPr="00054D68">
        <w:t xml:space="preserve"> Faculty</w:t>
      </w:r>
    </w:p>
    <w:p w14:paraId="0B286038" w14:textId="77777777" w:rsidR="00054D68" w:rsidRPr="00054D68" w:rsidRDefault="00054D68" w:rsidP="00054D68">
      <w:pPr>
        <w:rPr>
          <w:color w:val="043D68"/>
        </w:rPr>
      </w:pPr>
      <w:r w:rsidRPr="00054D68">
        <w:rPr>
          <w:color w:val="043D68"/>
        </w:rPr>
        <w:t>PMP, Project Management</w:t>
      </w:r>
    </w:p>
    <w:p w14:paraId="26FFFE44" w14:textId="77777777" w:rsidR="00054D68" w:rsidRPr="00054D68" w:rsidRDefault="00054D68" w:rsidP="00054D68">
      <w:pPr>
        <w:rPr>
          <w:color w:val="043D68"/>
        </w:rPr>
      </w:pPr>
      <w:r w:rsidRPr="00054D68">
        <w:rPr>
          <w:color w:val="043D68"/>
        </w:rPr>
        <w:t>2010 - 2010</w:t>
      </w:r>
    </w:p>
    <w:p w14:paraId="45CA39D7" w14:textId="77777777" w:rsidR="00054D68" w:rsidRDefault="00054D68" w:rsidP="00054D68">
      <w:pPr>
        <w:rPr>
          <w:color w:val="043D68"/>
        </w:rPr>
      </w:pPr>
      <w:r w:rsidRPr="00054D68">
        <w:rPr>
          <w:color w:val="043D68"/>
        </w:rPr>
        <w:t xml:space="preserve">Project Management </w:t>
      </w:r>
      <w:proofErr w:type="gramStart"/>
      <w:r w:rsidRPr="00054D68">
        <w:rPr>
          <w:color w:val="043D68"/>
        </w:rPr>
        <w:t>Professional(</w:t>
      </w:r>
      <w:proofErr w:type="gramEnd"/>
      <w:r w:rsidRPr="00054D68">
        <w:rPr>
          <w:color w:val="043D68"/>
        </w:rPr>
        <w:t>PMP)® Certification Exam preparation</w:t>
      </w:r>
    </w:p>
    <w:p w14:paraId="534CB3FF" w14:textId="77777777" w:rsidR="00054D68" w:rsidRPr="00054D68" w:rsidRDefault="00054D68" w:rsidP="00054D68">
      <w:pPr>
        <w:rPr>
          <w:color w:val="043D68"/>
        </w:rPr>
      </w:pPr>
    </w:p>
    <w:p w14:paraId="7A19BD5A" w14:textId="77777777" w:rsidR="00054D68" w:rsidRPr="00054D68" w:rsidRDefault="00054D68" w:rsidP="002B486F">
      <w:pPr>
        <w:pStyle w:val="Heading2"/>
      </w:pPr>
      <w:r w:rsidRPr="00054D68">
        <w:rPr>
          <w:noProof/>
        </w:rPr>
        <mc:AlternateContent>
          <mc:Choice Requires="wpg">
            <w:drawing>
              <wp:inline distT="0" distB="0" distL="0" distR="0" wp14:anchorId="7AA81E15" wp14:editId="1E97131A">
                <wp:extent cx="203200" cy="203200"/>
                <wp:effectExtent l="0" t="0" r="0" b="0"/>
                <wp:docPr id="9961" name="Group 9961"/>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80" name="Shape 1248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84" name="Shape 684"/>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86" name="Shape 686"/>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88" name="Shape 688"/>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0519695F" id="Group 9961"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">
                <v:shape id="Shape 1248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" path="m,l203200,r,203200l,203200,,e" fillcolor="#e9e5de" stroked="f" strokeweight="0">
                  <v:stroke miterlimit="83231f" joinstyle="miter"/>
                  <v:path arrowok="t" textboxrect="0,0,203200,203200"/>
                </v:shape>
                <v:shape id="Shape 684"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" path="m38100,c59142,,76200,17058,76200,38100v,21042,-17058,38100,-38100,38100c17058,76200,,59142,,38100,,17058,17058,,38100,xe" fillcolor="#788fa5" stroked="f" strokeweight="0">
                  <v:stroke miterlimit="83231f" joinstyle="miter"/>
                  <v:path arrowok="t" textboxrect="0,0,76200,76200"/>
                </v:shape>
                <v:shape id="Shape 686"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688"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w:t>
      </w:r>
      <w:proofErr w:type="spellStart"/>
      <w:r w:rsidRPr="00054D68">
        <w:t>VMEdu</w:t>
      </w:r>
      <w:proofErr w:type="spellEnd"/>
      <w:r w:rsidRPr="00054D68">
        <w:t xml:space="preserve"> Faculty</w:t>
      </w:r>
    </w:p>
    <w:p w14:paraId="48821424" w14:textId="77777777" w:rsidR="00054D68" w:rsidRPr="00054D68" w:rsidRDefault="00054D68" w:rsidP="00054D68">
      <w:pPr>
        <w:rPr>
          <w:color w:val="043D68"/>
        </w:rPr>
      </w:pPr>
      <w:r w:rsidRPr="00054D68">
        <w:rPr>
          <w:color w:val="043D68"/>
        </w:rPr>
        <w:t>Six Sigma Green Belt Professional, Six Sigma</w:t>
      </w:r>
    </w:p>
    <w:p w14:paraId="414B7907" w14:textId="77777777" w:rsidR="00054D68" w:rsidRPr="00054D68" w:rsidRDefault="00054D68" w:rsidP="00054D68">
      <w:pPr>
        <w:rPr>
          <w:color w:val="043D68"/>
        </w:rPr>
      </w:pPr>
      <w:r w:rsidRPr="00054D68">
        <w:rPr>
          <w:color w:val="043D68"/>
        </w:rPr>
        <w:t>2010 - 2010</w:t>
      </w:r>
    </w:p>
    <w:p w14:paraId="076ED41E" w14:textId="77777777" w:rsidR="00054D68" w:rsidRDefault="00054D68" w:rsidP="00054D68">
      <w:pPr>
        <w:rPr>
          <w:color w:val="043D68"/>
        </w:rPr>
      </w:pPr>
      <w:r w:rsidRPr="00054D68">
        <w:rPr>
          <w:color w:val="043D68"/>
        </w:rPr>
        <w:t>Six Sigma Green Belt Course</w:t>
      </w:r>
    </w:p>
    <w:p w14:paraId="2981C5EB" w14:textId="77777777" w:rsidR="00054D68" w:rsidRPr="00054D68" w:rsidRDefault="00054D68" w:rsidP="00054D68">
      <w:pPr>
        <w:rPr>
          <w:color w:val="043D68"/>
        </w:rPr>
      </w:pPr>
    </w:p>
    <w:p w14:paraId="41CC3CD1" w14:textId="77777777" w:rsidR="00054D68" w:rsidRPr="00054D68" w:rsidRDefault="00054D68" w:rsidP="002B486F">
      <w:pPr>
        <w:pStyle w:val="Heading2"/>
      </w:pPr>
      <w:r w:rsidRPr="00054D68">
        <w:rPr>
          <w:noProof/>
        </w:rPr>
        <mc:AlternateContent>
          <mc:Choice Requires="wpg">
            <w:drawing>
              <wp:inline distT="0" distB="0" distL="0" distR="0" wp14:anchorId="24C48F82" wp14:editId="23C23782">
                <wp:extent cx="203200" cy="203200"/>
                <wp:effectExtent l="0" t="0" r="0" b="0"/>
                <wp:docPr id="9962" name="Group 9962"/>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82" name="Shape 1248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96" name="Shape 696"/>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98" name="Shape 698"/>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00" name="Shape 700"/>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1BAEB6AD" id="Group 9962"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">
                <v:shape id="Shape 1248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" path="m,l203200,r,203200l,203200,,e" fillcolor="#e9e5de" stroked="f" strokeweight="0">
                  <v:stroke miterlimit="83231f" joinstyle="miter"/>
                  <v:path arrowok="t" textboxrect="0,0,203200,203200"/>
                </v:shape>
                <v:shape id="Shape 696"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698"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" path="m63500,v35070,,63500,28430,63500,63500c127000,98570,98570,127000,63500,127000,28430,127000,,98570,,63500,,28430,28430,,63500,xe" fillcolor="#9eb3c8" stroked="f" strokeweight="0">
                  <v:stroke miterlimit="83231f" joinstyle="miter"/>
                  <v:path arrowok="t" textboxrect="0,0,127000,127000"/>
                </v:shape>
                <v:shape id="Shape 700"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w:t>
      </w:r>
      <w:proofErr w:type="spellStart"/>
      <w:r w:rsidRPr="00054D68">
        <w:t>PluralSight</w:t>
      </w:r>
      <w:proofErr w:type="spellEnd"/>
    </w:p>
    <w:p w14:paraId="5346076D" w14:textId="77777777" w:rsidR="00054D68" w:rsidRPr="00054D68" w:rsidRDefault="00054D68" w:rsidP="00054D68">
      <w:pPr>
        <w:rPr>
          <w:color w:val="043D68"/>
        </w:rPr>
      </w:pPr>
      <w:r w:rsidRPr="00054D68">
        <w:rPr>
          <w:color w:val="043D68"/>
        </w:rPr>
        <w:t>F# Jumpstart</w:t>
      </w:r>
    </w:p>
    <w:p w14:paraId="4097B0D9" w14:textId="77777777" w:rsidR="00054D68" w:rsidRPr="00054D68" w:rsidRDefault="00054D68" w:rsidP="00054D68">
      <w:pPr>
        <w:rPr>
          <w:color w:val="043D68"/>
        </w:rPr>
      </w:pPr>
      <w:r w:rsidRPr="00054D68">
        <w:rPr>
          <w:color w:val="043D68"/>
        </w:rPr>
        <w:t>2016 - 2016</w:t>
      </w:r>
    </w:p>
    <w:p w14:paraId="16683CEA" w14:textId="77777777" w:rsidR="00054D68" w:rsidRDefault="00054D68" w:rsidP="00054D68">
      <w:pPr>
        <w:rPr>
          <w:color w:val="043D68"/>
        </w:rPr>
      </w:pPr>
      <w:r w:rsidRPr="00054D68">
        <w:rPr>
          <w:color w:val="043D68"/>
        </w:rPr>
        <w:t>F# is a .NET (CLI) language. It combines functional and OO (Object Oriented) concepts to you let you solve complex problems with simple code.</w:t>
      </w:r>
    </w:p>
    <w:p w14:paraId="7DBF0AC9" w14:textId="77777777" w:rsidR="00054D68" w:rsidRPr="00054D68" w:rsidRDefault="00054D68" w:rsidP="00054D68">
      <w:pPr>
        <w:rPr>
          <w:color w:val="043D68"/>
        </w:rPr>
      </w:pPr>
    </w:p>
    <w:p w14:paraId="37F5ACCF" w14:textId="77777777" w:rsidR="00054D68" w:rsidRPr="00054D68" w:rsidRDefault="00054D68" w:rsidP="002B486F">
      <w:pPr>
        <w:pStyle w:val="Heading2"/>
      </w:pPr>
      <w:r w:rsidRPr="00054D68">
        <w:rPr>
          <w:noProof/>
        </w:rPr>
        <mc:AlternateContent>
          <mc:Choice Requires="wpg">
            <w:drawing>
              <wp:inline distT="0" distB="0" distL="0" distR="0" wp14:anchorId="6CD8426D" wp14:editId="3F794563">
                <wp:extent cx="203200" cy="203200"/>
                <wp:effectExtent l="0" t="0" r="0" b="0"/>
                <wp:docPr id="9963" name="Group 9963"/>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84" name="Shape 1248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09" name="Shape 70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711" name="Shape 71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13" name="Shape 71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0ED8ABB6" id="Group 9963"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snarI3IEAAA1FAAADgAAAAAAAAAAAAAAAAAu&#10;AgAAZHJzL2Uyb0RvYy54bWxQSwECLQAUAAYACAAAACEA1RMT0dgAAAADAQAADwAAAAAAAAAAAAAA&#10;AADMBgAAZHJzL2Rvd25yZXYueG1sUEsFBgAAAAAEAAQA8wAAANEHAAAAAA==&#10;">
                <v:shape id="Shape 1248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" path="m,l203200,r,203200l,203200,,e" fillcolor="#e9e5de" stroked="f" strokeweight="0">
                  <v:stroke miterlimit="83231f" joinstyle="miter"/>
                  <v:path arrowok="t" textboxrect="0,0,203200,203200"/>
                </v:shape>
                <v:shape id="Shape 70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71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71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Pluralsight</w:t>
      </w:r>
    </w:p>
    <w:p w14:paraId="66F345D5" w14:textId="77777777" w:rsidR="00054D68" w:rsidRPr="00054D68" w:rsidRDefault="00054D68" w:rsidP="00054D68">
      <w:pPr>
        <w:rPr>
          <w:color w:val="043D68"/>
        </w:rPr>
      </w:pPr>
      <w:r w:rsidRPr="00054D68">
        <w:rPr>
          <w:color w:val="043D68"/>
        </w:rPr>
        <w:t>Introduction to UML, UML</w:t>
      </w:r>
    </w:p>
    <w:p w14:paraId="1DCAE4E8" w14:textId="77777777" w:rsidR="00054D68" w:rsidRPr="00054D68" w:rsidRDefault="00054D68" w:rsidP="00054D68">
      <w:pPr>
        <w:rPr>
          <w:color w:val="043D68"/>
        </w:rPr>
      </w:pPr>
      <w:r w:rsidRPr="00054D68">
        <w:rPr>
          <w:color w:val="043D68"/>
        </w:rPr>
        <w:t>2016 - 2016</w:t>
      </w:r>
    </w:p>
    <w:p w14:paraId="0BBC5AAC" w14:textId="77777777" w:rsidR="00054D68" w:rsidRDefault="00054D68" w:rsidP="00054D68">
      <w:pPr>
        <w:rPr>
          <w:color w:val="043D68"/>
        </w:rPr>
      </w:pPr>
      <w:r w:rsidRPr="00054D68">
        <w:rPr>
          <w:color w:val="043D68"/>
        </w:rPr>
        <w:t>This course introduces the Unified Modeling Language (UML) and several of the diagrams that are most often used in software development.</w:t>
      </w:r>
    </w:p>
    <w:p w14:paraId="1CFC6AF9" w14:textId="77777777" w:rsidR="00054D68" w:rsidRPr="00054D68" w:rsidRDefault="00054D68" w:rsidP="00054D68">
      <w:pPr>
        <w:rPr>
          <w:color w:val="043D68"/>
        </w:rPr>
      </w:pPr>
    </w:p>
    <w:p w14:paraId="53EF2969" w14:textId="77777777" w:rsidR="00054D68" w:rsidRPr="00054D68" w:rsidRDefault="00054D68" w:rsidP="002B486F">
      <w:pPr>
        <w:pStyle w:val="Heading2"/>
      </w:pPr>
      <w:r w:rsidRPr="00054D68">
        <w:rPr>
          <w:noProof/>
        </w:rPr>
        <mc:AlternateContent>
          <mc:Choice Requires="wpg">
            <w:drawing>
              <wp:inline distT="0" distB="0" distL="0" distR="0" wp14:anchorId="2A67AF1F" wp14:editId="66B60F07">
                <wp:extent cx="203200" cy="203200"/>
                <wp:effectExtent l="0" t="0" r="0" b="0"/>
                <wp:docPr id="11025" name="Group 1102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86" name="Shape 1248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29" name="Shape 72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731" name="Shape 73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33" name="Shape 73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5B9D55FD" id="Group 1102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T1rkU3IEAAA1FAAADgAAAAAAAAAAAAAAAAAu&#10;AgAAZHJzL2Uyb0RvYy54bWxQSwECLQAUAAYACAAAACEA1RMT0dgAAAADAQAADwAAAAAAAAAAAAAA&#10;AADMBgAAZHJzL2Rvd25yZXYueG1sUEsFBgAAAAAEAAQA8wAAANEHAAAAAA==&#10;">
                <v:shape id="Shape 1248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" path="m,l203200,r,203200l,203200,,e" fillcolor="#e9e5de" stroked="f" strokeweight="0">
                  <v:stroke miterlimit="83231f" joinstyle="miter"/>
                  <v:path arrowok="t" textboxrect="0,0,203200,203200"/>
                </v:shape>
                <v:shape id="Shape 72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73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73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Pluralsight</w:t>
      </w:r>
    </w:p>
    <w:p w14:paraId="19149270" w14:textId="77777777" w:rsidR="00054D68" w:rsidRPr="00054D68" w:rsidRDefault="00054D68" w:rsidP="00054D68">
      <w:pPr>
        <w:rPr>
          <w:color w:val="043D68"/>
        </w:rPr>
      </w:pPr>
      <w:r w:rsidRPr="00054D68">
        <w:rPr>
          <w:color w:val="043D68"/>
        </w:rPr>
        <w:t>Software Engineering Essentials, Computer Software Engineering</w:t>
      </w:r>
    </w:p>
    <w:p w14:paraId="45429EBD" w14:textId="77777777" w:rsidR="00054D68" w:rsidRPr="00054D68" w:rsidRDefault="00054D68" w:rsidP="00054D68">
      <w:pPr>
        <w:rPr>
          <w:color w:val="043D68"/>
        </w:rPr>
      </w:pPr>
      <w:r w:rsidRPr="00054D68">
        <w:rPr>
          <w:color w:val="043D68"/>
        </w:rPr>
        <w:t>2016 - 2016</w:t>
      </w:r>
    </w:p>
    <w:p w14:paraId="27D0A083" w14:textId="77777777" w:rsidR="00054D68" w:rsidRDefault="00054D68" w:rsidP="00054D68">
      <w:pPr>
        <w:rPr>
          <w:color w:val="043D68"/>
        </w:rPr>
      </w:pPr>
      <w:r w:rsidRPr="00054D68">
        <w:rPr>
          <w:color w:val="043D68"/>
        </w:rPr>
        <w:t>The IEEE defines Software Engineering as "the application of a systematic, disciplined, and quantifiable approach to the development, operation, and maintenance of software; that is, the application of engineering to software." Software engineering is a discipline applied throughout the entire software lifecycle, spanning the early phases of system specifications all the way to maintenance after system deployment. So why use an engineering approach to software? Quite simply, because the alternative would be to use an ad-hoc or disordered approach. An engineering approach means predictability and quantifiable results through the application of theories, methodologies, frameworks, and tools. When applied efficiently, the result is high-quality software created in a cost-effective manner.</w:t>
      </w:r>
    </w:p>
    <w:p w14:paraId="1C0B0A51" w14:textId="77777777" w:rsidR="00054D68" w:rsidRPr="00054D68" w:rsidRDefault="00054D68" w:rsidP="00054D68">
      <w:pPr>
        <w:rPr>
          <w:color w:val="043D68"/>
        </w:rPr>
      </w:pPr>
    </w:p>
    <w:p w14:paraId="09AA91FE" w14:textId="77777777" w:rsidR="00054D68" w:rsidRPr="00054D68" w:rsidRDefault="00054D68" w:rsidP="002B486F">
      <w:pPr>
        <w:pStyle w:val="Heading2"/>
      </w:pPr>
      <w:r w:rsidRPr="00054D68">
        <w:rPr>
          <w:noProof/>
        </w:rPr>
        <mc:AlternateContent>
          <mc:Choice Requires="wpg">
            <w:drawing>
              <wp:inline distT="0" distB="0" distL="0" distR="0" wp14:anchorId="716B666B" wp14:editId="4044FFC5">
                <wp:extent cx="203200" cy="203200"/>
                <wp:effectExtent l="0" t="0" r="0" b="0"/>
                <wp:docPr id="11026" name="Group 11026"/>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88" name="Shape 1248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48" name="Shape 748"/>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750" name="Shape 750"/>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52" name="Shape 752"/>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D98CC8C" id="Group 11026"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">
                <v:shape id="Shape 1248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" path="m,l203200,r,203200l,203200,,e" fillcolor="#e9e5de" stroked="f" strokeweight="0">
                  <v:stroke miterlimit="83231f" joinstyle="miter"/>
                  <v:path arrowok="t" textboxrect="0,0,203200,203200"/>
                </v:shape>
                <v:shape id="Shape 748"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750"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" path="m63500,v35070,,63500,28430,63500,63500c127000,98570,98570,127000,63500,127000,28430,127000,,98570,,63500,,28430,28430,,63500,xe" fillcolor="#9eb3c8" stroked="f" strokeweight="0">
                  <v:stroke miterlimit="83231f" joinstyle="miter"/>
                  <v:path arrowok="t" textboxrect="0,0,127000,127000"/>
                </v:shape>
                <v:shape id="Shape 752"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w:t>
      </w:r>
      <w:proofErr w:type="spellStart"/>
      <w:r w:rsidRPr="00054D68">
        <w:t>FigLeaf</w:t>
      </w:r>
      <w:proofErr w:type="spellEnd"/>
    </w:p>
    <w:p w14:paraId="6FAF6CED" w14:textId="77777777" w:rsidR="00054D68" w:rsidRPr="00054D68" w:rsidRDefault="00054D68" w:rsidP="00054D68">
      <w:pPr>
        <w:rPr>
          <w:color w:val="043D68"/>
        </w:rPr>
      </w:pPr>
      <w:r w:rsidRPr="00054D68">
        <w:rPr>
          <w:color w:val="043D68"/>
        </w:rPr>
        <w:t xml:space="preserve">Sencha </w:t>
      </w:r>
      <w:proofErr w:type="spellStart"/>
      <w:r w:rsidRPr="00054D68">
        <w:rPr>
          <w:color w:val="043D68"/>
        </w:rPr>
        <w:t>ExtJS</w:t>
      </w:r>
      <w:proofErr w:type="spellEnd"/>
      <w:r w:rsidRPr="00054D68">
        <w:rPr>
          <w:color w:val="043D68"/>
        </w:rPr>
        <w:t xml:space="preserve"> 6.2</w:t>
      </w:r>
    </w:p>
    <w:p w14:paraId="37F2AE05" w14:textId="77777777" w:rsidR="00054D68" w:rsidRPr="00054D68" w:rsidRDefault="00054D68" w:rsidP="00054D68">
      <w:pPr>
        <w:rPr>
          <w:color w:val="043D68"/>
        </w:rPr>
      </w:pPr>
      <w:r w:rsidRPr="00054D68">
        <w:rPr>
          <w:color w:val="043D68"/>
        </w:rPr>
        <w:t>2016 - 2016</w:t>
      </w:r>
    </w:p>
    <w:p w14:paraId="740ABB46" w14:textId="77777777" w:rsidR="00054D68" w:rsidRPr="00054D68" w:rsidRDefault="00054D68" w:rsidP="00054D68">
      <w:pPr>
        <w:rPr>
          <w:color w:val="043D68"/>
        </w:rPr>
      </w:pPr>
      <w:r w:rsidRPr="00054D68">
        <w:rPr>
          <w:color w:val="043D68"/>
        </w:rPr>
        <w:t xml:space="preserve">Back to coding UI with Sencha </w:t>
      </w:r>
      <w:proofErr w:type="spellStart"/>
      <w:r w:rsidRPr="00054D68">
        <w:rPr>
          <w:color w:val="043D68"/>
        </w:rPr>
        <w:t>ExtJS</w:t>
      </w:r>
      <w:proofErr w:type="spellEnd"/>
      <w:r w:rsidRPr="00054D68">
        <w:rPr>
          <w:color w:val="043D68"/>
        </w:rPr>
        <w:t xml:space="preserve"> JavaScript framework with a vengeance after completing the bootcamp.</w:t>
      </w:r>
    </w:p>
    <w:p w14:paraId="5ABF54E1" w14:textId="1C61D1E9" w:rsidR="00054D68" w:rsidRDefault="00000000" w:rsidP="00054D68">
      <w:pPr>
        <w:rPr>
          <w:color w:val="043D68"/>
        </w:rPr>
      </w:pPr>
      <w:hyperlink r:id="rId21" w:history="1">
        <w:r w:rsidR="00054D68" w:rsidRPr="00054D68">
          <w:rPr>
            <w:rStyle w:val="Hyperlink"/>
          </w:rPr>
          <w:t>https://training.figleaf.com/courses/ExtJS6Class.cfm</w:t>
        </w:r>
      </w:hyperlink>
    </w:p>
    <w:p w14:paraId="4619CFAA" w14:textId="77777777" w:rsidR="00054D68" w:rsidRPr="00054D68" w:rsidRDefault="00054D68" w:rsidP="00054D68">
      <w:pPr>
        <w:rPr>
          <w:color w:val="043D68"/>
        </w:rPr>
      </w:pPr>
    </w:p>
    <w:p w14:paraId="79281DAB" w14:textId="77777777" w:rsidR="00054D68" w:rsidRPr="00054D68" w:rsidRDefault="00054D68" w:rsidP="002B486F">
      <w:pPr>
        <w:pStyle w:val="Heading2"/>
      </w:pPr>
      <w:r w:rsidRPr="00054D68">
        <w:rPr>
          <w:noProof/>
        </w:rPr>
        <mc:AlternateContent>
          <mc:Choice Requires="wpg">
            <w:drawing>
              <wp:inline distT="0" distB="0" distL="0" distR="0" wp14:anchorId="32150DCC" wp14:editId="6CBF0DCB">
                <wp:extent cx="203200" cy="203200"/>
                <wp:effectExtent l="0" t="0" r="0" b="0"/>
                <wp:docPr id="11027" name="Group 11027"/>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90" name="Shape 1249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62" name="Shape 762"/>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764" name="Shape 764"/>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66" name="Shape 766"/>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6C62BC8" id="Group 11027"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">
                <v:shape id="Shape 1249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" path="m,l203200,r,203200l,203200,,e" fillcolor="#e9e5de" stroked="f" strokeweight="0">
                  <v:stroke miterlimit="83231f" joinstyle="miter"/>
                  <v:path arrowok="t" textboxrect="0,0,203200,203200"/>
                </v:shape>
                <v:shape id="Shape 762"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764"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766"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w:t>
      </w:r>
      <w:proofErr w:type="spellStart"/>
      <w:r w:rsidRPr="00054D68">
        <w:t>PluralSight</w:t>
      </w:r>
      <w:proofErr w:type="spellEnd"/>
    </w:p>
    <w:p w14:paraId="13071279" w14:textId="77777777" w:rsidR="00054D68" w:rsidRPr="00054D68" w:rsidRDefault="00054D68" w:rsidP="00054D68">
      <w:pPr>
        <w:rPr>
          <w:color w:val="043D68"/>
        </w:rPr>
      </w:pPr>
      <w:r w:rsidRPr="00054D68">
        <w:rPr>
          <w:color w:val="043D68"/>
        </w:rPr>
        <w:t>Angular</w:t>
      </w:r>
    </w:p>
    <w:p w14:paraId="115C6E6C" w14:textId="11C3D408" w:rsidR="00054D68" w:rsidRDefault="00054D68" w:rsidP="00054D68">
      <w:pPr>
        <w:rPr>
          <w:color w:val="043D68"/>
        </w:rPr>
      </w:pPr>
      <w:r w:rsidRPr="00054D68">
        <w:rPr>
          <w:color w:val="043D68"/>
        </w:rPr>
        <w:t xml:space="preserve">2017 </w:t>
      </w:r>
      <w:r>
        <w:rPr>
          <w:color w:val="043D68"/>
        </w:rPr>
        <w:t>–</w:t>
      </w:r>
      <w:r w:rsidRPr="00054D68">
        <w:rPr>
          <w:color w:val="043D68"/>
        </w:rPr>
        <w:t xml:space="preserve"> 2017</w:t>
      </w:r>
    </w:p>
    <w:p w14:paraId="7CB552D3" w14:textId="77777777" w:rsidR="00054D68" w:rsidRPr="00054D68" w:rsidRDefault="00054D68" w:rsidP="00054D68">
      <w:pPr>
        <w:rPr>
          <w:color w:val="043D68"/>
        </w:rPr>
      </w:pPr>
    </w:p>
    <w:p w14:paraId="2204DD22" w14:textId="77777777" w:rsidR="00054D68" w:rsidRPr="00054D68" w:rsidRDefault="00054D68" w:rsidP="002B486F">
      <w:pPr>
        <w:pStyle w:val="Heading2"/>
      </w:pPr>
      <w:r w:rsidRPr="00054D68">
        <w:rPr>
          <w:noProof/>
        </w:rPr>
        <w:lastRenderedPageBreak/>
        <mc:AlternateContent>
          <mc:Choice Requires="wpg">
            <w:drawing>
              <wp:inline distT="0" distB="0" distL="0" distR="0" wp14:anchorId="788117E8" wp14:editId="0B7F2688">
                <wp:extent cx="203200" cy="203200"/>
                <wp:effectExtent l="0" t="0" r="0" b="0"/>
                <wp:docPr id="11029" name="Group 11029"/>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92" name="Shape 1249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73" name="Shape 773"/>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775" name="Shape 775"/>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77" name="Shape 777"/>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ACC3E30" id="Group 11029"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">
                <v:shape id="Shape 1249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" path="m,l203200,r,203200l,203200,,e" fillcolor="#e9e5de" stroked="f" strokeweight="0">
                  <v:stroke miterlimit="83231f" joinstyle="miter"/>
                  <v:path arrowok="t" textboxrect="0,0,203200,203200"/>
                </v:shape>
                <v:shape id="Shape 773"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" path="m38100,c59142,,76200,17058,76200,38100v,21042,-17058,38100,-38100,38100c17058,76200,,59142,,38100,,17058,17058,,38100,xe" fillcolor="#788fa5" stroked="f" strokeweight="0">
                  <v:stroke miterlimit="83231f" joinstyle="miter"/>
                  <v:path arrowok="t" textboxrect="0,0,76200,76200"/>
                </v:shape>
                <v:shape id="Shape 775"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777"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w:t>
      </w:r>
      <w:proofErr w:type="spellStart"/>
      <w:r w:rsidRPr="00054D68">
        <w:t>PluralSight</w:t>
      </w:r>
      <w:proofErr w:type="spellEnd"/>
    </w:p>
    <w:p w14:paraId="2FA42829" w14:textId="77777777" w:rsidR="00054D68" w:rsidRPr="00054D68" w:rsidRDefault="00054D68" w:rsidP="00054D68">
      <w:pPr>
        <w:rPr>
          <w:color w:val="043D68"/>
        </w:rPr>
      </w:pPr>
      <w:r w:rsidRPr="00054D68">
        <w:rPr>
          <w:color w:val="043D68"/>
        </w:rPr>
        <w:t>TypeScript</w:t>
      </w:r>
    </w:p>
    <w:p w14:paraId="47A57952" w14:textId="670ABE47" w:rsidR="00054D68" w:rsidRDefault="00054D68" w:rsidP="00054D68">
      <w:pPr>
        <w:rPr>
          <w:color w:val="043D68"/>
        </w:rPr>
      </w:pPr>
      <w:r w:rsidRPr="00054D68">
        <w:rPr>
          <w:color w:val="043D68"/>
        </w:rPr>
        <w:t xml:space="preserve">2017 </w:t>
      </w:r>
      <w:r>
        <w:rPr>
          <w:color w:val="043D68"/>
        </w:rPr>
        <w:t>–</w:t>
      </w:r>
      <w:r w:rsidRPr="00054D68">
        <w:rPr>
          <w:color w:val="043D68"/>
        </w:rPr>
        <w:t xml:space="preserve"> 2017</w:t>
      </w:r>
    </w:p>
    <w:p w14:paraId="309D2E44" w14:textId="77777777" w:rsidR="00054D68" w:rsidRPr="00054D68" w:rsidRDefault="00054D68" w:rsidP="00054D68">
      <w:pPr>
        <w:rPr>
          <w:color w:val="043D68"/>
        </w:rPr>
      </w:pPr>
    </w:p>
    <w:p w14:paraId="322C231F" w14:textId="77777777" w:rsidR="00054D68" w:rsidRPr="00054D68" w:rsidRDefault="00054D68" w:rsidP="002B486F">
      <w:pPr>
        <w:pStyle w:val="Heading2"/>
      </w:pPr>
      <w:r w:rsidRPr="00054D68">
        <w:rPr>
          <w:noProof/>
        </w:rPr>
        <mc:AlternateContent>
          <mc:Choice Requires="wpg">
            <w:drawing>
              <wp:inline distT="0" distB="0" distL="0" distR="0" wp14:anchorId="27F5DDA4" wp14:editId="1E4492D4">
                <wp:extent cx="203200" cy="203200"/>
                <wp:effectExtent l="0" t="0" r="0" b="0"/>
                <wp:docPr id="11031" name="Group 11031"/>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94" name="Shape 1249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84" name="Shape 784"/>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786" name="Shape 786"/>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88" name="Shape 788"/>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267C278" id="Group 11031"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">
                <v:shape id="Shape 1249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" path="m,l203200,r,203200l,203200,,e" fillcolor="#e9e5de" stroked="f" strokeweight="0">
                  <v:stroke miterlimit="83231f" joinstyle="miter"/>
                  <v:path arrowok="t" textboxrect="0,0,203200,203200"/>
                </v:shape>
                <v:shape id="Shape 784"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786"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788"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w:t>
      </w:r>
      <w:proofErr w:type="spellStart"/>
      <w:r w:rsidRPr="00054D68">
        <w:t>PluralSight</w:t>
      </w:r>
      <w:proofErr w:type="spellEnd"/>
    </w:p>
    <w:p w14:paraId="624C180D" w14:textId="77777777" w:rsidR="00054D68" w:rsidRPr="00054D68" w:rsidRDefault="00054D68" w:rsidP="00054D68">
      <w:pPr>
        <w:rPr>
          <w:color w:val="043D68"/>
        </w:rPr>
      </w:pPr>
      <w:r w:rsidRPr="00054D68">
        <w:rPr>
          <w:color w:val="043D68"/>
        </w:rPr>
        <w:t>Machine Learning with Python, Machine Learning</w:t>
      </w:r>
    </w:p>
    <w:p w14:paraId="1C43A8FB" w14:textId="77777777" w:rsidR="00054D68" w:rsidRPr="00054D68" w:rsidRDefault="00054D68" w:rsidP="00054D68">
      <w:pPr>
        <w:rPr>
          <w:color w:val="043D68"/>
        </w:rPr>
      </w:pPr>
      <w:r w:rsidRPr="00054D68">
        <w:rPr>
          <w:color w:val="043D68"/>
        </w:rPr>
        <w:t>2017 - 2017</w:t>
      </w:r>
    </w:p>
    <w:p w14:paraId="6AB65B21" w14:textId="77777777" w:rsidR="00054D68" w:rsidRDefault="00054D68" w:rsidP="00054D68">
      <w:pPr>
        <w:rPr>
          <w:color w:val="043D68"/>
        </w:rPr>
      </w:pPr>
      <w:r w:rsidRPr="00054D68">
        <w:rPr>
          <w:color w:val="043D68"/>
        </w:rPr>
        <w:t xml:space="preserve">Use your data to predict future events with the help of machine learning. This course will walk you through creating a machine learning prediction solution and will introduce Python, the scikit-learn library, and the </w:t>
      </w:r>
      <w:proofErr w:type="spellStart"/>
      <w:r w:rsidRPr="00054D68">
        <w:rPr>
          <w:color w:val="043D68"/>
        </w:rPr>
        <w:t>Jupyter</w:t>
      </w:r>
      <w:proofErr w:type="spellEnd"/>
      <w:r w:rsidRPr="00054D68">
        <w:rPr>
          <w:color w:val="043D68"/>
        </w:rPr>
        <w:t xml:space="preserve"> Notebook environment.</w:t>
      </w:r>
    </w:p>
    <w:p w14:paraId="0971B2B0" w14:textId="77777777" w:rsidR="00054D68" w:rsidRPr="00054D68" w:rsidRDefault="00054D68" w:rsidP="00054D68">
      <w:pPr>
        <w:rPr>
          <w:color w:val="043D68"/>
        </w:rPr>
      </w:pPr>
    </w:p>
    <w:p w14:paraId="70D2F8CC" w14:textId="77777777" w:rsidR="00054D68" w:rsidRPr="00054D68" w:rsidRDefault="00054D68" w:rsidP="002B486F">
      <w:pPr>
        <w:pStyle w:val="Heading2"/>
      </w:pPr>
      <w:r w:rsidRPr="00054D68">
        <w:rPr>
          <w:noProof/>
        </w:rPr>
        <mc:AlternateContent>
          <mc:Choice Requires="wpg">
            <w:drawing>
              <wp:inline distT="0" distB="0" distL="0" distR="0" wp14:anchorId="47C195F9" wp14:editId="68A34BD2">
                <wp:extent cx="203200" cy="203200"/>
                <wp:effectExtent l="0" t="0" r="0" b="0"/>
                <wp:docPr id="11049" name="Group 11049"/>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96" name="Shape 1249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98" name="Shape 798"/>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00" name="Shape 800"/>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02" name="Shape 802"/>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A958CA2" id="Group 11049"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">
                <v:shape id="Shape 1249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" path="m,l203200,r,203200l,203200,,e" fillcolor="#e9e5de" stroked="f" strokeweight="0">
                  <v:stroke miterlimit="83231f" joinstyle="miter"/>
                  <v:path arrowok="t" textboxrect="0,0,203200,203200"/>
                </v:shape>
                <v:shape id="Shape 798"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" path="m38100,c59142,,76200,17058,76200,38100v,21042,-17058,38100,-38100,38100c17058,76200,,59142,,38100,,17058,17058,,38100,xe" fillcolor="#788fa5" stroked="f" strokeweight="0">
                  <v:stroke miterlimit="83231f" joinstyle="miter"/>
                  <v:path arrowok="t" textboxrect="0,0,76200,76200"/>
                </v:shape>
                <v:shape id="Shape 800"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" path="m63500,v35070,,63500,28430,63500,63500c127000,98570,98570,127000,63500,127000,28430,127000,,98570,,63500,,28430,28430,,63500,xe" fillcolor="#9eb3c8" stroked="f" strokeweight="0">
                  <v:stroke miterlimit="83231f" joinstyle="miter"/>
                  <v:path arrowok="t" textboxrect="0,0,127000,127000"/>
                </v:shape>
                <v:shape id="Shape 802"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Microsoft</w:t>
      </w:r>
    </w:p>
    <w:p w14:paraId="689F94F4" w14:textId="77777777" w:rsidR="00054D68" w:rsidRPr="00054D68" w:rsidRDefault="00054D68" w:rsidP="00054D68">
      <w:pPr>
        <w:rPr>
          <w:color w:val="043D68"/>
        </w:rPr>
      </w:pPr>
      <w:r w:rsidRPr="00054D68">
        <w:rPr>
          <w:color w:val="043D68"/>
        </w:rPr>
        <w:t>Visual Studio ALM, ALM</w:t>
      </w:r>
    </w:p>
    <w:p w14:paraId="4D2255BE" w14:textId="49FB1244" w:rsidR="00054D68" w:rsidRDefault="00054D68" w:rsidP="00054D68">
      <w:pPr>
        <w:rPr>
          <w:color w:val="043D68"/>
        </w:rPr>
      </w:pPr>
      <w:r w:rsidRPr="00054D68">
        <w:rPr>
          <w:color w:val="043D68"/>
        </w:rPr>
        <w:t xml:space="preserve">2017 </w:t>
      </w:r>
      <w:r>
        <w:rPr>
          <w:color w:val="043D68"/>
        </w:rPr>
        <w:t>–</w:t>
      </w:r>
      <w:r w:rsidRPr="00054D68">
        <w:rPr>
          <w:color w:val="043D68"/>
        </w:rPr>
        <w:t xml:space="preserve"> 2017</w:t>
      </w:r>
    </w:p>
    <w:p w14:paraId="6E003AFB" w14:textId="77777777" w:rsidR="00054D68" w:rsidRPr="00054D68" w:rsidRDefault="00054D68" w:rsidP="00054D68">
      <w:pPr>
        <w:rPr>
          <w:color w:val="043D68"/>
        </w:rPr>
      </w:pPr>
    </w:p>
    <w:p w14:paraId="39403297" w14:textId="77777777" w:rsidR="00054D68" w:rsidRPr="00054D68" w:rsidRDefault="00054D68" w:rsidP="002B486F">
      <w:pPr>
        <w:pStyle w:val="Heading2"/>
      </w:pPr>
      <w:r w:rsidRPr="00054D68">
        <w:rPr>
          <w:noProof/>
        </w:rPr>
        <mc:AlternateContent>
          <mc:Choice Requires="wpg">
            <w:drawing>
              <wp:inline distT="0" distB="0" distL="0" distR="0" wp14:anchorId="5BA09360" wp14:editId="3A42ACC8">
                <wp:extent cx="203200" cy="203200"/>
                <wp:effectExtent l="0" t="0" r="0" b="0"/>
                <wp:docPr id="11065" name="Group 1106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98" name="Shape 1249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809" name="Shape 80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11" name="Shape 81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13" name="Shape 81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C17BC2D" id="Group 1106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">
                <v:shape id="Shape 1249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" path="m,l203200,r,203200l,203200,,e" fillcolor="#e9e5de" stroked="f" strokeweight="0">
                  <v:stroke miterlimit="83231f" joinstyle="miter"/>
                  <v:path arrowok="t" textboxrect="0,0,203200,203200"/>
                </v:shape>
                <v:shape id="Shape 80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81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81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UX Design Edge</w:t>
      </w:r>
    </w:p>
    <w:p w14:paraId="6EE19927" w14:textId="77777777" w:rsidR="00054D68" w:rsidRPr="00054D68" w:rsidRDefault="00054D68" w:rsidP="00054D68">
      <w:pPr>
        <w:rPr>
          <w:color w:val="043D68"/>
        </w:rPr>
      </w:pPr>
      <w:r w:rsidRPr="00054D68">
        <w:rPr>
          <w:color w:val="043D68"/>
        </w:rPr>
        <w:t>UX Design Essentials Workshop, UX</w:t>
      </w:r>
    </w:p>
    <w:p w14:paraId="5FBD6640" w14:textId="77777777" w:rsidR="00054D68" w:rsidRPr="00054D68" w:rsidRDefault="00054D68" w:rsidP="00054D68">
      <w:pPr>
        <w:rPr>
          <w:color w:val="043D68"/>
        </w:rPr>
      </w:pPr>
      <w:r w:rsidRPr="00054D68">
        <w:rPr>
          <w:color w:val="043D68"/>
        </w:rPr>
        <w:t>2018 - 2018</w:t>
      </w:r>
    </w:p>
    <w:p w14:paraId="00089379" w14:textId="77777777" w:rsidR="00054D68" w:rsidRPr="00054D68" w:rsidRDefault="00054D68" w:rsidP="00054D68">
      <w:pPr>
        <w:rPr>
          <w:color w:val="043D68"/>
        </w:rPr>
      </w:pPr>
      <w:r w:rsidRPr="00054D68">
        <w:rPr>
          <w:color w:val="043D68"/>
        </w:rPr>
        <w:t>Practical essentials:</w:t>
      </w:r>
    </w:p>
    <w:p w14:paraId="640E43D9" w14:textId="77777777" w:rsidR="00054D68" w:rsidRPr="00054D68" w:rsidRDefault="00054D68" w:rsidP="00054D68">
      <w:pPr>
        <w:numPr>
          <w:ilvl w:val="0"/>
          <w:numId w:val="25"/>
        </w:numPr>
        <w:rPr>
          <w:color w:val="043D68"/>
        </w:rPr>
      </w:pPr>
      <w:r w:rsidRPr="00054D68">
        <w:rPr>
          <w:color w:val="043D68"/>
        </w:rPr>
        <w:t>Using an efficient, user-centered design process</w:t>
      </w:r>
    </w:p>
    <w:p w14:paraId="124DD333" w14:textId="77777777" w:rsidR="00054D68" w:rsidRPr="00054D68" w:rsidRDefault="00054D68" w:rsidP="00054D68">
      <w:pPr>
        <w:numPr>
          <w:ilvl w:val="0"/>
          <w:numId w:val="25"/>
        </w:numPr>
        <w:rPr>
          <w:color w:val="043D68"/>
        </w:rPr>
      </w:pPr>
      <w:r w:rsidRPr="00054D68">
        <w:rPr>
          <w:color w:val="043D68"/>
        </w:rPr>
        <w:t>Making a design intuitive, simple, and delightful</w:t>
      </w:r>
    </w:p>
    <w:p w14:paraId="4EABF3D7" w14:textId="77777777" w:rsidR="00054D68" w:rsidRPr="00054D68" w:rsidRDefault="00054D68" w:rsidP="00054D68">
      <w:pPr>
        <w:numPr>
          <w:ilvl w:val="0"/>
          <w:numId w:val="25"/>
        </w:numPr>
        <w:rPr>
          <w:color w:val="043D68"/>
        </w:rPr>
      </w:pPr>
      <w:r w:rsidRPr="00054D68">
        <w:rPr>
          <w:color w:val="043D68"/>
        </w:rPr>
        <w:t>Designing tasks, task flows, and pages</w:t>
      </w:r>
    </w:p>
    <w:p w14:paraId="35B64E4E" w14:textId="77777777" w:rsidR="00054D68" w:rsidRPr="00054D68" w:rsidRDefault="00054D68" w:rsidP="00054D68">
      <w:pPr>
        <w:numPr>
          <w:ilvl w:val="0"/>
          <w:numId w:val="25"/>
        </w:numPr>
        <w:rPr>
          <w:color w:val="043D68"/>
        </w:rPr>
      </w:pPr>
      <w:r w:rsidRPr="00054D68">
        <w:rPr>
          <w:color w:val="043D68"/>
        </w:rPr>
        <w:t>Evaluating designs, giving and receiving effective feedback</w:t>
      </w:r>
    </w:p>
    <w:p w14:paraId="2DE6DFF4" w14:textId="77777777" w:rsidR="00054D68" w:rsidRDefault="00054D68" w:rsidP="00054D68">
      <w:pPr>
        <w:numPr>
          <w:ilvl w:val="0"/>
          <w:numId w:val="25"/>
        </w:numPr>
        <w:rPr>
          <w:color w:val="043D68"/>
        </w:rPr>
      </w:pPr>
      <w:r w:rsidRPr="00054D68">
        <w:rPr>
          <w:color w:val="043D68"/>
        </w:rPr>
        <w:t>Performing informal usability studies</w:t>
      </w:r>
    </w:p>
    <w:p w14:paraId="40E86D54" w14:textId="77777777" w:rsidR="00054D68" w:rsidRPr="00054D68" w:rsidRDefault="00054D68" w:rsidP="00054D68">
      <w:pPr>
        <w:rPr>
          <w:color w:val="043D68"/>
        </w:rPr>
      </w:pPr>
    </w:p>
    <w:p w14:paraId="0D2A5069" w14:textId="77777777" w:rsidR="00054D68" w:rsidRPr="00054D68" w:rsidRDefault="00054D68" w:rsidP="002B486F">
      <w:pPr>
        <w:pStyle w:val="Heading2"/>
      </w:pPr>
      <w:r w:rsidRPr="00054D68">
        <w:rPr>
          <w:noProof/>
        </w:rPr>
        <mc:AlternateContent>
          <mc:Choice Requires="wpg">
            <w:drawing>
              <wp:inline distT="0" distB="0" distL="0" distR="0" wp14:anchorId="2AEB4581" wp14:editId="1ED63F54">
                <wp:extent cx="203200" cy="203200"/>
                <wp:effectExtent l="0" t="0" r="0" b="0"/>
                <wp:docPr id="10970" name="Group 10970"/>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10" name="Shape 1251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830" name="Shape 83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32" name="Shape 83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34" name="Shape 83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6"/>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6A01F632" id="Group 10970"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">
                <v:shape id="Shape 1251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" path="m,l203200,r,203200l,203200,,e" fillcolor="#e9e5de" stroked="f" strokeweight="0">
                  <v:stroke miterlimit="83231f" joinstyle="miter"/>
                  <v:path arrowok="t" textboxrect="0,0,203200,203200"/>
                </v:shape>
                <v:shape id="Shape 83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" path="m38100,c59142,,76200,17058,76200,38100v,21042,-17058,38100,-38100,38100c17058,76200,,59142,,38100,,17058,17058,,38100,xe" fillcolor="#788fa5" stroked="f" strokeweight="0">
                  <v:stroke miterlimit="83231f" joinstyle="miter"/>
                  <v:path arrowok="t" textboxrect="0,0,76200,76200"/>
                </v:shape>
                <v:shape id="Shape 83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83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" path="m11001,22v21042,,38100,17058,38100,38100c49123,41847,48588,45556,47514,49123,23907,43649,5474,25216,,1609,3568,535,7276,,11001,22xe" fillcolor="#56687a" stroked="f" strokeweight="0">
                  <v:stroke miterlimit="83231f" joinstyle="miter"/>
                  <v:path arrowok="t" textboxrect="0,0,49123,49123"/>
                </v:shape>
                <w10:anchorlock/>
              </v:group>
            </w:pict>
          </mc:Fallback>
        </mc:AlternateContent>
      </w:r>
      <w:r w:rsidRPr="00054D68">
        <w:t xml:space="preserve"> </w:t>
      </w:r>
      <w:proofErr w:type="spellStart"/>
      <w:r w:rsidRPr="00054D68">
        <w:t>PluralSight</w:t>
      </w:r>
      <w:proofErr w:type="spellEnd"/>
    </w:p>
    <w:p w14:paraId="2B5B8B89" w14:textId="77777777" w:rsidR="00054D68" w:rsidRPr="00054D68" w:rsidRDefault="00054D68" w:rsidP="00054D68">
      <w:pPr>
        <w:rPr>
          <w:color w:val="043D68"/>
        </w:rPr>
      </w:pPr>
      <w:r w:rsidRPr="00054D68">
        <w:rPr>
          <w:color w:val="043D68"/>
        </w:rPr>
        <w:t>Building Web Applications with ASP.NET Core MVC</w:t>
      </w:r>
    </w:p>
    <w:p w14:paraId="7204D3DE" w14:textId="77777777" w:rsidR="00054D68" w:rsidRPr="00054D68" w:rsidRDefault="00054D68" w:rsidP="00054D68">
      <w:pPr>
        <w:rPr>
          <w:color w:val="043D68"/>
        </w:rPr>
      </w:pPr>
      <w:r w:rsidRPr="00054D68">
        <w:rPr>
          <w:color w:val="043D68"/>
        </w:rPr>
        <w:t>2020 - 2020</w:t>
      </w:r>
    </w:p>
    <w:p w14:paraId="3E40E854" w14:textId="77777777" w:rsidR="00054D68" w:rsidRDefault="00054D68" w:rsidP="00054D68">
      <w:pPr>
        <w:rPr>
          <w:color w:val="043D68"/>
        </w:rPr>
      </w:pPr>
      <w:r w:rsidRPr="00054D68">
        <w:rPr>
          <w:color w:val="043D68"/>
        </w:rPr>
        <w:t>Build a complete application with ASP.NET Core 3.0 MVC using Visual Studio 2019.</w:t>
      </w:r>
    </w:p>
    <w:p w14:paraId="1C1F9789" w14:textId="77777777" w:rsidR="00054D68" w:rsidRPr="00054D68" w:rsidRDefault="00054D68" w:rsidP="00054D68">
      <w:pPr>
        <w:rPr>
          <w:color w:val="043D68"/>
        </w:rPr>
      </w:pPr>
    </w:p>
    <w:p w14:paraId="5B1DC1F2" w14:textId="77777777" w:rsidR="00054D68" w:rsidRPr="00054D68" w:rsidRDefault="00054D68" w:rsidP="002B486F">
      <w:pPr>
        <w:pStyle w:val="Heading2"/>
      </w:pPr>
      <w:r w:rsidRPr="00054D68">
        <w:rPr>
          <w:noProof/>
        </w:rPr>
        <mc:AlternateContent>
          <mc:Choice Requires="wpg">
            <w:drawing>
              <wp:inline distT="0" distB="0" distL="0" distR="0" wp14:anchorId="1C484EB6" wp14:editId="1D0063C0">
                <wp:extent cx="203200" cy="203200"/>
                <wp:effectExtent l="0" t="0" r="0" b="0"/>
                <wp:docPr id="10971" name="Group 10971"/>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12" name="Shape 1251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842" name="Shape 842"/>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44" name="Shape 844"/>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46" name="Shape 846"/>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6"/>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69F63110" id="Group 10971"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">
                <v:shape id="Shape 1251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" path="m,l203200,r,203200l,203200,,e" fillcolor="#e9e5de" stroked="f" strokeweight="0">
                  <v:stroke miterlimit="83231f" joinstyle="miter"/>
                  <v:path arrowok="t" textboxrect="0,0,203200,203200"/>
                </v:shape>
                <v:shape id="Shape 842"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" path="m38100,c59142,,76200,17058,76200,38100v,21042,-17058,38100,-38100,38100c17058,76200,,59142,,38100,,17058,17058,,38100,xe" fillcolor="#788fa5" stroked="f" strokeweight="0">
                  <v:stroke miterlimit="83231f" joinstyle="miter"/>
                  <v:path arrowok="t" textboxrect="0,0,76200,76200"/>
                </v:shape>
                <v:shape id="Shape 844"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846"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" path="m11001,22v21042,,38100,17058,38100,38100c49123,41847,48588,45556,47514,49123,23907,43649,5474,25216,,1609,3568,535,7276,,11001,22xe" fillcolor="#56687a" stroked="f" strokeweight="0">
                  <v:stroke miterlimit="83231f" joinstyle="miter"/>
                  <v:path arrowok="t" textboxrect="0,0,49123,49123"/>
                </v:shape>
                <w10:anchorlock/>
              </v:group>
            </w:pict>
          </mc:Fallback>
        </mc:AlternateContent>
      </w:r>
      <w:r w:rsidRPr="00054D68">
        <w:t xml:space="preserve"> Security Innovation</w:t>
      </w:r>
    </w:p>
    <w:p w14:paraId="1FA63C2E" w14:textId="77777777" w:rsidR="00054D68" w:rsidRPr="00054D68" w:rsidRDefault="00054D68" w:rsidP="00054D68">
      <w:pPr>
        <w:rPr>
          <w:color w:val="043D68"/>
        </w:rPr>
      </w:pPr>
      <w:r w:rsidRPr="00054D68">
        <w:rPr>
          <w:color w:val="043D68"/>
        </w:rPr>
        <w:t>Computer Software Engineering</w:t>
      </w:r>
    </w:p>
    <w:p w14:paraId="475F6D54" w14:textId="77777777" w:rsidR="00054D68" w:rsidRPr="00054D68" w:rsidRDefault="00054D68" w:rsidP="00054D68">
      <w:pPr>
        <w:rPr>
          <w:color w:val="043D68"/>
        </w:rPr>
      </w:pPr>
      <w:r w:rsidRPr="00054D68">
        <w:rPr>
          <w:color w:val="043D68"/>
        </w:rPr>
        <w:t>2020 - 2020</w:t>
      </w:r>
    </w:p>
    <w:p w14:paraId="32F20755" w14:textId="77777777" w:rsidR="00054D68" w:rsidRPr="00054D68" w:rsidRDefault="00054D68" w:rsidP="00054D68">
      <w:pPr>
        <w:rPr>
          <w:color w:val="043D68"/>
        </w:rPr>
      </w:pPr>
      <w:r w:rsidRPr="00054D68">
        <w:rPr>
          <w:color w:val="043D68"/>
        </w:rPr>
        <w:t>AWA 102 - Secure Software Concepts</w:t>
      </w:r>
    </w:p>
    <w:p w14:paraId="0A101D3A" w14:textId="77777777" w:rsidR="00054D68" w:rsidRPr="00054D68" w:rsidRDefault="00054D68" w:rsidP="00054D68">
      <w:pPr>
        <w:rPr>
          <w:color w:val="043D68"/>
        </w:rPr>
      </w:pPr>
      <w:r w:rsidRPr="00054D68">
        <w:rPr>
          <w:color w:val="043D68"/>
        </w:rPr>
        <w:t>DES 212 - Architecture Risk Analysis and Remediation</w:t>
      </w:r>
    </w:p>
    <w:p w14:paraId="273DE947" w14:textId="77777777" w:rsidR="00054D68" w:rsidRPr="00054D68" w:rsidRDefault="00054D68" w:rsidP="00054D68">
      <w:pPr>
        <w:rPr>
          <w:color w:val="043D68"/>
        </w:rPr>
      </w:pPr>
      <w:r w:rsidRPr="00054D68">
        <w:rPr>
          <w:color w:val="043D68"/>
        </w:rPr>
        <w:t>ENG 211 - How to Create Application Security Design Requirements</w:t>
      </w:r>
    </w:p>
    <w:p w14:paraId="0D2B0CE8" w14:textId="77777777" w:rsidR="00054D68" w:rsidRDefault="00054D68" w:rsidP="00054D68">
      <w:pPr>
        <w:rPr>
          <w:color w:val="043D68"/>
        </w:rPr>
      </w:pPr>
      <w:r w:rsidRPr="00054D68">
        <w:rPr>
          <w:color w:val="043D68"/>
        </w:rPr>
        <w:t>DES 311 - Creating Secure Application Architecture</w:t>
      </w:r>
    </w:p>
    <w:p w14:paraId="7621D5D2" w14:textId="77777777" w:rsidR="00054D68" w:rsidRPr="00054D68" w:rsidRDefault="00054D68" w:rsidP="00054D68">
      <w:pPr>
        <w:rPr>
          <w:color w:val="043D68"/>
        </w:rPr>
      </w:pPr>
    </w:p>
    <w:p w14:paraId="479AD807" w14:textId="77777777" w:rsidR="00054D68" w:rsidRPr="00054D68" w:rsidRDefault="00054D68" w:rsidP="002B486F">
      <w:pPr>
        <w:pStyle w:val="Heading2"/>
      </w:pPr>
      <w:r w:rsidRPr="00054D68">
        <w:rPr>
          <w:noProof/>
        </w:rPr>
        <mc:AlternateContent>
          <mc:Choice Requires="wpg">
            <w:drawing>
              <wp:inline distT="0" distB="0" distL="0" distR="0" wp14:anchorId="32FF891A" wp14:editId="103B87CF">
                <wp:extent cx="203200" cy="203200"/>
                <wp:effectExtent l="0" t="0" r="0" b="0"/>
                <wp:docPr id="10972" name="Group 10972"/>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14" name="Shape 1251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857" name="Shape 857"/>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59" name="Shape 859"/>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61" name="Shape 861"/>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4BAA231" id="Group 10972"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">
                <v:shape id="Shape 1251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" path="m,l203200,r,203200l,203200,,e" fillcolor="#e9e5de" stroked="f" strokeweight="0">
                  <v:stroke miterlimit="83231f" joinstyle="miter"/>
                  <v:path arrowok="t" textboxrect="0,0,203200,203200"/>
                </v:shape>
                <v:shape id="Shape 857"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859"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861"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Microsoft Learn</w:t>
      </w:r>
    </w:p>
    <w:p w14:paraId="1A5E63C8" w14:textId="77777777" w:rsidR="00054D68" w:rsidRPr="00054D68" w:rsidRDefault="00054D68" w:rsidP="00054D68">
      <w:pPr>
        <w:rPr>
          <w:color w:val="043D68"/>
        </w:rPr>
      </w:pPr>
      <w:r w:rsidRPr="00054D68">
        <w:rPr>
          <w:color w:val="043D68"/>
        </w:rPr>
        <w:t>Microsoft Azure Architect, Computer Software Engineering</w:t>
      </w:r>
    </w:p>
    <w:p w14:paraId="32269DF7" w14:textId="77777777" w:rsidR="00054D68" w:rsidRPr="00054D68" w:rsidRDefault="00054D68" w:rsidP="00054D68">
      <w:pPr>
        <w:rPr>
          <w:color w:val="043D68"/>
        </w:rPr>
      </w:pPr>
      <w:r w:rsidRPr="00054D68">
        <w:rPr>
          <w:color w:val="043D68"/>
        </w:rPr>
        <w:t>2020 - Present</w:t>
      </w:r>
    </w:p>
    <w:p w14:paraId="0E86C9F3" w14:textId="77777777" w:rsidR="00054D68" w:rsidRPr="00054D68" w:rsidRDefault="00054D68" w:rsidP="00054D68">
      <w:pPr>
        <w:numPr>
          <w:ilvl w:val="0"/>
          <w:numId w:val="26"/>
        </w:numPr>
        <w:rPr>
          <w:color w:val="043D68"/>
        </w:rPr>
      </w:pPr>
      <w:r w:rsidRPr="00054D68">
        <w:rPr>
          <w:color w:val="043D68"/>
        </w:rPr>
        <w:t xml:space="preserve">Implement and Monitor Azure Infrastructure: Implementing Cloud Infrastructure Monitoring, </w:t>
      </w:r>
      <w:proofErr w:type="spellStart"/>
      <w:r w:rsidRPr="00054D68">
        <w:rPr>
          <w:color w:val="043D68"/>
        </w:rPr>
        <w:t>Creatingand</w:t>
      </w:r>
      <w:proofErr w:type="spellEnd"/>
      <w:r w:rsidRPr="00054D68">
        <w:rPr>
          <w:color w:val="043D68"/>
        </w:rPr>
        <w:t xml:space="preserve"> Configuring Storage Accounts, Implementing and Managing Virtual Machines, Implementing and Managing Virtual Networking, Creating Connectivity between Virtual Networks, Managing Azure Active</w:t>
      </w:r>
    </w:p>
    <w:p w14:paraId="63FE321D" w14:textId="77777777" w:rsidR="00054D68" w:rsidRPr="00054D68" w:rsidRDefault="00054D68" w:rsidP="00054D68">
      <w:pPr>
        <w:rPr>
          <w:color w:val="043D68"/>
        </w:rPr>
      </w:pPr>
      <w:r w:rsidRPr="00054D68">
        <w:rPr>
          <w:color w:val="043D68"/>
        </w:rPr>
        <w:t>Directory (Azure AD), Implementing Multi-Factor Authentication (MFA), Implementing and Managing Hybrid Identities</w:t>
      </w:r>
    </w:p>
    <w:p w14:paraId="29D55D46" w14:textId="77777777" w:rsidR="00054D68" w:rsidRPr="00054D68" w:rsidRDefault="00054D68" w:rsidP="00054D68">
      <w:pPr>
        <w:numPr>
          <w:ilvl w:val="0"/>
          <w:numId w:val="26"/>
        </w:numPr>
        <w:rPr>
          <w:color w:val="043D68"/>
        </w:rPr>
      </w:pPr>
      <w:r w:rsidRPr="00054D68">
        <w:rPr>
          <w:color w:val="043D68"/>
        </w:rPr>
        <w:t>Implement Management and Security Solutions: Managing Workloads in Azure, Implementing Load</w:t>
      </w:r>
    </w:p>
    <w:p w14:paraId="79681EFE" w14:textId="77777777" w:rsidR="00054D68" w:rsidRPr="00054D68" w:rsidRDefault="00054D68" w:rsidP="00054D68">
      <w:pPr>
        <w:rPr>
          <w:color w:val="043D68"/>
        </w:rPr>
      </w:pPr>
      <w:r w:rsidRPr="00054D68">
        <w:rPr>
          <w:color w:val="043D68"/>
        </w:rPr>
        <w:t>Balancing and Networking Security, Implementing Azure Governance Solutions</w:t>
      </w:r>
    </w:p>
    <w:p w14:paraId="2A79EAF0" w14:textId="77777777" w:rsidR="00054D68" w:rsidRPr="00054D68" w:rsidRDefault="00054D68" w:rsidP="00054D68">
      <w:pPr>
        <w:numPr>
          <w:ilvl w:val="0"/>
          <w:numId w:val="26"/>
        </w:numPr>
        <w:rPr>
          <w:color w:val="043D68"/>
        </w:rPr>
      </w:pPr>
      <w:r w:rsidRPr="00054D68">
        <w:rPr>
          <w:color w:val="043D68"/>
        </w:rPr>
        <w:t>Implement Solutions for Apps: Creating Web Apps Using PaaS and Serverless, Designing and</w:t>
      </w:r>
    </w:p>
    <w:p w14:paraId="2236CBFC" w14:textId="77777777" w:rsidR="00054D68" w:rsidRPr="00054D68" w:rsidRDefault="00054D68" w:rsidP="00054D68">
      <w:pPr>
        <w:rPr>
          <w:color w:val="043D68"/>
        </w:rPr>
      </w:pPr>
      <w:r w:rsidRPr="00054D68">
        <w:rPr>
          <w:color w:val="043D68"/>
        </w:rPr>
        <w:t>Developing Apps for Containers, Implementing Authentication</w:t>
      </w:r>
    </w:p>
    <w:p w14:paraId="2B3C515F" w14:textId="77777777" w:rsidR="00054D68" w:rsidRPr="00054D68" w:rsidRDefault="00054D68" w:rsidP="00054D68">
      <w:pPr>
        <w:numPr>
          <w:ilvl w:val="0"/>
          <w:numId w:val="26"/>
        </w:numPr>
        <w:rPr>
          <w:color w:val="043D68"/>
        </w:rPr>
      </w:pPr>
      <w:r w:rsidRPr="00054D68">
        <w:rPr>
          <w:color w:val="043D68"/>
        </w:rPr>
        <w:t>Implement and Manage Data Platforms: Developing Solutions that Use Cosmos DB Storage</w:t>
      </w:r>
    </w:p>
    <w:p w14:paraId="440A86A6" w14:textId="77777777" w:rsidR="00054D68" w:rsidRDefault="00054D68" w:rsidP="00054D68">
      <w:pPr>
        <w:rPr>
          <w:color w:val="043D68"/>
        </w:rPr>
      </w:pPr>
      <w:r w:rsidRPr="00054D68">
        <w:rPr>
          <w:color w:val="043D68"/>
        </w:rPr>
        <w:lastRenderedPageBreak/>
        <w:t>Developing Solutions that Use a Relational Database</w:t>
      </w:r>
    </w:p>
    <w:p w14:paraId="3A52FABD" w14:textId="77777777" w:rsidR="00054D68" w:rsidRPr="00054D68" w:rsidRDefault="00054D68" w:rsidP="00054D68">
      <w:pPr>
        <w:rPr>
          <w:color w:val="043D68"/>
        </w:rPr>
      </w:pPr>
    </w:p>
    <w:p w14:paraId="62DC5FAD" w14:textId="77777777" w:rsidR="00054D68" w:rsidRPr="00054D68" w:rsidRDefault="00054D68" w:rsidP="002B486F">
      <w:pPr>
        <w:pStyle w:val="Heading2"/>
      </w:pPr>
      <w:r w:rsidRPr="00054D68">
        <w:rPr>
          <w:noProof/>
        </w:rPr>
        <mc:AlternateContent>
          <mc:Choice Requires="wpg">
            <w:drawing>
              <wp:inline distT="0" distB="0" distL="0" distR="0" wp14:anchorId="56D5D01D" wp14:editId="639DC00D">
                <wp:extent cx="203200" cy="203200"/>
                <wp:effectExtent l="0" t="0" r="0" b="0"/>
                <wp:docPr id="10973" name="Group 10973"/>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24" name="Shape 1252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879" name="Shape 87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81" name="Shape 88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83" name="Shape 88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29A61040" id="Group 10973"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jWHQaXIEAAA1FAAADgAAAAAAAAAAAAAAAAAu&#10;AgAAZHJzL2Uyb0RvYy54bWxQSwECLQAUAAYACAAAACEA1RMT0dgAAAADAQAADwAAAAAAAAAAAAAA&#10;AADMBgAAZHJzL2Rvd25yZXYueG1sUEsFBgAAAAAEAAQA8wAAANEHAAAAAA==&#10;">
                <v:shape id="Shape 1252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" path="m,l203200,r,203200l,203200,,e" fillcolor="#e9e5de" stroked="f" strokeweight="0">
                  <v:stroke miterlimit="83231f" joinstyle="miter"/>
                  <v:path arrowok="t" textboxrect="0,0,203200,203200"/>
                </v:shape>
                <v:shape id="Shape 87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88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88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LinkedIn Learning</w:t>
      </w:r>
    </w:p>
    <w:p w14:paraId="3B4F53BA" w14:textId="77777777" w:rsidR="00054D68" w:rsidRPr="00054D68" w:rsidRDefault="00054D68" w:rsidP="00054D68">
      <w:pPr>
        <w:rPr>
          <w:color w:val="043D68"/>
        </w:rPr>
      </w:pPr>
      <w:r w:rsidRPr="00054D68">
        <w:rPr>
          <w:color w:val="043D68"/>
        </w:rPr>
        <w:t>Microsoft Azure, Computer Science</w:t>
      </w:r>
    </w:p>
    <w:p w14:paraId="6D4BE547" w14:textId="31509FD8" w:rsidR="00054D68" w:rsidRDefault="00054D68" w:rsidP="00054D68">
      <w:pPr>
        <w:rPr>
          <w:color w:val="043D68"/>
        </w:rPr>
      </w:pPr>
      <w:r w:rsidRPr="00054D68">
        <w:rPr>
          <w:color w:val="043D68"/>
        </w:rPr>
        <w:t xml:space="preserve">2021 </w:t>
      </w:r>
      <w:r>
        <w:rPr>
          <w:color w:val="043D68"/>
        </w:rPr>
        <w:t>–</w:t>
      </w:r>
      <w:r w:rsidRPr="00054D68">
        <w:rPr>
          <w:color w:val="043D68"/>
        </w:rPr>
        <w:t xml:space="preserve"> Present</w:t>
      </w:r>
    </w:p>
    <w:p w14:paraId="2918E8E4" w14:textId="77777777" w:rsidR="00054D68" w:rsidRPr="00054D68" w:rsidRDefault="00054D68" w:rsidP="00054D68">
      <w:pPr>
        <w:rPr>
          <w:color w:val="043D68"/>
        </w:rPr>
      </w:pPr>
    </w:p>
    <w:p w14:paraId="13A7C56A" w14:textId="77777777" w:rsidR="00054D68" w:rsidRPr="00054D68" w:rsidRDefault="00054D68" w:rsidP="002B486F">
      <w:pPr>
        <w:pStyle w:val="Heading2"/>
      </w:pPr>
      <w:r w:rsidRPr="00054D68">
        <w:rPr>
          <w:noProof/>
        </w:rPr>
        <mc:AlternateContent>
          <mc:Choice Requires="wpg">
            <w:drawing>
              <wp:inline distT="0" distB="0" distL="0" distR="0" wp14:anchorId="35DD928F" wp14:editId="104C37A4">
                <wp:extent cx="203200" cy="203200"/>
                <wp:effectExtent l="0" t="0" r="0" b="0"/>
                <wp:docPr id="10975" name="Group 1097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26" name="Shape 1252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890" name="Shape 89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92" name="Shape 89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94" name="Shape 89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6447388F" id="Group 1097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">
                <v:shape id="Shape 1252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" path="m,l203200,r,203200l,203200,,e" fillcolor="#e9e5de" stroked="f" strokeweight="0">
                  <v:stroke miterlimit="83231f" joinstyle="miter"/>
                  <v:path arrowok="t" textboxrect="0,0,203200,203200"/>
                </v:shape>
                <v:shape id="Shape 89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89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89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054D68">
        <w:t xml:space="preserve"> Capital One - Tech College</w:t>
      </w:r>
    </w:p>
    <w:p w14:paraId="264D2749" w14:textId="77777777" w:rsidR="00054D68" w:rsidRPr="00054D68" w:rsidRDefault="00054D68" w:rsidP="00054D68">
      <w:pPr>
        <w:rPr>
          <w:color w:val="043D68"/>
        </w:rPr>
      </w:pPr>
      <w:r w:rsidRPr="00054D68">
        <w:rPr>
          <w:color w:val="043D68"/>
        </w:rPr>
        <w:t>Certified Secure Software Engineer - Associate, Cyber</w:t>
      </w:r>
    </w:p>
    <w:p w14:paraId="78E8E2B3" w14:textId="77777777" w:rsidR="00054D68" w:rsidRPr="00054D68" w:rsidRDefault="00054D68" w:rsidP="00054D68">
      <w:pPr>
        <w:rPr>
          <w:color w:val="043D68"/>
        </w:rPr>
      </w:pPr>
      <w:r w:rsidRPr="00054D68">
        <w:rPr>
          <w:color w:val="043D68"/>
        </w:rPr>
        <w:t>Jul 2022 - Jul 2022</w:t>
      </w:r>
    </w:p>
    <w:p w14:paraId="194DDC4C" w14:textId="77777777" w:rsidR="00054D68" w:rsidRDefault="00054D68" w:rsidP="00054D68">
      <w:pPr>
        <w:rPr>
          <w:color w:val="043D68"/>
        </w:rPr>
      </w:pPr>
      <w:r w:rsidRPr="00054D68">
        <w:rPr>
          <w:color w:val="043D68"/>
        </w:rPr>
        <w:t>Designing and deploying secure and robust applications are the foundation of programming.</w:t>
      </w:r>
    </w:p>
    <w:p w14:paraId="0CFF1479" w14:textId="77777777" w:rsidR="00054D68" w:rsidRPr="00054D68" w:rsidRDefault="00054D68" w:rsidP="00054D68">
      <w:pPr>
        <w:rPr>
          <w:color w:val="043D68"/>
        </w:rPr>
      </w:pPr>
    </w:p>
    <w:p w14:paraId="5B091F68" w14:textId="77777777" w:rsidR="00054D68" w:rsidRPr="00054D68" w:rsidRDefault="00054D68" w:rsidP="002B486F">
      <w:pPr>
        <w:pStyle w:val="Heading1"/>
        <w:rPr>
          <w:color w:val="043D68"/>
        </w:rPr>
      </w:pPr>
      <w:r w:rsidRPr="00054D68">
        <w:t>Skills</w:t>
      </w:r>
    </w:p>
    <w:p w14:paraId="0806C3C8" w14:textId="77777777" w:rsidR="00054D68" w:rsidRPr="00054D68" w:rsidRDefault="00054D68" w:rsidP="002B486F">
      <w:pPr>
        <w:pStyle w:val="Heading2"/>
      </w:pPr>
      <w:r w:rsidRPr="00054D68">
        <w:t>Strategy   •   Amazon Web Services (</w:t>
      </w:r>
      <w:proofErr w:type="gramStart"/>
      <w:r w:rsidRPr="00054D68">
        <w:t xml:space="preserve">AWS)   </w:t>
      </w:r>
      <w:proofErr w:type="gramEnd"/>
      <w:r w:rsidRPr="00054D68">
        <w:t xml:space="preserve">•   Team Leadership   •   SDLC   •   Agile Methodologies   •   Scrum  </w:t>
      </w:r>
    </w:p>
    <w:p w14:paraId="069191D2" w14:textId="77777777" w:rsidR="00054D68" w:rsidRPr="00054D68" w:rsidRDefault="00054D68" w:rsidP="002B486F">
      <w:pPr>
        <w:pStyle w:val="Heading2"/>
      </w:pPr>
      <w:r w:rsidRPr="00054D68">
        <w:t>•   SQL   •   Software Development   •   Microsoft SQL Server   •   Databases</w:t>
      </w:r>
    </w:p>
    <w:p w14:paraId="40007740" w14:textId="3EF798A7" w:rsidR="00871DB8" w:rsidRPr="002C4D08" w:rsidRDefault="00871DB8" w:rsidP="00054D68">
      <w:pPr>
        <w:rPr>
          <w:color w:val="043D68"/>
        </w:rPr>
      </w:pPr>
    </w:p>
    <w:sectPr w:rsidR="00871DB8" w:rsidRPr="002C4D08" w:rsidSect="00AB74C5">
      <w:pgSz w:w="12240" w:h="15840" w:code="1"/>
      <w:pgMar w:top="720" w:right="720" w:bottom="432"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4F647" w14:textId="77777777" w:rsidR="009F5934" w:rsidRDefault="009F5934" w:rsidP="00AA35A8">
      <w:pPr>
        <w:spacing w:line="240" w:lineRule="auto"/>
      </w:pPr>
      <w:r>
        <w:separator/>
      </w:r>
    </w:p>
  </w:endnote>
  <w:endnote w:type="continuationSeparator" w:id="0">
    <w:p w14:paraId="46F944F4" w14:textId="77777777" w:rsidR="009F5934" w:rsidRDefault="009F5934" w:rsidP="00AA35A8">
      <w:pPr>
        <w:spacing w:line="240" w:lineRule="auto"/>
      </w:pPr>
      <w:r>
        <w:continuationSeparator/>
      </w:r>
    </w:p>
  </w:endnote>
  <w:endnote w:type="continuationNotice" w:id="1">
    <w:p w14:paraId="5086818F" w14:textId="77777777" w:rsidR="009F5934" w:rsidRDefault="009F593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807CD" w14:textId="77777777" w:rsidR="009F5934" w:rsidRDefault="009F5934" w:rsidP="00AA35A8">
      <w:pPr>
        <w:spacing w:line="240" w:lineRule="auto"/>
      </w:pPr>
      <w:r>
        <w:separator/>
      </w:r>
    </w:p>
  </w:footnote>
  <w:footnote w:type="continuationSeparator" w:id="0">
    <w:p w14:paraId="77E51567" w14:textId="77777777" w:rsidR="009F5934" w:rsidRDefault="009F5934" w:rsidP="00AA35A8">
      <w:pPr>
        <w:spacing w:line="240" w:lineRule="auto"/>
      </w:pPr>
      <w:r>
        <w:continuationSeparator/>
      </w:r>
    </w:p>
  </w:footnote>
  <w:footnote w:type="continuationNotice" w:id="1">
    <w:p w14:paraId="1BA1F1E4" w14:textId="77777777" w:rsidR="009F5934" w:rsidRDefault="009F593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4.5pt;height:14.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61" type="#_x0000_t75" style="width:13.45pt;height:13.4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FFFFFF7C"/>
    <w:multiLevelType w:val="singleLevel"/>
    <w:tmpl w:val="E1C6FE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E25E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3E20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E8B4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7A51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5CD8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84C0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BE3C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7E1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BA12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2F09D7"/>
    <w:multiLevelType w:val="hybridMultilevel"/>
    <w:tmpl w:val="826E3D90"/>
    <w:lvl w:ilvl="0" w:tplc="2A78B064">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88F74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67A4AE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D81F5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32EAE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66EE65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E3612A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C8D9C6">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E48CDA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F251506"/>
    <w:multiLevelType w:val="hybridMultilevel"/>
    <w:tmpl w:val="923A63FC"/>
    <w:lvl w:ilvl="0" w:tplc="281657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B4FFCA">
      <w:start w:val="1"/>
      <w:numFmt w:val="bullet"/>
      <w:lvlText w:val="o"/>
      <w:lvlJc w:val="left"/>
      <w:pPr>
        <w:ind w:left="1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E08EFA8">
      <w:start w:val="1"/>
      <w:numFmt w:val="bullet"/>
      <w:lvlText w:val="▪"/>
      <w:lvlJc w:val="left"/>
      <w:pPr>
        <w:ind w:left="2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4E4DDF0">
      <w:start w:val="1"/>
      <w:numFmt w:val="bullet"/>
      <w:lvlText w:val="•"/>
      <w:lvlJc w:val="left"/>
      <w:pPr>
        <w:ind w:left="2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1AB9F2">
      <w:start w:val="1"/>
      <w:numFmt w:val="bullet"/>
      <w:lvlText w:val="o"/>
      <w:lvlJc w:val="left"/>
      <w:pPr>
        <w:ind w:left="3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B68C74">
      <w:start w:val="1"/>
      <w:numFmt w:val="bullet"/>
      <w:lvlText w:val="▪"/>
      <w:lvlJc w:val="left"/>
      <w:pPr>
        <w:ind w:left="4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B42F752">
      <w:start w:val="1"/>
      <w:numFmt w:val="bullet"/>
      <w:lvlText w:val="•"/>
      <w:lvlJc w:val="left"/>
      <w:pPr>
        <w:ind w:left="5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76C774">
      <w:start w:val="1"/>
      <w:numFmt w:val="bullet"/>
      <w:lvlText w:val="o"/>
      <w:lvlJc w:val="left"/>
      <w:pPr>
        <w:ind w:left="5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2445488">
      <w:start w:val="1"/>
      <w:numFmt w:val="bullet"/>
      <w:lvlText w:val="▪"/>
      <w:lvlJc w:val="left"/>
      <w:pPr>
        <w:ind w:left="6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4C15E7"/>
    <w:multiLevelType w:val="hybridMultilevel"/>
    <w:tmpl w:val="04987800"/>
    <w:lvl w:ilvl="0" w:tplc="00E226F6">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EECA26">
      <w:start w:val="1"/>
      <w:numFmt w:val="bullet"/>
      <w:lvlText w:val="o"/>
      <w:lvlJc w:val="left"/>
      <w:pPr>
        <w:ind w:left="1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21237FA">
      <w:start w:val="1"/>
      <w:numFmt w:val="bullet"/>
      <w:lvlText w:val="▪"/>
      <w:lvlJc w:val="left"/>
      <w:pPr>
        <w:ind w:left="2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29AB72A">
      <w:start w:val="1"/>
      <w:numFmt w:val="bullet"/>
      <w:lvlText w:val="•"/>
      <w:lvlJc w:val="left"/>
      <w:pPr>
        <w:ind w:left="2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00F560">
      <w:start w:val="1"/>
      <w:numFmt w:val="bullet"/>
      <w:lvlText w:val="o"/>
      <w:lvlJc w:val="left"/>
      <w:pPr>
        <w:ind w:left="3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998EEDA">
      <w:start w:val="1"/>
      <w:numFmt w:val="bullet"/>
      <w:lvlText w:val="▪"/>
      <w:lvlJc w:val="left"/>
      <w:pPr>
        <w:ind w:left="4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F52058A">
      <w:start w:val="1"/>
      <w:numFmt w:val="bullet"/>
      <w:lvlText w:val="•"/>
      <w:lvlJc w:val="left"/>
      <w:pPr>
        <w:ind w:left="5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F29830">
      <w:start w:val="1"/>
      <w:numFmt w:val="bullet"/>
      <w:lvlText w:val="o"/>
      <w:lvlJc w:val="left"/>
      <w:pPr>
        <w:ind w:left="5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E2CF05E">
      <w:start w:val="1"/>
      <w:numFmt w:val="bullet"/>
      <w:lvlText w:val="▪"/>
      <w:lvlJc w:val="left"/>
      <w:pPr>
        <w:ind w:left="6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2BD0193"/>
    <w:multiLevelType w:val="hybridMultilevel"/>
    <w:tmpl w:val="4488A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827943"/>
    <w:multiLevelType w:val="hybridMultilevel"/>
    <w:tmpl w:val="67848C70"/>
    <w:lvl w:ilvl="0" w:tplc="91F0336E">
      <w:numFmt w:val="bullet"/>
      <w:lvlText w:val="•"/>
      <w:lvlJc w:val="left"/>
      <w:pPr>
        <w:ind w:left="723" w:hanging="435"/>
      </w:pPr>
      <w:rPr>
        <w:rFonts w:ascii="Montserrat Light" w:eastAsiaTheme="minorHAnsi" w:hAnsi="Montserrat Light" w:cstheme="minorBidi"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19" w15:restartNumberingAfterBreak="0">
    <w:nsid w:val="51DC2DDD"/>
    <w:multiLevelType w:val="hybridMultilevel"/>
    <w:tmpl w:val="56C8C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3814"/>
    <w:multiLevelType w:val="hybridMultilevel"/>
    <w:tmpl w:val="3FE47DE0"/>
    <w:lvl w:ilvl="0" w:tplc="04090001">
      <w:start w:val="1"/>
      <w:numFmt w:val="bullet"/>
      <w:lvlText w:val=""/>
      <w:lvlJc w:val="left"/>
      <w:pPr>
        <w:ind w:left="720" w:hanging="360"/>
      </w:pPr>
      <w:rPr>
        <w:rFonts w:ascii="Symbol" w:hAnsi="Symbol" w:hint="default"/>
      </w:rPr>
    </w:lvl>
    <w:lvl w:ilvl="1" w:tplc="5B22B932">
      <w:start w:val="212"/>
      <w:numFmt w:val="bullet"/>
      <w:lvlText w:val="•"/>
      <w:lvlJc w:val="left"/>
      <w:pPr>
        <w:ind w:left="1800" w:hanging="720"/>
      </w:pPr>
      <w:rPr>
        <w:rFonts w:ascii="Century Gothic" w:eastAsiaTheme="minorHAnsi" w:hAnsi="Century Gothic"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3839C3"/>
    <w:multiLevelType w:val="hybridMultilevel"/>
    <w:tmpl w:val="7EDC41DE"/>
    <w:lvl w:ilvl="0" w:tplc="52723060">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74A42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68E2C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E90052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96996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7E46F8">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B4EB1C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3AFF1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28A8DA2">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FD14EFE"/>
    <w:multiLevelType w:val="hybridMultilevel"/>
    <w:tmpl w:val="48D6D1DC"/>
    <w:lvl w:ilvl="0" w:tplc="9328D130">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6850C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D6AD8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FEF8A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A2846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FDECE6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3E269A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7271B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80077E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FFD61F0"/>
    <w:multiLevelType w:val="hybridMultilevel"/>
    <w:tmpl w:val="E1D2DE88"/>
    <w:lvl w:ilvl="0" w:tplc="AC34F24E">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BC701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5438F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47A467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563B3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0AEF00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D6A184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F04F1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D277E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212350566">
    <w:abstractNumId w:val="11"/>
  </w:num>
  <w:num w:numId="2" w16cid:durableId="694620021">
    <w:abstractNumId w:val="21"/>
  </w:num>
  <w:num w:numId="3" w16cid:durableId="658731508">
    <w:abstractNumId w:val="14"/>
  </w:num>
  <w:num w:numId="4" w16cid:durableId="1690764703">
    <w:abstractNumId w:val="15"/>
  </w:num>
  <w:num w:numId="5" w16cid:durableId="1411080425">
    <w:abstractNumId w:val="20"/>
  </w:num>
  <w:num w:numId="6" w16cid:durableId="1844734099">
    <w:abstractNumId w:val="17"/>
  </w:num>
  <w:num w:numId="7" w16cid:durableId="1382055916">
    <w:abstractNumId w:val="19"/>
  </w:num>
  <w:num w:numId="8" w16cid:durableId="1894728245">
    <w:abstractNumId w:val="18"/>
  </w:num>
  <w:num w:numId="9" w16cid:durableId="1047339055">
    <w:abstractNumId w:val="9"/>
  </w:num>
  <w:num w:numId="10" w16cid:durableId="1684550396">
    <w:abstractNumId w:val="8"/>
  </w:num>
  <w:num w:numId="11" w16cid:durableId="25836169">
    <w:abstractNumId w:val="7"/>
  </w:num>
  <w:num w:numId="12" w16cid:durableId="1792237354">
    <w:abstractNumId w:val="6"/>
  </w:num>
  <w:num w:numId="13" w16cid:durableId="1256402633">
    <w:abstractNumId w:val="5"/>
  </w:num>
  <w:num w:numId="14" w16cid:durableId="1954744980">
    <w:abstractNumId w:val="4"/>
  </w:num>
  <w:num w:numId="15" w16cid:durableId="761537484">
    <w:abstractNumId w:val="3"/>
  </w:num>
  <w:num w:numId="16" w16cid:durableId="308559827">
    <w:abstractNumId w:val="2"/>
  </w:num>
  <w:num w:numId="17" w16cid:durableId="1435438644">
    <w:abstractNumId w:val="1"/>
  </w:num>
  <w:num w:numId="18" w16cid:durableId="1522742817">
    <w:abstractNumId w:val="0"/>
  </w:num>
  <w:num w:numId="19" w16cid:durableId="1169910110">
    <w:abstractNumId w:val="9"/>
  </w:num>
  <w:num w:numId="20" w16cid:durableId="1505315288">
    <w:abstractNumId w:val="10"/>
  </w:num>
  <w:num w:numId="21" w16cid:durableId="1406339293">
    <w:abstractNumId w:val="12"/>
  </w:num>
  <w:num w:numId="22" w16cid:durableId="735057871">
    <w:abstractNumId w:val="24"/>
  </w:num>
  <w:num w:numId="23" w16cid:durableId="232471819">
    <w:abstractNumId w:val="23"/>
  </w:num>
  <w:num w:numId="24" w16cid:durableId="45379659">
    <w:abstractNumId w:val="22"/>
  </w:num>
  <w:num w:numId="25" w16cid:durableId="1012686170">
    <w:abstractNumId w:val="13"/>
  </w:num>
  <w:num w:numId="26" w16cid:durableId="1951203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ocumentProtection w:edit="readOnly" w:enforcement="1" w:cryptProviderType="rsaAES" w:cryptAlgorithmClass="hash" w:cryptAlgorithmType="typeAny" w:cryptAlgorithmSid="14" w:cryptSpinCount="100000" w:hash="rM0l6Igwzxwd148AxgtbtxxlwGCkKNMRU69d4uAOet/RQsoETZpqVexvTZI69R/qmFV1RDGQ1It9TTtzqEQSkg==" w:salt="J6BKH9zLPP54x3ilsYH7HA=="/>
  <w:defaultTabStop w:val="720"/>
  <w:characterSpacingControl w:val="doNotCompress"/>
  <w:hdrShapeDefaults>
    <o:shapedefaults v:ext="edit" spidmax="2050">
      <o:colormru v:ext="edit" colors="#fffaeb,#e9ffdd,#f5ffef,white,#f3faf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E48"/>
    <w:rsid w:val="0000752A"/>
    <w:rsid w:val="00016465"/>
    <w:rsid w:val="00033263"/>
    <w:rsid w:val="000334C1"/>
    <w:rsid w:val="00054D68"/>
    <w:rsid w:val="000767C7"/>
    <w:rsid w:val="000873F6"/>
    <w:rsid w:val="000B286F"/>
    <w:rsid w:val="000C2B44"/>
    <w:rsid w:val="000D134B"/>
    <w:rsid w:val="000E0F55"/>
    <w:rsid w:val="0010041D"/>
    <w:rsid w:val="001125D5"/>
    <w:rsid w:val="00124ED6"/>
    <w:rsid w:val="00147C06"/>
    <w:rsid w:val="00167789"/>
    <w:rsid w:val="00194704"/>
    <w:rsid w:val="001B160B"/>
    <w:rsid w:val="001D76FA"/>
    <w:rsid w:val="001F2C20"/>
    <w:rsid w:val="00203213"/>
    <w:rsid w:val="002236D5"/>
    <w:rsid w:val="00243756"/>
    <w:rsid w:val="00261F8A"/>
    <w:rsid w:val="0027193E"/>
    <w:rsid w:val="00284246"/>
    <w:rsid w:val="002A3201"/>
    <w:rsid w:val="002A7891"/>
    <w:rsid w:val="002B486F"/>
    <w:rsid w:val="002B51DB"/>
    <w:rsid w:val="002C4D08"/>
    <w:rsid w:val="002C4E0C"/>
    <w:rsid w:val="002C7C6F"/>
    <w:rsid w:val="002E7306"/>
    <w:rsid w:val="00331DCE"/>
    <w:rsid w:val="00334FEA"/>
    <w:rsid w:val="003354F5"/>
    <w:rsid w:val="00352A17"/>
    <w:rsid w:val="00357E3C"/>
    <w:rsid w:val="0038469A"/>
    <w:rsid w:val="003877F8"/>
    <w:rsid w:val="00391BEA"/>
    <w:rsid w:val="003B4AEF"/>
    <w:rsid w:val="003B7F92"/>
    <w:rsid w:val="003E2525"/>
    <w:rsid w:val="00415CF3"/>
    <w:rsid w:val="00435BA1"/>
    <w:rsid w:val="00447CA5"/>
    <w:rsid w:val="00453A7B"/>
    <w:rsid w:val="00457ADE"/>
    <w:rsid w:val="00464B92"/>
    <w:rsid w:val="004860D9"/>
    <w:rsid w:val="004871D7"/>
    <w:rsid w:val="00490600"/>
    <w:rsid w:val="004909EF"/>
    <w:rsid w:val="004936B2"/>
    <w:rsid w:val="00494E04"/>
    <w:rsid w:val="004A1426"/>
    <w:rsid w:val="004A28EA"/>
    <w:rsid w:val="004C1032"/>
    <w:rsid w:val="00504E47"/>
    <w:rsid w:val="005130BE"/>
    <w:rsid w:val="00524297"/>
    <w:rsid w:val="00537559"/>
    <w:rsid w:val="00574DB0"/>
    <w:rsid w:val="0059319B"/>
    <w:rsid w:val="005A0F1E"/>
    <w:rsid w:val="005A1C94"/>
    <w:rsid w:val="005A6F8D"/>
    <w:rsid w:val="005B4861"/>
    <w:rsid w:val="005F5EF3"/>
    <w:rsid w:val="00605BCE"/>
    <w:rsid w:val="00626B3C"/>
    <w:rsid w:val="00643F4B"/>
    <w:rsid w:val="0065374F"/>
    <w:rsid w:val="00676B73"/>
    <w:rsid w:val="0069541B"/>
    <w:rsid w:val="006A1E18"/>
    <w:rsid w:val="006A37C0"/>
    <w:rsid w:val="006C7F5A"/>
    <w:rsid w:val="006D0785"/>
    <w:rsid w:val="007127DA"/>
    <w:rsid w:val="007306EB"/>
    <w:rsid w:val="00746B0A"/>
    <w:rsid w:val="00752A04"/>
    <w:rsid w:val="007572E2"/>
    <w:rsid w:val="0077153E"/>
    <w:rsid w:val="0079001A"/>
    <w:rsid w:val="00791376"/>
    <w:rsid w:val="00791C5D"/>
    <w:rsid w:val="007B4FF4"/>
    <w:rsid w:val="007D7F15"/>
    <w:rsid w:val="007E47A0"/>
    <w:rsid w:val="00822AAD"/>
    <w:rsid w:val="00831977"/>
    <w:rsid w:val="00865D5F"/>
    <w:rsid w:val="00871DB8"/>
    <w:rsid w:val="00887E05"/>
    <w:rsid w:val="008A171A"/>
    <w:rsid w:val="008A32A5"/>
    <w:rsid w:val="008A33E7"/>
    <w:rsid w:val="008C6FDE"/>
    <w:rsid w:val="008F180B"/>
    <w:rsid w:val="008F48B9"/>
    <w:rsid w:val="008F6BC6"/>
    <w:rsid w:val="009049BC"/>
    <w:rsid w:val="00916960"/>
    <w:rsid w:val="00917064"/>
    <w:rsid w:val="009230A7"/>
    <w:rsid w:val="0094162F"/>
    <w:rsid w:val="0095501D"/>
    <w:rsid w:val="00956B80"/>
    <w:rsid w:val="0096304F"/>
    <w:rsid w:val="009A7F3F"/>
    <w:rsid w:val="009D646A"/>
    <w:rsid w:val="009F5934"/>
    <w:rsid w:val="00A10F0D"/>
    <w:rsid w:val="00A20EF6"/>
    <w:rsid w:val="00A379B4"/>
    <w:rsid w:val="00A4248D"/>
    <w:rsid w:val="00A633B0"/>
    <w:rsid w:val="00A707EC"/>
    <w:rsid w:val="00A718B6"/>
    <w:rsid w:val="00A9291E"/>
    <w:rsid w:val="00AA0A61"/>
    <w:rsid w:val="00AA1166"/>
    <w:rsid w:val="00AA35A8"/>
    <w:rsid w:val="00AA530F"/>
    <w:rsid w:val="00AB74C5"/>
    <w:rsid w:val="00AE562D"/>
    <w:rsid w:val="00AE7533"/>
    <w:rsid w:val="00B04272"/>
    <w:rsid w:val="00B20F64"/>
    <w:rsid w:val="00B35E48"/>
    <w:rsid w:val="00B42685"/>
    <w:rsid w:val="00B45879"/>
    <w:rsid w:val="00B535AD"/>
    <w:rsid w:val="00B75292"/>
    <w:rsid w:val="00B8453F"/>
    <w:rsid w:val="00B85473"/>
    <w:rsid w:val="00B95098"/>
    <w:rsid w:val="00BE5968"/>
    <w:rsid w:val="00BF7216"/>
    <w:rsid w:val="00C06346"/>
    <w:rsid w:val="00C272EB"/>
    <w:rsid w:val="00C62E97"/>
    <w:rsid w:val="00C81645"/>
    <w:rsid w:val="00CA61BE"/>
    <w:rsid w:val="00CA6782"/>
    <w:rsid w:val="00CB3E40"/>
    <w:rsid w:val="00CC2018"/>
    <w:rsid w:val="00CD6CB7"/>
    <w:rsid w:val="00CF22B3"/>
    <w:rsid w:val="00D00CD9"/>
    <w:rsid w:val="00D15AAE"/>
    <w:rsid w:val="00D22971"/>
    <w:rsid w:val="00D60B19"/>
    <w:rsid w:val="00D86385"/>
    <w:rsid w:val="00D95726"/>
    <w:rsid w:val="00DA4B7F"/>
    <w:rsid w:val="00DB472D"/>
    <w:rsid w:val="00DD6ECC"/>
    <w:rsid w:val="00DE5F88"/>
    <w:rsid w:val="00DF2298"/>
    <w:rsid w:val="00E067BA"/>
    <w:rsid w:val="00E227C7"/>
    <w:rsid w:val="00E26F2A"/>
    <w:rsid w:val="00E360EA"/>
    <w:rsid w:val="00E547A9"/>
    <w:rsid w:val="00E570A5"/>
    <w:rsid w:val="00E77096"/>
    <w:rsid w:val="00EB20A4"/>
    <w:rsid w:val="00EB74E8"/>
    <w:rsid w:val="00EC0F79"/>
    <w:rsid w:val="00ED0A53"/>
    <w:rsid w:val="00EF22EF"/>
    <w:rsid w:val="00F02E99"/>
    <w:rsid w:val="00F055F4"/>
    <w:rsid w:val="00F161C1"/>
    <w:rsid w:val="00F215B6"/>
    <w:rsid w:val="00F30552"/>
    <w:rsid w:val="00F40BD0"/>
    <w:rsid w:val="00F419C0"/>
    <w:rsid w:val="00F46BDB"/>
    <w:rsid w:val="00F61B0E"/>
    <w:rsid w:val="00F71738"/>
    <w:rsid w:val="00F82744"/>
    <w:rsid w:val="00F903D4"/>
    <w:rsid w:val="00F94D29"/>
    <w:rsid w:val="00FD56F7"/>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faeb,#e9ffdd,#f5ffef,white,#f3faff"/>
    </o:shapedefaults>
    <o:shapelayout v:ext="edit">
      <o:idmap v:ext="edit" data="2"/>
    </o:shapelayout>
  </w:shapeDefaults>
  <w:decimalSymbol w:val="."/>
  <w:listSeparator w:val=","/>
  <w14:docId w14:val="6EC95E7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346"/>
    <w:rPr>
      <w:color w:val="043D68" w:themeColor="text2"/>
      <w:sz w:val="20"/>
    </w:rPr>
  </w:style>
  <w:style w:type="paragraph" w:styleId="Heading1">
    <w:name w:val="heading 1"/>
    <w:basedOn w:val="Normal"/>
    <w:next w:val="Normal"/>
    <w:link w:val="Heading1Char"/>
    <w:uiPriority w:val="9"/>
    <w:qFormat/>
    <w:rsid w:val="00C06346"/>
    <w:pPr>
      <w:numPr>
        <w:ilvl w:val="1"/>
      </w:numPr>
      <w:spacing w:before="480" w:after="120" w:line="240" w:lineRule="auto"/>
      <w:outlineLvl w:val="0"/>
    </w:pPr>
    <w:rPr>
      <w:rFonts w:eastAsiaTheme="minorEastAsia"/>
      <w:b/>
      <w:caps/>
      <w:spacing w:val="20"/>
      <w:sz w:val="24"/>
      <w:szCs w:val="20"/>
    </w:rPr>
  </w:style>
  <w:style w:type="paragraph" w:styleId="Heading2">
    <w:name w:val="heading 2"/>
    <w:basedOn w:val="Normal"/>
    <w:next w:val="Normal"/>
    <w:link w:val="Heading2Char"/>
    <w:uiPriority w:val="9"/>
    <w:qFormat/>
    <w:rsid w:val="00C06346"/>
    <w:pPr>
      <w:outlineLvl w:val="1"/>
    </w:pPr>
    <w:rPr>
      <w:b/>
      <w:color w:val="043D68"/>
    </w:rPr>
  </w:style>
  <w:style w:type="paragraph" w:styleId="Heading3">
    <w:name w:val="heading 3"/>
    <w:basedOn w:val="Heading1"/>
    <w:next w:val="Normal"/>
    <w:link w:val="Heading3Char"/>
    <w:uiPriority w:val="9"/>
    <w:semiHidden/>
    <w:qFormat/>
    <w:rsid w:val="004860D9"/>
    <w:pPr>
      <w:outlineLvl w:val="2"/>
    </w:pPr>
    <w:rPr>
      <w:noProof/>
      <w:color w:val="auto"/>
      <w:lang w:val="it-IT"/>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5BCE"/>
    <w:rPr>
      <w:rFonts w:ascii="Times New Roman" w:hAnsi="Times New Roman" w:cs="Times New Roman"/>
      <w:color w:val="043D68" w:themeColor="text2"/>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605BCE"/>
    <w:rPr>
      <w:color w:val="043D68" w:themeColor="text2"/>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605BCE"/>
    <w:rPr>
      <w:color w:val="043D68" w:themeColor="text2"/>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B74C5"/>
    <w:pPr>
      <w:spacing w:after="120"/>
    </w:pPr>
    <w:rPr>
      <w:b/>
      <w:bCs/>
      <w:spacing w:val="20"/>
      <w:sz w:val="52"/>
      <w:szCs w:val="48"/>
      <w:lang w:val="it-IT"/>
    </w:rPr>
  </w:style>
  <w:style w:type="character" w:customStyle="1" w:styleId="TitleChar">
    <w:name w:val="Title Char"/>
    <w:basedOn w:val="DefaultParagraphFont"/>
    <w:link w:val="Title"/>
    <w:uiPriority w:val="10"/>
    <w:rsid w:val="00AB74C5"/>
    <w:rPr>
      <w:b/>
      <w:bCs/>
      <w:color w:val="043D68" w:themeColor="text2"/>
      <w:spacing w:val="20"/>
      <w:sz w:val="52"/>
      <w:szCs w:val="48"/>
      <w:lang w:val="it-IT"/>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4A1426"/>
    <w:pPr>
      <w:numPr>
        <w:ilvl w:val="1"/>
      </w:numPr>
      <w:spacing w:after="120" w:line="240" w:lineRule="auto"/>
    </w:pPr>
    <w:rPr>
      <w:rFonts w:eastAsiaTheme="minorEastAsia"/>
      <w:b/>
      <w:caps/>
      <w:spacing w:val="20"/>
      <w:sz w:val="24"/>
      <w:szCs w:val="22"/>
    </w:rPr>
  </w:style>
  <w:style w:type="character" w:customStyle="1" w:styleId="SubtitleChar">
    <w:name w:val="Subtitle Char"/>
    <w:basedOn w:val="DefaultParagraphFont"/>
    <w:link w:val="Subtitle"/>
    <w:uiPriority w:val="11"/>
    <w:rsid w:val="004A1426"/>
    <w:rPr>
      <w:rFonts w:eastAsiaTheme="minorEastAsia"/>
      <w:b/>
      <w:caps/>
      <w:color w:val="043D68" w:themeColor="text2"/>
      <w:spacing w:val="20"/>
      <w:szCs w:val="22"/>
    </w:rPr>
  </w:style>
  <w:style w:type="character" w:customStyle="1" w:styleId="Heading1Char">
    <w:name w:val="Heading 1 Char"/>
    <w:basedOn w:val="DefaultParagraphFont"/>
    <w:link w:val="Heading1"/>
    <w:uiPriority w:val="9"/>
    <w:rsid w:val="00C06346"/>
    <w:rPr>
      <w:rFonts w:eastAsiaTheme="minorEastAsia"/>
      <w:b/>
      <w:caps/>
      <w:color w:val="043D68" w:themeColor="text2"/>
      <w:spacing w:val="20"/>
      <w:szCs w:val="20"/>
    </w:rPr>
  </w:style>
  <w:style w:type="character" w:customStyle="1" w:styleId="Heading2Char">
    <w:name w:val="Heading 2 Char"/>
    <w:basedOn w:val="DefaultParagraphFont"/>
    <w:link w:val="Heading2"/>
    <w:uiPriority w:val="9"/>
    <w:rsid w:val="00C06346"/>
    <w:rPr>
      <w:b/>
      <w:color w:val="043D68"/>
      <w:sz w:val="20"/>
    </w:rPr>
  </w:style>
  <w:style w:type="character" w:customStyle="1" w:styleId="Heading3Char">
    <w:name w:val="Heading 3 Char"/>
    <w:basedOn w:val="DefaultParagraphFont"/>
    <w:link w:val="Heading3"/>
    <w:uiPriority w:val="9"/>
    <w:semiHidden/>
    <w:rsid w:val="00605BCE"/>
    <w:rPr>
      <w:b/>
      <w:bCs/>
      <w:caps/>
      <w:noProof/>
      <w:color w:val="auto"/>
      <w:spacing w:val="20"/>
      <w:sz w:val="20"/>
      <w:lang w:val="it-IT"/>
    </w:rPr>
  </w:style>
  <w:style w:type="character" w:customStyle="1" w:styleId="Heading4Char">
    <w:name w:val="Heading 4 Char"/>
    <w:basedOn w:val="DefaultParagraphFont"/>
    <w:link w:val="Heading4"/>
    <w:uiPriority w:val="9"/>
    <w:semiHidden/>
    <w:rsid w:val="00605BCE"/>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605BCE"/>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605BCE"/>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BulletedList">
    <w:name w:val="Bulleted List"/>
    <w:basedOn w:val="Normal"/>
    <w:uiPriority w:val="9"/>
    <w:qFormat/>
    <w:rsid w:val="00676B73"/>
    <w:pPr>
      <w:spacing w:after="120" w:line="240" w:lineRule="auto"/>
      <w:ind w:left="288"/>
    </w:pPr>
    <w:rPr>
      <w:szCs w:val="20"/>
    </w:rPr>
  </w:style>
  <w:style w:type="paragraph" w:styleId="ListBullet">
    <w:name w:val="List Bullet"/>
    <w:basedOn w:val="Normal"/>
    <w:uiPriority w:val="6"/>
    <w:qFormat/>
    <w:rsid w:val="00F161C1"/>
    <w:pPr>
      <w:numPr>
        <w:numId w:val="20"/>
      </w:numPr>
      <w:spacing w:line="360" w:lineRule="auto"/>
      <w:contextualSpacing/>
    </w:pPr>
    <w:rPr>
      <w:szCs w:val="20"/>
    </w:rPr>
  </w:style>
  <w:style w:type="character" w:customStyle="1" w:styleId="NotBold">
    <w:name w:val="Not Bold"/>
    <w:uiPriority w:val="1"/>
    <w:qFormat/>
    <w:rsid w:val="00F71738"/>
    <w:rPr>
      <w:b/>
    </w:rPr>
  </w:style>
  <w:style w:type="character" w:customStyle="1" w:styleId="Bold">
    <w:name w:val="Bold"/>
    <w:uiPriority w:val="1"/>
    <w:qFormat/>
    <w:rsid w:val="00F71738"/>
    <w:rPr>
      <w:b/>
      <w:bCs/>
    </w:rPr>
  </w:style>
  <w:style w:type="character" w:customStyle="1" w:styleId="Italics">
    <w:name w:val="Italics"/>
    <w:uiPriority w:val="1"/>
    <w:qFormat/>
    <w:rsid w:val="00F71738"/>
    <w:rPr>
      <w:i/>
      <w:iCs/>
    </w:rPr>
  </w:style>
  <w:style w:type="character" w:styleId="UnresolvedMention">
    <w:name w:val="Unresolved Mention"/>
    <w:basedOn w:val="DefaultParagraphFont"/>
    <w:uiPriority w:val="99"/>
    <w:semiHidden/>
    <w:unhideWhenUsed/>
    <w:rsid w:val="000E0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715468093">
      <w:bodyDiv w:val="1"/>
      <w:marLeft w:val="0"/>
      <w:marRight w:val="0"/>
      <w:marTop w:val="0"/>
      <w:marBottom w:val="0"/>
      <w:divBdr>
        <w:top w:val="none" w:sz="0" w:space="0" w:color="auto"/>
        <w:left w:val="none" w:sz="0" w:space="0" w:color="auto"/>
        <w:bottom w:val="none" w:sz="0" w:space="0" w:color="auto"/>
        <w:right w:val="none" w:sz="0" w:space="0" w:color="auto"/>
      </w:divBdr>
      <w:divsChild>
        <w:div w:id="1275483403">
          <w:marLeft w:val="0"/>
          <w:marRight w:val="0"/>
          <w:marTop w:val="0"/>
          <w:marBottom w:val="0"/>
          <w:divBdr>
            <w:top w:val="none" w:sz="0" w:space="0" w:color="auto"/>
            <w:left w:val="none" w:sz="0" w:space="0" w:color="auto"/>
            <w:bottom w:val="none" w:sz="0" w:space="0" w:color="auto"/>
            <w:right w:val="none" w:sz="0" w:space="0" w:color="auto"/>
          </w:divBdr>
          <w:divsChild>
            <w:div w:id="1835679176">
              <w:marLeft w:val="0"/>
              <w:marRight w:val="0"/>
              <w:marTop w:val="0"/>
              <w:marBottom w:val="0"/>
              <w:divBdr>
                <w:top w:val="none" w:sz="0" w:space="0" w:color="auto"/>
                <w:left w:val="none" w:sz="0" w:space="0" w:color="auto"/>
                <w:bottom w:val="none" w:sz="0" w:space="0" w:color="auto"/>
                <w:right w:val="none" w:sz="0" w:space="0" w:color="auto"/>
              </w:divBdr>
              <w:divsChild>
                <w:div w:id="1659455249">
                  <w:marLeft w:val="0"/>
                  <w:marRight w:val="0"/>
                  <w:marTop w:val="0"/>
                  <w:marBottom w:val="0"/>
                  <w:divBdr>
                    <w:top w:val="none" w:sz="0" w:space="0" w:color="auto"/>
                    <w:left w:val="none" w:sz="0" w:space="0" w:color="auto"/>
                    <w:bottom w:val="none" w:sz="0" w:space="0" w:color="auto"/>
                    <w:right w:val="none" w:sz="0" w:space="0" w:color="auto"/>
                  </w:divBdr>
                  <w:divsChild>
                    <w:div w:id="2518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735587">
      <w:bodyDiv w:val="1"/>
      <w:marLeft w:val="0"/>
      <w:marRight w:val="0"/>
      <w:marTop w:val="0"/>
      <w:marBottom w:val="0"/>
      <w:divBdr>
        <w:top w:val="none" w:sz="0" w:space="0" w:color="auto"/>
        <w:left w:val="none" w:sz="0" w:space="0" w:color="auto"/>
        <w:bottom w:val="none" w:sz="0" w:space="0" w:color="auto"/>
        <w:right w:val="none" w:sz="0" w:space="0" w:color="auto"/>
      </w:divBdr>
      <w:divsChild>
        <w:div w:id="1938173256">
          <w:marLeft w:val="0"/>
          <w:marRight w:val="0"/>
          <w:marTop w:val="0"/>
          <w:marBottom w:val="0"/>
          <w:divBdr>
            <w:top w:val="none" w:sz="0" w:space="0" w:color="auto"/>
            <w:left w:val="none" w:sz="0" w:space="0" w:color="auto"/>
            <w:bottom w:val="none" w:sz="0" w:space="0" w:color="auto"/>
            <w:right w:val="none" w:sz="0" w:space="0" w:color="auto"/>
          </w:divBdr>
          <w:divsChild>
            <w:div w:id="778377327">
              <w:marLeft w:val="0"/>
              <w:marRight w:val="0"/>
              <w:marTop w:val="0"/>
              <w:marBottom w:val="0"/>
              <w:divBdr>
                <w:top w:val="none" w:sz="0" w:space="0" w:color="auto"/>
                <w:left w:val="none" w:sz="0" w:space="0" w:color="auto"/>
                <w:bottom w:val="none" w:sz="0" w:space="0" w:color="auto"/>
                <w:right w:val="none" w:sz="0" w:space="0" w:color="auto"/>
              </w:divBdr>
              <w:divsChild>
                <w:div w:id="1029526385">
                  <w:marLeft w:val="0"/>
                  <w:marRight w:val="0"/>
                  <w:marTop w:val="0"/>
                  <w:marBottom w:val="0"/>
                  <w:divBdr>
                    <w:top w:val="none" w:sz="0" w:space="0" w:color="auto"/>
                    <w:left w:val="none" w:sz="0" w:space="0" w:color="auto"/>
                    <w:bottom w:val="none" w:sz="0" w:space="0" w:color="auto"/>
                    <w:right w:val="none" w:sz="0" w:space="0" w:color="auto"/>
                  </w:divBdr>
                  <w:divsChild>
                    <w:div w:id="6483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04308">
      <w:bodyDiv w:val="1"/>
      <w:marLeft w:val="0"/>
      <w:marRight w:val="0"/>
      <w:marTop w:val="0"/>
      <w:marBottom w:val="0"/>
      <w:divBdr>
        <w:top w:val="none" w:sz="0" w:space="0" w:color="auto"/>
        <w:left w:val="none" w:sz="0" w:space="0" w:color="auto"/>
        <w:bottom w:val="none" w:sz="0" w:space="0" w:color="auto"/>
        <w:right w:val="none" w:sz="0" w:space="0" w:color="auto"/>
      </w:divBdr>
      <w:divsChild>
        <w:div w:id="306132111">
          <w:marLeft w:val="0"/>
          <w:marRight w:val="0"/>
          <w:marTop w:val="0"/>
          <w:marBottom w:val="0"/>
          <w:divBdr>
            <w:top w:val="none" w:sz="0" w:space="0" w:color="auto"/>
            <w:left w:val="none" w:sz="0" w:space="0" w:color="auto"/>
            <w:bottom w:val="none" w:sz="0" w:space="0" w:color="auto"/>
            <w:right w:val="none" w:sz="0" w:space="0" w:color="auto"/>
          </w:divBdr>
          <w:divsChild>
            <w:div w:id="1260942691">
              <w:marLeft w:val="0"/>
              <w:marRight w:val="0"/>
              <w:marTop w:val="0"/>
              <w:marBottom w:val="0"/>
              <w:divBdr>
                <w:top w:val="none" w:sz="0" w:space="0" w:color="auto"/>
                <w:left w:val="none" w:sz="0" w:space="0" w:color="auto"/>
                <w:bottom w:val="none" w:sz="0" w:space="0" w:color="auto"/>
                <w:right w:val="none" w:sz="0" w:space="0" w:color="auto"/>
              </w:divBdr>
              <w:divsChild>
                <w:div w:id="2127507198">
                  <w:marLeft w:val="0"/>
                  <w:marRight w:val="0"/>
                  <w:marTop w:val="0"/>
                  <w:marBottom w:val="0"/>
                  <w:divBdr>
                    <w:top w:val="none" w:sz="0" w:space="0" w:color="auto"/>
                    <w:left w:val="none" w:sz="0" w:space="0" w:color="auto"/>
                    <w:bottom w:val="none" w:sz="0" w:space="0" w:color="auto"/>
                    <w:right w:val="none" w:sz="0" w:space="0" w:color="auto"/>
                  </w:divBdr>
                  <w:divsChild>
                    <w:div w:id="8450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652934">
      <w:bodyDiv w:val="1"/>
      <w:marLeft w:val="0"/>
      <w:marRight w:val="0"/>
      <w:marTop w:val="0"/>
      <w:marBottom w:val="0"/>
      <w:divBdr>
        <w:top w:val="none" w:sz="0" w:space="0" w:color="auto"/>
        <w:left w:val="none" w:sz="0" w:space="0" w:color="auto"/>
        <w:bottom w:val="none" w:sz="0" w:space="0" w:color="auto"/>
        <w:right w:val="none" w:sz="0" w:space="0" w:color="auto"/>
      </w:divBdr>
      <w:divsChild>
        <w:div w:id="473063567">
          <w:marLeft w:val="0"/>
          <w:marRight w:val="0"/>
          <w:marTop w:val="0"/>
          <w:marBottom w:val="0"/>
          <w:divBdr>
            <w:top w:val="none" w:sz="0" w:space="0" w:color="auto"/>
            <w:left w:val="none" w:sz="0" w:space="0" w:color="auto"/>
            <w:bottom w:val="none" w:sz="0" w:space="0" w:color="auto"/>
            <w:right w:val="none" w:sz="0" w:space="0" w:color="auto"/>
          </w:divBdr>
          <w:divsChild>
            <w:div w:id="1106996769">
              <w:marLeft w:val="0"/>
              <w:marRight w:val="0"/>
              <w:marTop w:val="0"/>
              <w:marBottom w:val="0"/>
              <w:divBdr>
                <w:top w:val="none" w:sz="0" w:space="0" w:color="auto"/>
                <w:left w:val="none" w:sz="0" w:space="0" w:color="auto"/>
                <w:bottom w:val="none" w:sz="0" w:space="0" w:color="auto"/>
                <w:right w:val="none" w:sz="0" w:space="0" w:color="auto"/>
              </w:divBdr>
              <w:divsChild>
                <w:div w:id="653417323">
                  <w:marLeft w:val="0"/>
                  <w:marRight w:val="0"/>
                  <w:marTop w:val="0"/>
                  <w:marBottom w:val="0"/>
                  <w:divBdr>
                    <w:top w:val="none" w:sz="0" w:space="0" w:color="auto"/>
                    <w:left w:val="none" w:sz="0" w:space="0" w:color="auto"/>
                    <w:bottom w:val="none" w:sz="0" w:space="0" w:color="auto"/>
                    <w:right w:val="none" w:sz="0" w:space="0" w:color="auto"/>
                  </w:divBdr>
                  <w:divsChild>
                    <w:div w:id="14863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g"/><Relationship Id="rId18" Type="http://schemas.openxmlformats.org/officeDocument/2006/relationships/image" Target="media/image9.jpg"/><Relationship Id="rId3" Type="http://schemas.openxmlformats.org/officeDocument/2006/relationships/customXml" Target="../customXml/item3.xml"/><Relationship Id="rId21" Type="http://schemas.openxmlformats.org/officeDocument/2006/relationships/hyperlink" Target="https://training.figleaf.com/courses/ExtJS6Class.cfm" TargetMode="External"/><Relationship Id="rId7"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hyperlink" Target="https://www.aws.training/Details/InstructorLedTraining?id=100298" TargetMode="Externa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hyperlink" Target="http://goo.gl/Stiz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jp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goo.gl/qjfr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jpe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lio\AppData\Roaming\Microsoft\Templates\Simple%20UIUX%20designer%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CB09BD4EE24507B7ADD5A53DE3A62B"/>
        <w:category>
          <w:name w:val="General"/>
          <w:gallery w:val="placeholder"/>
        </w:category>
        <w:types>
          <w:type w:val="bbPlcHdr"/>
        </w:types>
        <w:behaviors>
          <w:behavior w:val="content"/>
        </w:behaviors>
        <w:guid w:val="{36BAAE34-A857-4CBD-B556-D67F85831259}"/>
      </w:docPartPr>
      <w:docPartBody>
        <w:p w:rsidR="00397B98" w:rsidRDefault="00000000">
          <w:pPr>
            <w:pStyle w:val="C5CB09BD4EE24507B7ADD5A53DE3A62B"/>
          </w:pPr>
          <w:r w:rsidRPr="001540E8">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028"/>
    <w:rsid w:val="002456C6"/>
    <w:rsid w:val="00397B98"/>
    <w:rsid w:val="00496128"/>
    <w:rsid w:val="00705394"/>
    <w:rsid w:val="008E4B3F"/>
    <w:rsid w:val="00AF0028"/>
    <w:rsid w:val="00DD2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CB09BD4EE24507B7ADD5A53DE3A62B">
    <w:name w:val="C5CB09BD4EE24507B7ADD5A53DE3A6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43D68"/>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77F3AB-7A0F-4E80-BD10-62768C03B02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8AFCB2D2-C32D-49C2-B076-7CB075EE198C}">
  <ds:schemaRefs>
    <ds:schemaRef ds:uri="http://schemas.microsoft.com/sharepoint/v3/contenttype/forms"/>
  </ds:schemaRefs>
</ds:datastoreItem>
</file>

<file path=customXml/itemProps3.xml><?xml version="1.0" encoding="utf-8"?>
<ds:datastoreItem xmlns:ds="http://schemas.openxmlformats.org/officeDocument/2006/customXml" ds:itemID="{ED8ED770-4CB6-4448-ACBD-D41152B2E39C}">
  <ds:schemaRefs>
    <ds:schemaRef ds:uri="http://schemas.openxmlformats.org/officeDocument/2006/bibliography"/>
  </ds:schemaRefs>
</ds:datastoreItem>
</file>

<file path=customXml/itemProps4.xml><?xml version="1.0" encoding="utf-8"?>
<ds:datastoreItem xmlns:ds="http://schemas.openxmlformats.org/officeDocument/2006/customXml" ds:itemID="{CB67D614-F598-42D4-869C-1E433FC438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UIUX designer cover letter.dotx</Template>
  <TotalTime>0</TotalTime>
  <Pages>12</Pages>
  <Words>3351</Words>
  <Characters>19105</Characters>
  <Application>Microsoft Office Word</Application>
  <DocSecurity>8</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2023-08-15T13:23:00Z</dcterms:created>
  <dcterms:modified xsi:type="dcterms:W3CDTF">2023-08-15T13:26:00Z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